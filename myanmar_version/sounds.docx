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3B3E7" w14:textId="7D69C5C8" w:rsidR="00FD2E9F" w:rsidRPr="00212A28" w:rsidRDefault="00212A28" w:rsidP="00B61B8E">
      <w:pPr>
        <w:pStyle w:val="TipText"/>
        <w:rPr>
          <w:rFonts w:ascii="Pyidaungsu" w:hAnsi="Pyidaungsu" w:cs="Pyidaungsu"/>
        </w:rPr>
        <w:sectPr w:rsidR="00FD2E9F" w:rsidRPr="00212A28" w:rsidSect="00DF217C">
          <w:footerReference w:type="default" r:id="rId11"/>
          <w:pgSz w:w="12240" w:h="15840"/>
          <w:pgMar w:top="1440" w:right="1440" w:bottom="576" w:left="1440" w:header="720" w:footer="720" w:gutter="0"/>
          <w:pgNumType w:fmt="lowerRoman" w:start="1"/>
          <w:cols w:space="720"/>
          <w:titlePg/>
          <w:docGrid w:linePitch="360"/>
        </w:sectPr>
      </w:pPr>
      <w:r>
        <w:rPr>
          <w:noProof/>
        </w:rPr>
        <w:drawing>
          <wp:inline distT="0" distB="0" distL="0" distR="0" wp14:anchorId="32A56997" wp14:editId="31AAB836">
            <wp:extent cx="5501640" cy="8778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1640" cy="8778240"/>
                    </a:xfrm>
                    <a:prstGeom prst="rect">
                      <a:avLst/>
                    </a:prstGeom>
                    <a:noFill/>
                    <a:ln>
                      <a:noFill/>
                    </a:ln>
                  </pic:spPr>
                </pic:pic>
              </a:graphicData>
            </a:graphic>
          </wp:inline>
        </w:drawing>
      </w:r>
    </w:p>
    <w:p w14:paraId="36FF3CF4" w14:textId="77777777" w:rsidR="00CD4185" w:rsidRPr="00212A28" w:rsidRDefault="00CD4185" w:rsidP="00CD4185">
      <w:pPr>
        <w:ind w:firstLine="0"/>
        <w:rPr>
          <w:rFonts w:ascii="Pyidaungsu" w:hAnsi="Pyidaungsu" w:cs="Pyidaungsu"/>
          <w:lang w:bidi="my-MM"/>
        </w:rPr>
      </w:pPr>
      <w:r w:rsidRPr="00212A28">
        <w:rPr>
          <w:rFonts w:ascii="Pyidaungsu" w:hAnsi="Pyidaungsu" w:cs="Pyidaungsu"/>
          <w:lang w:bidi="my-MM"/>
        </w:rPr>
        <w:lastRenderedPageBreak/>
        <w:t xml:space="preserve">Copyright @VigorZwe Co. Ltd. (All right reserved). </w:t>
      </w:r>
    </w:p>
    <w:p w14:paraId="144C73E1" w14:textId="34520079" w:rsidR="00CD4185" w:rsidRPr="00212A28" w:rsidRDefault="00CD4185" w:rsidP="00CD4185">
      <w:pPr>
        <w:ind w:firstLine="0"/>
        <w:rPr>
          <w:rFonts w:ascii="Pyidaungsu" w:hAnsi="Pyidaungsu" w:cs="Pyidaungsu"/>
          <w:cs/>
          <w:lang w:bidi="my-MM"/>
        </w:rPr>
      </w:pPr>
      <w:r w:rsidRPr="00212A28">
        <w:rPr>
          <w:rStyle w:val="markedcontent"/>
          <w:rFonts w:ascii="Pyidaungsu" w:hAnsi="Pyidaungsu" w:cs="Pyidaungsu"/>
          <w:cs/>
          <w:lang w:bidi="my-MM"/>
        </w:rPr>
        <w:t>ဤစာအုပ်</w:t>
      </w:r>
      <w:r w:rsidRPr="00212A28">
        <w:rPr>
          <w:rStyle w:val="markedcontent"/>
          <w:rFonts w:ascii="Pyidaungsu" w:hAnsi="Pyidaungsu" w:cs="Pyidaungsu"/>
          <w:cs/>
          <w:lang w:bidi="my-MM"/>
        </w:rPr>
        <w:t xml:space="preserve">တွင် ပါရှိသည့် အကြောင်းအရာများကို အခကြေးငွေဖြင့်သော်လည်းကောင်း၊ အခမဲ့သော် လည်းကောင်း ကူးယူဖြန့်၀ေခြင်း ခွင့်မပြုပါ။ </w:t>
      </w:r>
    </w:p>
    <w:p w14:paraId="03725A55" w14:textId="55002D4B" w:rsidR="00CD4185" w:rsidRPr="00212A28" w:rsidRDefault="00CD4185" w:rsidP="00F46743">
      <w:pPr>
        <w:rPr>
          <w:rFonts w:ascii="Pyidaungsu" w:hAnsi="Pyidaungsu" w:cs="Pyidaungsu"/>
          <w:lang w:bidi="my-MM"/>
        </w:rPr>
      </w:pPr>
    </w:p>
    <w:p w14:paraId="7373813F" w14:textId="5862C870" w:rsidR="00B61B8E" w:rsidRPr="00212A28" w:rsidRDefault="00AF2876" w:rsidP="00B61B8E">
      <w:pPr>
        <w:rPr>
          <w:rFonts w:ascii="Pyidaungsu" w:hAnsi="Pyidaungsu" w:cs="Pyidaungsu"/>
        </w:rPr>
      </w:pPr>
      <w:r w:rsidRPr="00212A28">
        <w:rPr>
          <w:rFonts w:ascii="Pyidaungsu" w:hAnsi="Pyidaungsu" w:cs="Pyidaungsu"/>
        </w:rPr>
        <w:br w:type="page"/>
      </w:r>
    </w:p>
    <w:p w14:paraId="60B05F0E" w14:textId="77777777" w:rsidR="00CD4185" w:rsidRPr="00212A28" w:rsidRDefault="00CD4185" w:rsidP="00B61B8E">
      <w:pPr>
        <w:rPr>
          <w:rFonts w:ascii="Pyidaungsu" w:hAnsi="Pyidaungsu" w:cs="Pyidaungsu"/>
        </w:rPr>
      </w:pPr>
    </w:p>
    <w:sdt>
      <w:sdtPr>
        <w:rPr>
          <w:rFonts w:ascii="Pyidaungsu" w:hAnsi="Pyidaungsu" w:cs="Pyidaungsu"/>
          <w:b/>
          <w:caps w:val="0"/>
          <w:spacing w:val="0"/>
          <w:sz w:val="24"/>
        </w:rPr>
        <w:id w:val="-1321189485"/>
        <w:docPartObj>
          <w:docPartGallery w:val="Table of Contents"/>
          <w:docPartUnique/>
        </w:docPartObj>
      </w:sdtPr>
      <w:sdtEndPr>
        <w:rPr>
          <w:b w:val="0"/>
          <w:bCs/>
          <w:noProof/>
        </w:rPr>
      </w:sdtEndPr>
      <w:sdtContent>
        <w:p w14:paraId="5E4967D8" w14:textId="15CB7265" w:rsidR="00972D2C" w:rsidRPr="00212A28" w:rsidRDefault="00C12697">
          <w:pPr>
            <w:pStyle w:val="TOCHeading"/>
            <w:rPr>
              <w:rFonts w:ascii="Pyidaungsu" w:hAnsi="Pyidaungsu" w:cs="Pyidaungsu"/>
              <w:b/>
              <w:bCs/>
              <w:sz w:val="40"/>
              <w:szCs w:val="40"/>
              <w:cs/>
              <w:lang w:bidi="my-MM"/>
            </w:rPr>
          </w:pPr>
          <w:r w:rsidRPr="00212A28">
            <w:rPr>
              <w:rFonts w:ascii="Pyidaungsu" w:hAnsi="Pyidaungsu" w:cs="Pyidaungsu"/>
              <w:b/>
              <w:bCs/>
              <w:sz w:val="40"/>
              <w:szCs w:val="40"/>
              <w:cs/>
              <w:lang w:bidi="my-MM"/>
            </w:rPr>
            <w:t>မာတိကာ</w:t>
          </w:r>
        </w:p>
        <w:p w14:paraId="07045DE4" w14:textId="3F26DF08" w:rsidR="00101D6B" w:rsidRDefault="00972D2C">
          <w:pPr>
            <w:pStyle w:val="TOC1"/>
            <w:tabs>
              <w:tab w:val="right" w:leader="dot" w:pos="9350"/>
            </w:tabs>
            <w:rPr>
              <w:rFonts w:asciiTheme="minorHAnsi" w:eastAsiaTheme="minorEastAsia" w:hAnsiTheme="minorHAnsi" w:cstheme="minorBidi"/>
              <w:noProof/>
              <w:sz w:val="22"/>
              <w:szCs w:val="22"/>
              <w:lang w:val="en-SG" w:eastAsia="en-SG" w:bidi="my-MM"/>
            </w:rPr>
          </w:pPr>
          <w:r w:rsidRPr="00212A28">
            <w:rPr>
              <w:rFonts w:ascii="Pyidaungsu" w:hAnsi="Pyidaungsu" w:cs="Pyidaungsu"/>
              <w:b/>
              <w:bCs/>
              <w:noProof/>
            </w:rPr>
            <w:fldChar w:fldCharType="begin"/>
          </w:r>
          <w:r w:rsidRPr="00212A28">
            <w:rPr>
              <w:rFonts w:ascii="Pyidaungsu" w:hAnsi="Pyidaungsu" w:cs="Pyidaungsu"/>
              <w:b/>
              <w:bCs/>
              <w:noProof/>
            </w:rPr>
            <w:instrText xml:space="preserve"> TOC \o "2-2" \h \z \t "Heading 1,1" </w:instrText>
          </w:r>
          <w:r w:rsidRPr="00212A28">
            <w:rPr>
              <w:rFonts w:ascii="Pyidaungsu" w:hAnsi="Pyidaungsu" w:cs="Pyidaungsu"/>
              <w:b/>
              <w:bCs/>
              <w:noProof/>
            </w:rPr>
            <w:fldChar w:fldCharType="separate"/>
          </w:r>
          <w:hyperlink w:anchor="_Toc125293076" w:history="1">
            <w:r w:rsidR="00101D6B" w:rsidRPr="00715E4A">
              <w:rPr>
                <w:rStyle w:val="Hyperlink"/>
                <w:rFonts w:ascii="Pyidaungsu" w:hAnsi="Pyidaungsu" w:cs="Pyidaungsu"/>
                <w:noProof/>
                <w:cs/>
              </w:rPr>
              <w:t>အမှာ</w:t>
            </w:r>
            <w:r w:rsidR="00101D6B">
              <w:rPr>
                <w:noProof/>
                <w:webHidden/>
              </w:rPr>
              <w:tab/>
            </w:r>
            <w:r w:rsidR="00101D6B">
              <w:rPr>
                <w:noProof/>
                <w:webHidden/>
              </w:rPr>
              <w:fldChar w:fldCharType="begin"/>
            </w:r>
            <w:r w:rsidR="00101D6B">
              <w:rPr>
                <w:noProof/>
                <w:webHidden/>
              </w:rPr>
              <w:instrText xml:space="preserve"> PAGEREF _Toc125293076 \h </w:instrText>
            </w:r>
            <w:r w:rsidR="00101D6B">
              <w:rPr>
                <w:noProof/>
                <w:webHidden/>
              </w:rPr>
            </w:r>
            <w:r w:rsidR="00101D6B">
              <w:rPr>
                <w:noProof/>
                <w:webHidden/>
              </w:rPr>
              <w:fldChar w:fldCharType="separate"/>
            </w:r>
            <w:r w:rsidR="00101D6B">
              <w:rPr>
                <w:noProof/>
                <w:webHidden/>
              </w:rPr>
              <w:t>1</w:t>
            </w:r>
            <w:r w:rsidR="00101D6B">
              <w:rPr>
                <w:noProof/>
                <w:webHidden/>
              </w:rPr>
              <w:fldChar w:fldCharType="end"/>
            </w:r>
          </w:hyperlink>
        </w:p>
        <w:p w14:paraId="4D92A43B" w14:textId="0DA2E6FD" w:rsidR="00101D6B" w:rsidRDefault="00101D6B">
          <w:pPr>
            <w:pStyle w:val="TOC2"/>
            <w:rPr>
              <w:rFonts w:asciiTheme="minorHAnsi" w:eastAsiaTheme="minorEastAsia" w:hAnsiTheme="minorHAnsi" w:cstheme="minorBidi"/>
              <w:noProof/>
              <w:sz w:val="22"/>
              <w:szCs w:val="22"/>
              <w:lang w:val="en-SG" w:eastAsia="en-SG" w:bidi="my-MM"/>
            </w:rPr>
          </w:pPr>
          <w:hyperlink w:anchor="_Toc125293077" w:history="1">
            <w:r w:rsidRPr="00715E4A">
              <w:rPr>
                <w:rStyle w:val="Hyperlink"/>
                <w:rFonts w:ascii="Pyidaungsu" w:hAnsi="Pyidaungsu" w:cs="Pyidaungsu"/>
                <w:noProof/>
                <w:color w:val="034990" w:themeColor="hyperlink" w:themeShade="BF"/>
                <w:cs/>
              </w:rPr>
              <w:t>အခန်း (၁)</w:t>
            </w:r>
            <w:r w:rsidRPr="00715E4A">
              <w:rPr>
                <w:rStyle w:val="Hyperlink"/>
                <w:rFonts w:ascii="Pyidaungsu" w:hAnsi="Pyidaungsu" w:cs="Pyidaungsu"/>
                <w:noProof/>
                <w:color w:val="034990" w:themeColor="hyperlink" w:themeShade="BF"/>
              </w:rPr>
              <w:t xml:space="preserve">: </w:t>
            </w:r>
            <w:r w:rsidRPr="00715E4A">
              <w:rPr>
                <w:rStyle w:val="Hyperlink"/>
                <w:rFonts w:ascii="Pyidaungsu" w:hAnsi="Pyidaungsu" w:cs="Pyidaungsu"/>
                <w:noProof/>
                <w:color w:val="034990" w:themeColor="hyperlink" w:themeShade="BF"/>
                <w:cs/>
              </w:rPr>
              <w:t>နိဒါန်း</w:t>
            </w:r>
            <w:r>
              <w:rPr>
                <w:noProof/>
                <w:webHidden/>
              </w:rPr>
              <w:tab/>
            </w:r>
            <w:r>
              <w:rPr>
                <w:noProof/>
                <w:webHidden/>
              </w:rPr>
              <w:fldChar w:fldCharType="begin"/>
            </w:r>
            <w:r>
              <w:rPr>
                <w:noProof/>
                <w:webHidden/>
              </w:rPr>
              <w:instrText xml:space="preserve"> PAGEREF _Toc125293077 \h </w:instrText>
            </w:r>
            <w:r>
              <w:rPr>
                <w:noProof/>
                <w:webHidden/>
              </w:rPr>
            </w:r>
            <w:r>
              <w:rPr>
                <w:noProof/>
                <w:webHidden/>
              </w:rPr>
              <w:fldChar w:fldCharType="separate"/>
            </w:r>
            <w:r>
              <w:rPr>
                <w:noProof/>
                <w:webHidden/>
              </w:rPr>
              <w:t>4</w:t>
            </w:r>
            <w:r>
              <w:rPr>
                <w:noProof/>
                <w:webHidden/>
              </w:rPr>
              <w:fldChar w:fldCharType="end"/>
            </w:r>
          </w:hyperlink>
        </w:p>
        <w:p w14:paraId="0DB35250" w14:textId="0073B244" w:rsidR="00101D6B" w:rsidRDefault="00101D6B">
          <w:pPr>
            <w:pStyle w:val="TOC2"/>
            <w:rPr>
              <w:rFonts w:asciiTheme="minorHAnsi" w:eastAsiaTheme="minorEastAsia" w:hAnsiTheme="minorHAnsi" w:cstheme="minorBidi"/>
              <w:noProof/>
              <w:sz w:val="22"/>
              <w:szCs w:val="22"/>
              <w:lang w:val="en-SG" w:eastAsia="en-SG" w:bidi="my-MM"/>
            </w:rPr>
          </w:pPr>
          <w:hyperlink w:anchor="_Toc125293078" w:history="1">
            <w:r w:rsidRPr="00715E4A">
              <w:rPr>
                <w:rStyle w:val="Hyperlink"/>
                <w:rFonts w:ascii="Pyidaungsu" w:hAnsi="Pyidaungsu" w:cs="Pyidaungsu"/>
                <w:noProof/>
                <w:cs/>
              </w:rPr>
              <w:t>အခန်း (၂)</w:t>
            </w:r>
            <w:r w:rsidRPr="00715E4A">
              <w:rPr>
                <w:rStyle w:val="Hyperlink"/>
                <w:rFonts w:ascii="Pyidaungsu" w:hAnsi="Pyidaungsu" w:cs="Pyidaungsu"/>
                <w:noProof/>
              </w:rPr>
              <w:t>: Regression methods</w:t>
            </w:r>
            <w:r>
              <w:rPr>
                <w:noProof/>
                <w:webHidden/>
              </w:rPr>
              <w:tab/>
            </w:r>
            <w:r>
              <w:rPr>
                <w:noProof/>
                <w:webHidden/>
              </w:rPr>
              <w:fldChar w:fldCharType="begin"/>
            </w:r>
            <w:r>
              <w:rPr>
                <w:noProof/>
                <w:webHidden/>
              </w:rPr>
              <w:instrText xml:space="preserve"> PAGEREF _Toc125293078 \h </w:instrText>
            </w:r>
            <w:r>
              <w:rPr>
                <w:noProof/>
                <w:webHidden/>
              </w:rPr>
            </w:r>
            <w:r>
              <w:rPr>
                <w:noProof/>
                <w:webHidden/>
              </w:rPr>
              <w:fldChar w:fldCharType="separate"/>
            </w:r>
            <w:r>
              <w:rPr>
                <w:noProof/>
                <w:webHidden/>
              </w:rPr>
              <w:t>5</w:t>
            </w:r>
            <w:r>
              <w:rPr>
                <w:noProof/>
                <w:webHidden/>
              </w:rPr>
              <w:fldChar w:fldCharType="end"/>
            </w:r>
          </w:hyperlink>
        </w:p>
        <w:p w14:paraId="3369899A" w14:textId="680A07D8" w:rsidR="00101D6B" w:rsidRDefault="00101D6B">
          <w:pPr>
            <w:pStyle w:val="TOC2"/>
            <w:rPr>
              <w:rFonts w:asciiTheme="minorHAnsi" w:eastAsiaTheme="minorEastAsia" w:hAnsiTheme="minorHAnsi" w:cstheme="minorBidi"/>
              <w:noProof/>
              <w:sz w:val="22"/>
              <w:szCs w:val="22"/>
              <w:lang w:val="en-SG" w:eastAsia="en-SG" w:bidi="my-MM"/>
            </w:rPr>
          </w:pPr>
          <w:hyperlink w:anchor="_Toc125293079" w:history="1">
            <w:r w:rsidRPr="00715E4A">
              <w:rPr>
                <w:rStyle w:val="Hyperlink"/>
                <w:rFonts w:ascii="Pyidaungsu" w:hAnsi="Pyidaungsu" w:cs="Pyidaungsu"/>
                <w:noProof/>
                <w:cs/>
              </w:rPr>
              <w:t>အခန်း (၃)</w:t>
            </w:r>
            <w:r w:rsidRPr="00715E4A">
              <w:rPr>
                <w:rStyle w:val="Hyperlink"/>
                <w:rFonts w:ascii="Pyidaungsu" w:hAnsi="Pyidaungsu" w:cs="Pyidaungsu"/>
                <w:noProof/>
              </w:rPr>
              <w:t>: Classification</w:t>
            </w:r>
            <w:r>
              <w:rPr>
                <w:noProof/>
                <w:webHidden/>
              </w:rPr>
              <w:tab/>
            </w:r>
            <w:r>
              <w:rPr>
                <w:noProof/>
                <w:webHidden/>
              </w:rPr>
              <w:fldChar w:fldCharType="begin"/>
            </w:r>
            <w:r>
              <w:rPr>
                <w:noProof/>
                <w:webHidden/>
              </w:rPr>
              <w:instrText xml:space="preserve"> PAGEREF _Toc125293079 \h </w:instrText>
            </w:r>
            <w:r>
              <w:rPr>
                <w:noProof/>
                <w:webHidden/>
              </w:rPr>
            </w:r>
            <w:r>
              <w:rPr>
                <w:noProof/>
                <w:webHidden/>
              </w:rPr>
              <w:fldChar w:fldCharType="separate"/>
            </w:r>
            <w:r>
              <w:rPr>
                <w:noProof/>
                <w:webHidden/>
              </w:rPr>
              <w:t>9</w:t>
            </w:r>
            <w:r>
              <w:rPr>
                <w:noProof/>
                <w:webHidden/>
              </w:rPr>
              <w:fldChar w:fldCharType="end"/>
            </w:r>
          </w:hyperlink>
        </w:p>
        <w:p w14:paraId="72D097CF" w14:textId="27B79F48" w:rsidR="00101D6B" w:rsidRDefault="00101D6B">
          <w:pPr>
            <w:pStyle w:val="TOC2"/>
            <w:rPr>
              <w:rFonts w:asciiTheme="minorHAnsi" w:eastAsiaTheme="minorEastAsia" w:hAnsiTheme="minorHAnsi" w:cstheme="minorBidi"/>
              <w:noProof/>
              <w:sz w:val="22"/>
              <w:szCs w:val="22"/>
              <w:lang w:val="en-SG" w:eastAsia="en-SG" w:bidi="my-MM"/>
            </w:rPr>
          </w:pPr>
          <w:hyperlink w:anchor="_Toc125293080" w:history="1">
            <w:r w:rsidRPr="00715E4A">
              <w:rPr>
                <w:rStyle w:val="Hyperlink"/>
                <w:rFonts w:ascii="Pyidaungsu" w:hAnsi="Pyidaungsu" w:cs="Pyidaungsu"/>
                <w:noProof/>
              </w:rPr>
              <w:t>Chapter Four: Bridging the Gap</w:t>
            </w:r>
            <w:r>
              <w:rPr>
                <w:noProof/>
                <w:webHidden/>
              </w:rPr>
              <w:tab/>
            </w:r>
            <w:r>
              <w:rPr>
                <w:noProof/>
                <w:webHidden/>
              </w:rPr>
              <w:fldChar w:fldCharType="begin"/>
            </w:r>
            <w:r>
              <w:rPr>
                <w:noProof/>
                <w:webHidden/>
              </w:rPr>
              <w:instrText xml:space="preserve"> PAGEREF _Toc125293080 \h </w:instrText>
            </w:r>
            <w:r>
              <w:rPr>
                <w:noProof/>
                <w:webHidden/>
              </w:rPr>
            </w:r>
            <w:r>
              <w:rPr>
                <w:noProof/>
                <w:webHidden/>
              </w:rPr>
              <w:fldChar w:fldCharType="separate"/>
            </w:r>
            <w:r>
              <w:rPr>
                <w:noProof/>
                <w:webHidden/>
              </w:rPr>
              <w:t>11</w:t>
            </w:r>
            <w:r>
              <w:rPr>
                <w:noProof/>
                <w:webHidden/>
              </w:rPr>
              <w:fldChar w:fldCharType="end"/>
            </w:r>
          </w:hyperlink>
        </w:p>
        <w:p w14:paraId="475CC940" w14:textId="68894134" w:rsidR="00101D6B" w:rsidRDefault="00101D6B">
          <w:pPr>
            <w:pStyle w:val="TOC2"/>
            <w:rPr>
              <w:rFonts w:asciiTheme="minorHAnsi" w:eastAsiaTheme="minorEastAsia" w:hAnsiTheme="minorHAnsi" w:cstheme="minorBidi"/>
              <w:noProof/>
              <w:sz w:val="22"/>
              <w:szCs w:val="22"/>
              <w:lang w:val="en-SG" w:eastAsia="en-SG" w:bidi="my-MM"/>
            </w:rPr>
          </w:pPr>
          <w:hyperlink w:anchor="_Toc125293081" w:history="1">
            <w:r w:rsidRPr="00715E4A">
              <w:rPr>
                <w:rStyle w:val="Hyperlink"/>
                <w:rFonts w:ascii="Pyidaungsu" w:hAnsi="Pyidaungsu" w:cs="Pyidaungsu"/>
                <w:noProof/>
              </w:rPr>
              <w:t>Chapter Five: Saving the Singers</w:t>
            </w:r>
            <w:r>
              <w:rPr>
                <w:noProof/>
                <w:webHidden/>
              </w:rPr>
              <w:tab/>
            </w:r>
            <w:r>
              <w:rPr>
                <w:noProof/>
                <w:webHidden/>
              </w:rPr>
              <w:fldChar w:fldCharType="begin"/>
            </w:r>
            <w:r>
              <w:rPr>
                <w:noProof/>
                <w:webHidden/>
              </w:rPr>
              <w:instrText xml:space="preserve"> PAGEREF _Toc125293081 \h </w:instrText>
            </w:r>
            <w:r>
              <w:rPr>
                <w:noProof/>
                <w:webHidden/>
              </w:rPr>
            </w:r>
            <w:r>
              <w:rPr>
                <w:noProof/>
                <w:webHidden/>
              </w:rPr>
              <w:fldChar w:fldCharType="separate"/>
            </w:r>
            <w:r>
              <w:rPr>
                <w:noProof/>
                <w:webHidden/>
              </w:rPr>
              <w:t>13</w:t>
            </w:r>
            <w:r>
              <w:rPr>
                <w:noProof/>
                <w:webHidden/>
              </w:rPr>
              <w:fldChar w:fldCharType="end"/>
            </w:r>
          </w:hyperlink>
        </w:p>
        <w:p w14:paraId="4DA16933" w14:textId="725385AC" w:rsidR="00101D6B" w:rsidRDefault="00101D6B">
          <w:pPr>
            <w:pStyle w:val="TOC1"/>
            <w:tabs>
              <w:tab w:val="right" w:leader="dot" w:pos="9350"/>
            </w:tabs>
            <w:rPr>
              <w:rFonts w:asciiTheme="minorHAnsi" w:eastAsiaTheme="minorEastAsia" w:hAnsiTheme="minorHAnsi" w:cstheme="minorBidi"/>
              <w:noProof/>
              <w:sz w:val="22"/>
              <w:szCs w:val="22"/>
              <w:lang w:val="en-SG" w:eastAsia="en-SG" w:bidi="my-MM"/>
            </w:rPr>
          </w:pPr>
          <w:hyperlink w:anchor="_Toc125293082" w:history="1">
            <w:r w:rsidRPr="00715E4A">
              <w:rPr>
                <w:rStyle w:val="Hyperlink"/>
                <w:rFonts w:ascii="Pyidaungsu" w:hAnsi="Pyidaungsu" w:cs="Pyidaungsu"/>
                <w:noProof/>
              </w:rPr>
              <w:t>Epilogue/Conclusion</w:t>
            </w:r>
            <w:r>
              <w:rPr>
                <w:noProof/>
                <w:webHidden/>
              </w:rPr>
              <w:tab/>
            </w:r>
            <w:r>
              <w:rPr>
                <w:noProof/>
                <w:webHidden/>
              </w:rPr>
              <w:fldChar w:fldCharType="begin"/>
            </w:r>
            <w:r>
              <w:rPr>
                <w:noProof/>
                <w:webHidden/>
              </w:rPr>
              <w:instrText xml:space="preserve"> PAGEREF _Toc125293082 \h </w:instrText>
            </w:r>
            <w:r>
              <w:rPr>
                <w:noProof/>
                <w:webHidden/>
              </w:rPr>
            </w:r>
            <w:r>
              <w:rPr>
                <w:noProof/>
                <w:webHidden/>
              </w:rPr>
              <w:fldChar w:fldCharType="separate"/>
            </w:r>
            <w:r>
              <w:rPr>
                <w:noProof/>
                <w:webHidden/>
              </w:rPr>
              <w:t>15</w:t>
            </w:r>
            <w:r>
              <w:rPr>
                <w:noProof/>
                <w:webHidden/>
              </w:rPr>
              <w:fldChar w:fldCharType="end"/>
            </w:r>
          </w:hyperlink>
        </w:p>
        <w:p w14:paraId="444DB845" w14:textId="2A01E80C" w:rsidR="00101D6B" w:rsidRDefault="00101D6B">
          <w:pPr>
            <w:pStyle w:val="TOC1"/>
            <w:tabs>
              <w:tab w:val="right" w:leader="dot" w:pos="9350"/>
            </w:tabs>
            <w:rPr>
              <w:rFonts w:asciiTheme="minorHAnsi" w:eastAsiaTheme="minorEastAsia" w:hAnsiTheme="minorHAnsi" w:cstheme="minorBidi"/>
              <w:noProof/>
              <w:sz w:val="22"/>
              <w:szCs w:val="22"/>
              <w:lang w:val="en-SG" w:eastAsia="en-SG" w:bidi="my-MM"/>
            </w:rPr>
          </w:pPr>
          <w:hyperlink w:anchor="_Toc125293083" w:history="1">
            <w:r w:rsidRPr="00715E4A">
              <w:rPr>
                <w:rStyle w:val="Hyperlink"/>
                <w:rFonts w:ascii="Pyidaungsu" w:hAnsi="Pyidaungsu" w:cs="Pyidaungsu"/>
                <w:noProof/>
              </w:rPr>
              <w:t>Bibliography</w:t>
            </w:r>
            <w:r>
              <w:rPr>
                <w:noProof/>
                <w:webHidden/>
              </w:rPr>
              <w:tab/>
            </w:r>
            <w:r>
              <w:rPr>
                <w:noProof/>
                <w:webHidden/>
              </w:rPr>
              <w:fldChar w:fldCharType="begin"/>
            </w:r>
            <w:r>
              <w:rPr>
                <w:noProof/>
                <w:webHidden/>
              </w:rPr>
              <w:instrText xml:space="preserve"> PAGEREF _Toc125293083 \h </w:instrText>
            </w:r>
            <w:r>
              <w:rPr>
                <w:noProof/>
                <w:webHidden/>
              </w:rPr>
            </w:r>
            <w:r>
              <w:rPr>
                <w:noProof/>
                <w:webHidden/>
              </w:rPr>
              <w:fldChar w:fldCharType="separate"/>
            </w:r>
            <w:r>
              <w:rPr>
                <w:noProof/>
                <w:webHidden/>
              </w:rPr>
              <w:t>16</w:t>
            </w:r>
            <w:r>
              <w:rPr>
                <w:noProof/>
                <w:webHidden/>
              </w:rPr>
              <w:fldChar w:fldCharType="end"/>
            </w:r>
          </w:hyperlink>
        </w:p>
        <w:p w14:paraId="74A31ABC" w14:textId="1F026F81" w:rsidR="00101D6B" w:rsidRDefault="00101D6B">
          <w:pPr>
            <w:pStyle w:val="TOC1"/>
            <w:tabs>
              <w:tab w:val="right" w:leader="dot" w:pos="9350"/>
            </w:tabs>
            <w:rPr>
              <w:rFonts w:asciiTheme="minorHAnsi" w:eastAsiaTheme="minorEastAsia" w:hAnsiTheme="minorHAnsi" w:cstheme="minorBidi"/>
              <w:noProof/>
              <w:sz w:val="22"/>
              <w:szCs w:val="22"/>
              <w:lang w:val="en-SG" w:eastAsia="en-SG" w:bidi="my-MM"/>
            </w:rPr>
          </w:pPr>
          <w:hyperlink w:anchor="_Toc125293084" w:history="1">
            <w:r w:rsidRPr="00715E4A">
              <w:rPr>
                <w:rStyle w:val="Hyperlink"/>
                <w:rFonts w:ascii="Pyidaungsu" w:hAnsi="Pyidaungsu" w:cs="Pyidaungsu"/>
                <w:noProof/>
              </w:rPr>
              <w:t>Acknowledgments</w:t>
            </w:r>
            <w:r>
              <w:rPr>
                <w:noProof/>
                <w:webHidden/>
              </w:rPr>
              <w:tab/>
            </w:r>
            <w:r>
              <w:rPr>
                <w:noProof/>
                <w:webHidden/>
              </w:rPr>
              <w:fldChar w:fldCharType="begin"/>
            </w:r>
            <w:r>
              <w:rPr>
                <w:noProof/>
                <w:webHidden/>
              </w:rPr>
              <w:instrText xml:space="preserve"> PAGEREF _Toc125293084 \h </w:instrText>
            </w:r>
            <w:r>
              <w:rPr>
                <w:noProof/>
                <w:webHidden/>
              </w:rPr>
            </w:r>
            <w:r>
              <w:rPr>
                <w:noProof/>
                <w:webHidden/>
              </w:rPr>
              <w:fldChar w:fldCharType="separate"/>
            </w:r>
            <w:r>
              <w:rPr>
                <w:noProof/>
                <w:webHidden/>
              </w:rPr>
              <w:t>18</w:t>
            </w:r>
            <w:r>
              <w:rPr>
                <w:noProof/>
                <w:webHidden/>
              </w:rPr>
              <w:fldChar w:fldCharType="end"/>
            </w:r>
          </w:hyperlink>
        </w:p>
        <w:p w14:paraId="30459F2D" w14:textId="16D9C61D" w:rsidR="00101D6B" w:rsidRDefault="00101D6B">
          <w:pPr>
            <w:pStyle w:val="TOC1"/>
            <w:tabs>
              <w:tab w:val="right" w:leader="dot" w:pos="9350"/>
            </w:tabs>
            <w:rPr>
              <w:rFonts w:asciiTheme="minorHAnsi" w:eastAsiaTheme="minorEastAsia" w:hAnsiTheme="minorHAnsi" w:cstheme="minorBidi"/>
              <w:noProof/>
              <w:sz w:val="22"/>
              <w:szCs w:val="22"/>
              <w:lang w:val="en-SG" w:eastAsia="en-SG" w:bidi="my-MM"/>
            </w:rPr>
          </w:pPr>
          <w:hyperlink w:anchor="_Toc125293085" w:history="1">
            <w:r w:rsidRPr="00715E4A">
              <w:rPr>
                <w:rStyle w:val="Hyperlink"/>
                <w:rFonts w:ascii="Pyidaungsu" w:hAnsi="Pyidaungsu" w:cs="Pyidaungsu"/>
                <w:noProof/>
              </w:rPr>
              <w:t>About the Author</w:t>
            </w:r>
            <w:r>
              <w:rPr>
                <w:noProof/>
                <w:webHidden/>
              </w:rPr>
              <w:tab/>
            </w:r>
            <w:r>
              <w:rPr>
                <w:noProof/>
                <w:webHidden/>
              </w:rPr>
              <w:fldChar w:fldCharType="begin"/>
            </w:r>
            <w:r>
              <w:rPr>
                <w:noProof/>
                <w:webHidden/>
              </w:rPr>
              <w:instrText xml:space="preserve"> PAGEREF _Toc125293085 \h </w:instrText>
            </w:r>
            <w:r>
              <w:rPr>
                <w:noProof/>
                <w:webHidden/>
              </w:rPr>
            </w:r>
            <w:r>
              <w:rPr>
                <w:noProof/>
                <w:webHidden/>
              </w:rPr>
              <w:fldChar w:fldCharType="separate"/>
            </w:r>
            <w:r>
              <w:rPr>
                <w:noProof/>
                <w:webHidden/>
              </w:rPr>
              <w:t>19</w:t>
            </w:r>
            <w:r>
              <w:rPr>
                <w:noProof/>
                <w:webHidden/>
              </w:rPr>
              <w:fldChar w:fldCharType="end"/>
            </w:r>
          </w:hyperlink>
        </w:p>
        <w:p w14:paraId="472AAACE" w14:textId="79F84501" w:rsidR="00972D2C" w:rsidRPr="00212A28" w:rsidRDefault="00972D2C">
          <w:pPr>
            <w:rPr>
              <w:rFonts w:ascii="Pyidaungsu" w:hAnsi="Pyidaungsu" w:cs="Pyidaungsu"/>
            </w:rPr>
          </w:pPr>
          <w:r w:rsidRPr="00212A28">
            <w:rPr>
              <w:rFonts w:ascii="Pyidaungsu" w:hAnsi="Pyidaungsu" w:cs="Pyidaungsu"/>
              <w:b/>
              <w:bCs/>
              <w:noProof/>
            </w:rPr>
            <w:fldChar w:fldCharType="end"/>
          </w:r>
        </w:p>
      </w:sdtContent>
    </w:sdt>
    <w:p w14:paraId="4AE788FC" w14:textId="77777777" w:rsidR="005567E7" w:rsidRPr="00212A28" w:rsidRDefault="005567E7" w:rsidP="00972D2C">
      <w:pPr>
        <w:pStyle w:val="TOC1"/>
        <w:tabs>
          <w:tab w:val="right" w:leader="dot" w:pos="9350"/>
        </w:tabs>
        <w:rPr>
          <w:rFonts w:ascii="Pyidaungsu" w:hAnsi="Pyidaungsu" w:cs="Pyidaungsu"/>
        </w:rPr>
      </w:pPr>
    </w:p>
    <w:p w14:paraId="2F7F17D2" w14:textId="77777777" w:rsidR="003F6C83" w:rsidRPr="00212A28" w:rsidRDefault="003F6C83" w:rsidP="00E30FF1">
      <w:pPr>
        <w:rPr>
          <w:rFonts w:ascii="Pyidaungsu" w:hAnsi="Pyidaungsu" w:cs="Pyidaungsu"/>
        </w:rPr>
      </w:pPr>
    </w:p>
    <w:p w14:paraId="39C198D3" w14:textId="77777777" w:rsidR="00E678C1" w:rsidRPr="00212A28" w:rsidRDefault="00E678C1" w:rsidP="00E30FF1">
      <w:pPr>
        <w:pStyle w:val="Heading1"/>
        <w:rPr>
          <w:rFonts w:ascii="Pyidaungsu" w:hAnsi="Pyidaungsu" w:cs="Pyidaungsu"/>
          <w:sz w:val="24"/>
          <w:szCs w:val="24"/>
        </w:rPr>
        <w:sectPr w:rsidR="00E678C1" w:rsidRPr="00212A28" w:rsidSect="00DF217C">
          <w:pgSz w:w="12240" w:h="15840"/>
          <w:pgMar w:top="1440" w:right="1440" w:bottom="576" w:left="1440" w:header="720" w:footer="720" w:gutter="0"/>
          <w:pgNumType w:fmt="lowerRoman" w:start="1"/>
          <w:cols w:space="720"/>
          <w:titlePg/>
          <w:docGrid w:linePitch="360"/>
        </w:sectPr>
      </w:pPr>
    </w:p>
    <w:p w14:paraId="53109FB5" w14:textId="137D5257" w:rsidR="008339EE" w:rsidRPr="00212A28" w:rsidRDefault="00212A28" w:rsidP="008339EE">
      <w:pPr>
        <w:pStyle w:val="Heading1"/>
        <w:rPr>
          <w:rFonts w:ascii="Pyidaungsu" w:hAnsi="Pyidaungsu" w:cs="Pyidaungsu" w:hint="cs"/>
          <w:sz w:val="28"/>
          <w:szCs w:val="28"/>
        </w:rPr>
      </w:pPr>
      <w:bookmarkStart w:id="0" w:name="_Toc125293076"/>
      <w:r>
        <w:rPr>
          <w:rFonts w:ascii="Pyidaungsu" w:hAnsi="Pyidaungsu" w:cs="Pyidaungsu" w:hint="cs"/>
          <w:sz w:val="28"/>
          <w:szCs w:val="28"/>
          <w:cs/>
          <w:lang w:bidi="my-MM"/>
        </w:rPr>
        <w:lastRenderedPageBreak/>
        <w:t>အမှာ</w:t>
      </w:r>
      <w:bookmarkEnd w:id="0"/>
    </w:p>
    <w:p w14:paraId="1E5E0A0F" w14:textId="5A6A9971" w:rsidR="00CD4185" w:rsidRPr="00212A28" w:rsidRDefault="00CD4185" w:rsidP="00212A28">
      <w:pPr>
        <w:pStyle w:val="BodyText"/>
        <w:spacing w:before="1"/>
        <w:jc w:val="both"/>
        <w:rPr>
          <w:rFonts w:ascii="Pyidaungsu" w:hAnsi="Pyidaungsu" w:cs="Pyidaungsu"/>
          <w:b/>
          <w:spacing w:val="-6"/>
          <w:sz w:val="24"/>
          <w:szCs w:val="24"/>
          <w:lang w:bidi="my-MM"/>
        </w:rPr>
      </w:pPr>
      <w:r w:rsidRPr="00212A28">
        <w:rPr>
          <w:rFonts w:ascii="Pyidaungsu" w:hAnsi="Pyidaungsu" w:cs="Pyidaungsu"/>
          <w:i/>
          <w:sz w:val="24"/>
          <w:szCs w:val="24"/>
          <w:cs/>
          <w:lang w:bidi="my-MM"/>
        </w:rPr>
        <w:t xml:space="preserve">ယခုစာအုပ်သည် ချင်းမိုင် တက္ကသိုလ်တွင် လက်ရှိ သင်ကြားလျက် ရှိသော </w:t>
      </w:r>
      <w:r w:rsidRPr="00212A28">
        <w:rPr>
          <w:rFonts w:ascii="Pyidaungsu" w:hAnsi="Pyidaungsu" w:cs="Pyidaungsu"/>
          <w:b/>
          <w:spacing w:val="-2"/>
          <w:sz w:val="24"/>
          <w:szCs w:val="24"/>
        </w:rPr>
        <w:t xml:space="preserve">‘Introduction to Supervised </w:t>
      </w:r>
      <w:r w:rsidRPr="00212A28">
        <w:rPr>
          <w:rFonts w:ascii="Pyidaungsu" w:hAnsi="Pyidaungsu" w:cs="Pyidaungsu"/>
          <w:b/>
          <w:spacing w:val="-6"/>
          <w:sz w:val="24"/>
          <w:szCs w:val="24"/>
        </w:rPr>
        <w:t>Machine</w:t>
      </w:r>
      <w:r w:rsidRPr="00212A28">
        <w:rPr>
          <w:rFonts w:ascii="Pyidaungsu" w:hAnsi="Pyidaungsu" w:cs="Pyidaungsu"/>
          <w:b/>
          <w:spacing w:val="-7"/>
          <w:sz w:val="24"/>
          <w:szCs w:val="24"/>
        </w:rPr>
        <w:t xml:space="preserve"> </w:t>
      </w:r>
      <w:r w:rsidRPr="00212A28">
        <w:rPr>
          <w:rFonts w:ascii="Pyidaungsu" w:hAnsi="Pyidaungsu" w:cs="Pyidaungsu"/>
          <w:b/>
          <w:spacing w:val="-6"/>
          <w:sz w:val="24"/>
          <w:szCs w:val="24"/>
        </w:rPr>
        <w:t>Learning’</w:t>
      </w:r>
      <w:r w:rsidRPr="00212A28">
        <w:rPr>
          <w:rFonts w:ascii="Pyidaungsu" w:hAnsi="Pyidaungsu" w:cs="Pyidaungsu"/>
          <w:b/>
          <w:spacing w:val="-6"/>
          <w:sz w:val="24"/>
          <w:szCs w:val="24"/>
          <w:cs/>
          <w:lang w:bidi="my-MM"/>
        </w:rPr>
        <w:t xml:space="preserve"> ဘာသာရပ်ကို အခြေခံ၍ ပြုစုထားသော စာအုပ်တစ်အုပ် ဖြစ်ပါသည်။</w:t>
      </w:r>
    </w:p>
    <w:p w14:paraId="2DC09AEA" w14:textId="5D8B76BD" w:rsidR="00212A28" w:rsidRPr="00212A28" w:rsidRDefault="00CD4185" w:rsidP="00212A28">
      <w:pPr>
        <w:pStyle w:val="TipTextList"/>
        <w:numPr>
          <w:ilvl w:val="0"/>
          <w:numId w:val="0"/>
        </w:numPr>
        <w:jc w:val="both"/>
        <w:rPr>
          <w:rFonts w:ascii="Pyidaungsu" w:hAnsi="Pyidaungsu" w:cs="Pyidaungsu"/>
          <w:color w:val="auto"/>
        </w:rPr>
      </w:pPr>
      <w:r w:rsidRPr="00212A28">
        <w:rPr>
          <w:rFonts w:ascii="Pyidaungsu" w:hAnsi="Pyidaungsu" w:cs="Pyidaungsu"/>
          <w:b/>
          <w:color w:val="auto"/>
          <w:spacing w:val="-6"/>
          <w:cs/>
          <w:lang w:bidi="my-MM"/>
        </w:rPr>
        <w:t>စာရေးသူ</w:t>
      </w:r>
      <w:r w:rsidRPr="00212A28">
        <w:rPr>
          <w:rFonts w:ascii="Pyidaungsu" w:hAnsi="Pyidaungsu" w:cs="Pyidaungsu"/>
          <w:b/>
          <w:color w:val="auto"/>
          <w:spacing w:val="-6"/>
          <w:cs/>
          <w:lang w:bidi="my-MM"/>
        </w:rPr>
        <w:t>သည်</w:t>
      </w:r>
      <w:r w:rsidRPr="00212A28">
        <w:rPr>
          <w:rFonts w:ascii="Pyidaungsu" w:hAnsi="Pyidaungsu" w:cs="Pyidaungsu"/>
          <w:b/>
          <w:color w:val="auto"/>
          <w:spacing w:val="-6"/>
          <w:cs/>
          <w:lang w:bidi="my-MM"/>
        </w:rPr>
        <w:t xml:space="preserve"> စင်ကာပူနိုင်ငံ နန်ယန်း တက္ကသိုလ်တွင် အင်ဂျင်နီယာ ဘွဲ့ကြိုသင်တန်းအား ၂၀၀၁ မှ ၂၀၀၅ ခုနှစ်ထိ တတ်ရောက်ခဲ့ပါသည်။ ထိုဘွဲ့ကြိုသင်တန်းကာလအတွင်း ပြုလုပ်ခဲ့သည့် "</w:t>
      </w:r>
      <w:r w:rsidRPr="00212A28">
        <w:rPr>
          <w:rFonts w:ascii="Pyidaungsu" w:hAnsi="Pyidaungsu" w:cs="Pyidaungsu"/>
          <w:b/>
          <w:color w:val="auto"/>
          <w:spacing w:val="-6"/>
        </w:rPr>
        <w:t xml:space="preserve">Literature Review on Face Recognition Methods" </w:t>
      </w:r>
      <w:r w:rsidRPr="00212A28">
        <w:rPr>
          <w:rFonts w:ascii="Pyidaungsu" w:hAnsi="Pyidaungsu" w:cs="Pyidaungsu"/>
          <w:b/>
          <w:color w:val="auto"/>
          <w:spacing w:val="-6"/>
          <w:cs/>
          <w:lang w:bidi="my-MM"/>
        </w:rPr>
        <w:t>ဟုခေါ်ဆိုသည့် စာတမ်းငယ် မှာ စာရေးသူ၏ ပထမဦးဆုံး မှတ်ဥာဏ်အတု (</w:t>
      </w:r>
      <w:r w:rsidRPr="00212A28">
        <w:rPr>
          <w:rFonts w:ascii="Pyidaungsu" w:hAnsi="Pyidaungsu" w:cs="Pyidaungsu"/>
          <w:b/>
          <w:color w:val="auto"/>
          <w:spacing w:val="-6"/>
        </w:rPr>
        <w:t xml:space="preserve">Artificial Intelligence or AI) </w:t>
      </w:r>
      <w:r w:rsidRPr="00212A28">
        <w:rPr>
          <w:rFonts w:ascii="Pyidaungsu" w:hAnsi="Pyidaungsu" w:cs="Pyidaungsu"/>
          <w:b/>
          <w:color w:val="auto"/>
          <w:spacing w:val="-6"/>
          <w:cs/>
          <w:lang w:bidi="my-MM"/>
        </w:rPr>
        <w:t xml:space="preserve">နှင့် ပတ်သတ်သည့် သုတေသန လုပ်ငန်းစဥ် တစ်ခု ဖြစ်ခဲ့ပါသည်။ ထိုသုတေသနမှ အစပြု၍ </w:t>
      </w:r>
      <w:r w:rsidRPr="00212A28">
        <w:rPr>
          <w:rFonts w:ascii="Pyidaungsu" w:hAnsi="Pyidaungsu" w:cs="Pyidaungsu"/>
          <w:b/>
          <w:color w:val="auto"/>
          <w:spacing w:val="-6"/>
        </w:rPr>
        <w:t xml:space="preserve">computer vision and machine learning </w:t>
      </w:r>
      <w:r w:rsidRPr="00212A28">
        <w:rPr>
          <w:rFonts w:ascii="Pyidaungsu" w:hAnsi="Pyidaungsu" w:cs="Pyidaungsu"/>
          <w:b/>
          <w:color w:val="auto"/>
          <w:spacing w:val="-6"/>
          <w:cs/>
          <w:lang w:bidi="my-MM"/>
        </w:rPr>
        <w:t>ကို ပိုမို စိတ်၀င်စား</w:t>
      </w:r>
      <w:r w:rsidR="00212A28" w:rsidRPr="00212A28">
        <w:rPr>
          <w:rFonts w:ascii="Pyidaungsu" w:hAnsi="Pyidaungsu" w:cs="Pyidaungsu"/>
          <w:b/>
          <w:color w:val="auto"/>
          <w:spacing w:val="-6"/>
          <w:cs/>
          <w:lang w:bidi="my-MM"/>
        </w:rPr>
        <w:t xml:space="preserve"> </w:t>
      </w:r>
      <w:r w:rsidRPr="00212A28">
        <w:rPr>
          <w:rFonts w:ascii="Pyidaungsu" w:hAnsi="Pyidaungsu" w:cs="Pyidaungsu"/>
          <w:b/>
          <w:color w:val="auto"/>
          <w:spacing w:val="-6"/>
          <w:cs/>
          <w:lang w:bidi="my-MM"/>
        </w:rPr>
        <w:t>လာကာ မာစတာနှင့် ဒေါက်တာ ဘွဲ့များကို ဆက်လက် ရယူခဲ့ပါသည်။ ၂၀၀၃ ခုနှစ် မှ ၂၀၁၃ ခုနှစ် ကာလ များတွင်လည်း သုတေသန စာတမ်းငယ်များစွာကို ထုတ်၀ေခဲ့ပြီး ဒေါက်တာ ဘွဲ့အတွက် တင်သွင်းခဲ့သည့် သုတေသန စာတမ်းကို ပြင်ဆင်၍ "</w:t>
      </w:r>
      <w:r w:rsidRPr="00212A28">
        <w:rPr>
          <w:rFonts w:ascii="Pyidaungsu" w:hAnsi="Pyidaungsu" w:cs="Pyidaungsu"/>
          <w:b/>
          <w:color w:val="auto"/>
          <w:spacing w:val="-6"/>
        </w:rPr>
        <w:t xml:space="preserve">Contextual Analysis of Videos". </w:t>
      </w:r>
      <w:r w:rsidRPr="00212A28">
        <w:rPr>
          <w:rFonts w:ascii="Pyidaungsu" w:hAnsi="Pyidaungsu" w:cs="Pyidaungsu"/>
          <w:b/>
          <w:color w:val="auto"/>
          <w:spacing w:val="-6"/>
          <w:cs/>
          <w:lang w:bidi="my-MM"/>
        </w:rPr>
        <w:t>ခေါင်းစဥ်ဖြင့် စာအုပ်တအုပ်ကို</w:t>
      </w:r>
      <w:r w:rsidR="00212A28" w:rsidRPr="00212A28">
        <w:rPr>
          <w:rFonts w:ascii="Pyidaungsu" w:hAnsi="Pyidaungsu" w:cs="Pyidaungsu"/>
          <w:b/>
          <w:color w:val="auto"/>
          <w:spacing w:val="-6"/>
          <w:cs/>
          <w:lang w:bidi="my-MM"/>
        </w:rPr>
        <w:t xml:space="preserve"> </w:t>
      </w:r>
      <w:r w:rsidRPr="00212A28">
        <w:rPr>
          <w:rFonts w:ascii="Pyidaungsu" w:hAnsi="Pyidaungsu" w:cs="Pyidaungsu"/>
          <w:b/>
          <w:color w:val="auto"/>
          <w:spacing w:val="-6"/>
          <w:cs/>
          <w:lang w:bidi="my-MM"/>
        </w:rPr>
        <w:t xml:space="preserve">လည်း </w:t>
      </w:r>
      <w:r w:rsidR="00212A28" w:rsidRPr="00212A28">
        <w:rPr>
          <w:rFonts w:ascii="Pyidaungsu" w:hAnsi="Pyidaungsu" w:cs="Pyidaungsu"/>
          <w:b/>
          <w:color w:val="auto"/>
          <w:spacing w:val="-6"/>
          <w:cs/>
          <w:lang w:bidi="my-MM"/>
        </w:rPr>
        <w:t xml:space="preserve"> </w:t>
      </w:r>
      <w:r w:rsidRPr="00212A28">
        <w:rPr>
          <w:rFonts w:ascii="Pyidaungsu" w:hAnsi="Pyidaungsu" w:cs="Pyidaungsu"/>
          <w:b/>
          <w:color w:val="auto"/>
          <w:spacing w:val="-6"/>
          <w:cs/>
          <w:lang w:bidi="my-MM"/>
        </w:rPr>
        <w:t>ရေးသား ထုတ်၀ေခဲ့</w:t>
      </w:r>
      <w:r w:rsidR="00212A28" w:rsidRPr="00212A28">
        <w:rPr>
          <w:rFonts w:ascii="Pyidaungsu" w:hAnsi="Pyidaungsu" w:cs="Pyidaungsu"/>
          <w:b/>
          <w:color w:val="auto"/>
          <w:spacing w:val="-6"/>
          <w:cs/>
          <w:lang w:bidi="my-MM"/>
        </w:rPr>
        <w:t xml:space="preserve">ပြီး ဖြစ်သည်။ </w:t>
      </w:r>
      <w:r w:rsidR="00212A28">
        <w:rPr>
          <w:rFonts w:ascii="Pyidaungsu" w:hAnsi="Pyidaungsu" w:cs="Pyidaungsu" w:hint="cs"/>
          <w:b/>
          <w:color w:val="auto"/>
          <w:spacing w:val="-6"/>
          <w:cs/>
          <w:lang w:bidi="my-MM"/>
        </w:rPr>
        <w:t>အ</w:t>
      </w:r>
      <w:r w:rsidR="00212A28" w:rsidRPr="00212A28">
        <w:rPr>
          <w:rFonts w:ascii="Pyidaungsu" w:hAnsi="Pyidaungsu" w:cs="Pyidaungsu"/>
          <w:color w:val="auto"/>
          <w:cs/>
          <w:lang w:bidi="my-MM"/>
        </w:rPr>
        <w:t xml:space="preserve">ဆိုပါ စာအုပ်မှာ  ယခုတိုင် ရောင်းချနေရဆဲ ဖြစ်ပြီး </w:t>
      </w:r>
      <w:r w:rsidR="00212A28" w:rsidRPr="00212A28">
        <w:rPr>
          <w:rFonts w:ascii="Pyidaungsu" w:hAnsi="Pyidaungsu" w:cs="Pyidaungsu"/>
          <w:color w:val="auto"/>
        </w:rPr>
        <w:t xml:space="preserve">amazon website </w:t>
      </w:r>
      <w:r w:rsidR="00212A28" w:rsidRPr="00212A28">
        <w:rPr>
          <w:rFonts w:ascii="Pyidaungsu" w:hAnsi="Pyidaungsu" w:cs="Pyidaungsu"/>
          <w:color w:val="auto"/>
          <w:cs/>
          <w:lang w:bidi="my-MM"/>
        </w:rPr>
        <w:t>တွင် ၀ယ်ယူဖတ်ရှု့နိုင်ပါသည်။</w:t>
      </w:r>
    </w:p>
    <w:p w14:paraId="5103D61A" w14:textId="03836BA2" w:rsidR="00212A28" w:rsidRPr="00212A28" w:rsidRDefault="00212A28" w:rsidP="00212A28">
      <w:pPr>
        <w:pStyle w:val="TipTextList"/>
        <w:numPr>
          <w:ilvl w:val="0"/>
          <w:numId w:val="0"/>
        </w:numPr>
        <w:jc w:val="both"/>
        <w:rPr>
          <w:rFonts w:ascii="Pyidaungsu" w:hAnsi="Pyidaungsu" w:cs="Pyidaungsu"/>
          <w:color w:val="auto"/>
        </w:rPr>
      </w:pPr>
      <w:r w:rsidRPr="00212A28">
        <w:rPr>
          <w:rFonts w:ascii="Pyidaungsu" w:hAnsi="Pyidaungsu" w:cs="Pyidaungsu"/>
          <w:color w:val="auto"/>
          <w:cs/>
          <w:lang w:bidi="my-MM"/>
        </w:rPr>
        <w:t>အင်္ဂလိပ်ဘာသာဖြင့် နည်းပညာစာအုပ်များ စာစောင်များစွာ ရေးသား ထုတ်၀ေခဲ့သော်လည်း နည်းပညာ</w:t>
      </w:r>
      <w:r>
        <w:rPr>
          <w:rFonts w:ascii="Pyidaungsu" w:hAnsi="Pyidaungsu" w:cs="Pyidaungsu" w:hint="cs"/>
          <w:color w:val="auto"/>
          <w:cs/>
          <w:lang w:bidi="my-MM"/>
        </w:rPr>
        <w:t xml:space="preserve"> </w:t>
      </w:r>
      <w:r w:rsidRPr="00212A28">
        <w:rPr>
          <w:rFonts w:ascii="Pyidaungsu" w:hAnsi="Pyidaungsu" w:cs="Pyidaungsu"/>
          <w:color w:val="auto"/>
          <w:cs/>
          <w:lang w:bidi="my-MM"/>
        </w:rPr>
        <w:t xml:space="preserve">ဆိုင်ရာ စာအုပ်များကို မြန်မာ ဘာသာ အသုံးအနှုန်းဖြင့်ရေးသားရန် ယုံကြည်မှုအားနည်းခဲ့ပါသည်။  သို့သော် မြန်မာနိုင်ငံသို့ ပြန်ရောက်ပြီးနောက် လူငယ်များကို   </w:t>
      </w:r>
      <w:r w:rsidRPr="00212A28">
        <w:rPr>
          <w:rFonts w:ascii="Pyidaungsu" w:hAnsi="Pyidaungsu" w:cs="Pyidaungsu"/>
          <w:color w:val="auto"/>
        </w:rPr>
        <w:t xml:space="preserve">computer vision and machine learning </w:t>
      </w:r>
      <w:r w:rsidRPr="00212A28">
        <w:rPr>
          <w:rFonts w:ascii="Pyidaungsu" w:hAnsi="Pyidaungsu" w:cs="Pyidaungsu"/>
          <w:color w:val="auto"/>
          <w:cs/>
          <w:lang w:bidi="my-MM"/>
        </w:rPr>
        <w:t>ဆိုင်ရာ ဘာသာရပ်များကို သင်ကြားဖြစ်ရင်းမှ လိုအပ်ချက်များကို တွေ့မြင်လာရသည့်အတွက် ၂၀၁၇  /၂၀၁၈ ကာလတွင်  "</w:t>
      </w:r>
      <w:r w:rsidRPr="00212A28">
        <w:rPr>
          <w:rFonts w:ascii="Pyidaungsu" w:hAnsi="Pyidaungsu" w:cs="Pyidaungsu"/>
          <w:color w:val="auto"/>
        </w:rPr>
        <w:t xml:space="preserve">Introduction to MATLAB: Learning by Doing” </w:t>
      </w:r>
      <w:r w:rsidRPr="00212A28">
        <w:rPr>
          <w:rFonts w:ascii="Pyidaungsu" w:hAnsi="Pyidaungsu" w:cs="Pyidaungsu"/>
          <w:color w:val="auto"/>
          <w:cs/>
          <w:lang w:bidi="my-MM"/>
        </w:rPr>
        <w:t>ခေါင်းစဥ်ဖြင့် ပထမ ဦးဆုံး စာအုပ်ကို ထုတ်၀ေဖြစ်ခဲ့ပါသည်။ မြန်မာစာလုံးပေါင်း သတ်ပုံများ အမှား အယွင်းများစွာ ပါရှိခဲ့</w:t>
      </w:r>
      <w:r>
        <w:rPr>
          <w:rFonts w:ascii="Pyidaungsu" w:hAnsi="Pyidaungsu" w:cs="Pyidaungsu" w:hint="cs"/>
          <w:color w:val="auto"/>
          <w:cs/>
          <w:lang w:bidi="my-MM"/>
        </w:rPr>
        <w:t xml:space="preserve"> </w:t>
      </w:r>
      <w:r w:rsidRPr="00212A28">
        <w:rPr>
          <w:rFonts w:ascii="Pyidaungsu" w:hAnsi="Pyidaungsu" w:cs="Pyidaungsu"/>
          <w:color w:val="auto"/>
          <w:cs/>
          <w:lang w:bidi="my-MM"/>
        </w:rPr>
        <w:t xml:space="preserve">သော်လည်း နည်းပညာစာအုပ်ဖြစ်သည့်အတွက် ဖတ်ရှု့သူ များပြားခဲ့ပါသည်။ စာအုပ် စောင်ရေ </w:t>
      </w:r>
      <w:r>
        <w:rPr>
          <w:rFonts w:ascii="Pyidaungsu" w:hAnsi="Pyidaungsu" w:cs="Pyidaungsu" w:hint="cs"/>
          <w:color w:val="auto"/>
          <w:cs/>
          <w:lang w:bidi="my-MM"/>
        </w:rPr>
        <w:t>၅</w:t>
      </w:r>
      <w:r w:rsidRPr="00212A28">
        <w:rPr>
          <w:rFonts w:ascii="Pyidaungsu" w:hAnsi="Pyidaungsu" w:cs="Pyidaungsu"/>
          <w:color w:val="auto"/>
          <w:cs/>
          <w:lang w:bidi="my-MM"/>
        </w:rPr>
        <w:t>၀၀ နီးပါး ရောင်းချခဲ့ရပြီး စာဖတ်သူ အများစုမှ အကျိုး ရှိသည်ဟု ပြန်လည် ပြောကြားမှုများ</w:t>
      </w:r>
      <w:r>
        <w:rPr>
          <w:rFonts w:ascii="Pyidaungsu" w:hAnsi="Pyidaungsu" w:cs="Pyidaungsu" w:hint="cs"/>
          <w:color w:val="auto"/>
          <w:cs/>
          <w:lang w:bidi="my-MM"/>
        </w:rPr>
        <w:t xml:space="preserve"> </w:t>
      </w:r>
      <w:r w:rsidRPr="00212A28">
        <w:rPr>
          <w:rFonts w:ascii="Pyidaungsu" w:hAnsi="Pyidaungsu" w:cs="Pyidaungsu"/>
          <w:color w:val="auto"/>
          <w:cs/>
          <w:lang w:bidi="my-MM"/>
        </w:rPr>
        <w:t>လက်ခံရရှိခဲ့</w:t>
      </w:r>
      <w:r>
        <w:rPr>
          <w:rFonts w:ascii="Pyidaungsu" w:hAnsi="Pyidaungsu" w:cs="Pyidaungsu" w:hint="cs"/>
          <w:color w:val="auto"/>
          <w:cs/>
          <w:lang w:bidi="my-MM"/>
        </w:rPr>
        <w:t xml:space="preserve"> </w:t>
      </w:r>
      <w:r w:rsidRPr="00212A28">
        <w:rPr>
          <w:rFonts w:ascii="Pyidaungsu" w:hAnsi="Pyidaungsu" w:cs="Pyidaungsu"/>
          <w:color w:val="auto"/>
          <w:cs/>
          <w:lang w:bidi="my-MM"/>
        </w:rPr>
        <w:t xml:space="preserve">ရာမှ </w:t>
      </w:r>
      <w:r w:rsidRPr="00212A28">
        <w:rPr>
          <w:rFonts w:ascii="Pyidaungsu" w:hAnsi="Pyidaungsu" w:cs="Pyidaungsu"/>
          <w:color w:val="auto"/>
        </w:rPr>
        <w:t xml:space="preserve">Introduction to Machine Learning </w:t>
      </w:r>
      <w:r w:rsidRPr="00212A28">
        <w:rPr>
          <w:rFonts w:ascii="Pyidaungsu" w:hAnsi="Pyidaungsu" w:cs="Pyidaungsu"/>
          <w:color w:val="auto"/>
          <w:cs/>
          <w:lang w:bidi="my-MM"/>
        </w:rPr>
        <w:t xml:space="preserve">စာအုပ်ကို ရေးသားရန် ခွန်အားများ ရရှိခဲ့ပါသည်။ ၂၀၁၉ ကာလတွင် စတင်ရေးသားခဲ့သော်လည်း အခြားလုပ်ငန်းများဖြင့် အချိန်‌ပေးနိုင်ရန်ခက်ခဲခဲ့ရ‌သောကြောင့် အဆုံးသတ် နိုင်ခဲ့ခြင်း မရှိပါ။ </w:t>
      </w:r>
    </w:p>
    <w:p w14:paraId="1B398E25" w14:textId="12003B1F" w:rsidR="00212A28" w:rsidRPr="00212A28" w:rsidRDefault="00212A28" w:rsidP="00212A28">
      <w:pPr>
        <w:pStyle w:val="TipTextList"/>
        <w:numPr>
          <w:ilvl w:val="0"/>
          <w:numId w:val="0"/>
        </w:numPr>
        <w:jc w:val="both"/>
        <w:rPr>
          <w:rFonts w:ascii="Pyidaungsu" w:hAnsi="Pyidaungsu" w:cs="Pyidaungsu"/>
          <w:color w:val="auto"/>
        </w:rPr>
      </w:pPr>
      <w:r w:rsidRPr="00212A28">
        <w:rPr>
          <w:rFonts w:ascii="Pyidaungsu" w:hAnsi="Pyidaungsu" w:cs="Pyidaungsu"/>
          <w:color w:val="auto"/>
          <w:cs/>
          <w:lang w:bidi="my-MM"/>
        </w:rPr>
        <w:t xml:space="preserve">ယခုအခါ </w:t>
      </w:r>
      <w:r w:rsidRPr="00212A28">
        <w:rPr>
          <w:rFonts w:ascii="Pyidaungsu" w:hAnsi="Pyidaungsu" w:cs="Pyidaungsu"/>
          <w:color w:val="auto"/>
        </w:rPr>
        <w:t xml:space="preserve">AI, machine learning </w:t>
      </w:r>
      <w:r w:rsidRPr="00212A28">
        <w:rPr>
          <w:rFonts w:ascii="Pyidaungsu" w:hAnsi="Pyidaungsu" w:cs="Pyidaungsu"/>
          <w:color w:val="auto"/>
          <w:cs/>
          <w:lang w:bidi="my-MM"/>
        </w:rPr>
        <w:t>ဆိုင်ရာ နည်းပညာ စာအုပ်များ၊ သင်တန်းများ အလွယ်တကူ ရရှိနိုင်ပြီ ဖြစ်သော်လည်း အင်တာနက် ခက်ခဲသော ဒေသမှ လူငယ်များ၊ အင်္ဂလိပ်စာ ဘာသာစကား အားနည်းသော လူငယ်များအတွက် လေ့လာရန် ခက်ခဲနေဆဲ ဖြစ်သည်ကို တွေ့မြင်‌နေရသည့်အတွက် အဆိုပါ လူငယ်များ</w:t>
      </w:r>
      <w:r>
        <w:rPr>
          <w:rFonts w:ascii="Pyidaungsu" w:hAnsi="Pyidaungsu" w:cs="Pyidaungsu" w:hint="cs"/>
          <w:color w:val="auto"/>
          <w:cs/>
          <w:lang w:bidi="my-MM"/>
        </w:rPr>
        <w:t xml:space="preserve"> </w:t>
      </w:r>
      <w:r w:rsidRPr="00212A28">
        <w:rPr>
          <w:rFonts w:ascii="Pyidaungsu" w:hAnsi="Pyidaungsu" w:cs="Pyidaungsu"/>
          <w:color w:val="auto"/>
          <w:cs/>
          <w:lang w:bidi="my-MM"/>
        </w:rPr>
        <w:lastRenderedPageBreak/>
        <w:t>အတွက် ရည်ရွယ်၍ ‘</w:t>
      </w:r>
      <w:r w:rsidRPr="00212A28">
        <w:rPr>
          <w:rFonts w:ascii="Pyidaungsu" w:hAnsi="Pyidaungsu" w:cs="Pyidaungsu"/>
          <w:color w:val="auto"/>
        </w:rPr>
        <w:t xml:space="preserve">Introduction to Supervised Machine Learning’ (Supervised Machine Learning </w:t>
      </w:r>
      <w:r w:rsidRPr="00212A28">
        <w:rPr>
          <w:rFonts w:ascii="Pyidaungsu" w:hAnsi="Pyidaungsu" w:cs="Pyidaungsu"/>
          <w:color w:val="auto"/>
          <w:cs/>
          <w:lang w:bidi="my-MM"/>
        </w:rPr>
        <w:t xml:space="preserve">မိတ်ဆက်) စာအုပ်ကို အင်္ဂလိပ်-မြန်မာ နှစ်ဘာသာဖြင့် ရေးသားပြုစုထားပါသည်။ </w:t>
      </w:r>
    </w:p>
    <w:p w14:paraId="0A0EEE19" w14:textId="2DE8D214" w:rsidR="00212A28" w:rsidRPr="00212A28" w:rsidRDefault="00212A28" w:rsidP="00212A28">
      <w:pPr>
        <w:pStyle w:val="TipTextList"/>
        <w:numPr>
          <w:ilvl w:val="0"/>
          <w:numId w:val="0"/>
        </w:numPr>
        <w:jc w:val="both"/>
        <w:rPr>
          <w:rFonts w:ascii="Pyidaungsu" w:hAnsi="Pyidaungsu" w:cs="Pyidaungsu"/>
          <w:color w:val="auto"/>
        </w:rPr>
      </w:pPr>
      <w:r w:rsidRPr="00212A28">
        <w:rPr>
          <w:rFonts w:ascii="Pyidaungsu" w:hAnsi="Pyidaungsu" w:cs="Pyidaungsu"/>
          <w:color w:val="auto"/>
        </w:rPr>
        <w:t xml:space="preserve">Supervised Machine Learning </w:t>
      </w:r>
      <w:r w:rsidRPr="00212A28">
        <w:rPr>
          <w:rFonts w:ascii="Pyidaungsu" w:hAnsi="Pyidaungsu" w:cs="Pyidaungsu"/>
          <w:color w:val="auto"/>
          <w:cs/>
          <w:lang w:bidi="my-MM"/>
        </w:rPr>
        <w:t xml:space="preserve">မိတ်ဆက် စာအုပ်တွင် အခန်းပေါင်း ၄ ခန်း ပါ၀င်ပြီး ပထမ အခန်းတွင် </w:t>
      </w:r>
      <w:r w:rsidRPr="00212A28">
        <w:rPr>
          <w:rFonts w:ascii="Pyidaungsu" w:hAnsi="Pyidaungsu" w:cs="Pyidaungsu"/>
          <w:color w:val="auto"/>
        </w:rPr>
        <w:t xml:space="preserve">Machine Learning </w:t>
      </w:r>
      <w:r w:rsidRPr="00212A28">
        <w:rPr>
          <w:rFonts w:ascii="Pyidaungsu" w:hAnsi="Pyidaungsu" w:cs="Pyidaungsu"/>
          <w:color w:val="auto"/>
          <w:cs/>
          <w:lang w:bidi="my-MM"/>
        </w:rPr>
        <w:t xml:space="preserve">နှင့် ပတ်သတ် သည့် ယေဘူယျ သိသင့်သည်များကို မိတ်ဆက်ထားပါသည်။ ဒုတိယ အခန်းတွင် </w:t>
      </w:r>
      <w:r w:rsidRPr="00212A28">
        <w:rPr>
          <w:rFonts w:ascii="Pyidaungsu" w:hAnsi="Pyidaungsu" w:cs="Pyidaungsu"/>
          <w:color w:val="auto"/>
        </w:rPr>
        <w:t xml:space="preserve">regression method </w:t>
      </w:r>
      <w:r w:rsidRPr="00212A28">
        <w:rPr>
          <w:rFonts w:ascii="Pyidaungsu" w:hAnsi="Pyidaungsu" w:cs="Pyidaungsu"/>
          <w:color w:val="auto"/>
          <w:cs/>
          <w:lang w:bidi="my-MM"/>
        </w:rPr>
        <w:t xml:space="preserve">နှင့် ပတ်သတ်၍ ရှင်းလင်းထားပြီး တတိယ အခန်းတွင် </w:t>
      </w:r>
      <w:r w:rsidRPr="00212A28">
        <w:rPr>
          <w:rFonts w:ascii="Pyidaungsu" w:hAnsi="Pyidaungsu" w:cs="Pyidaungsu"/>
          <w:color w:val="auto"/>
        </w:rPr>
        <w:t xml:space="preserve">classification method </w:t>
      </w:r>
      <w:r w:rsidRPr="00212A28">
        <w:rPr>
          <w:rFonts w:ascii="Pyidaungsu" w:hAnsi="Pyidaungsu" w:cs="Pyidaungsu"/>
          <w:color w:val="auto"/>
          <w:cs/>
          <w:lang w:bidi="my-MM"/>
        </w:rPr>
        <w:t xml:space="preserve">အချို့ကို ရှင်းလင်း တင်ပြထားပါသည်။ စတ္ထုတ္ထ အခန်းတွင်မူ ဆက်လက် လေ့လာသင့်သည့် သင်တန်းများ၊ စာအုပ်များကို ညွှန်းဆိုထားပါသည်။ </w:t>
      </w:r>
    </w:p>
    <w:p w14:paraId="374C0D9A" w14:textId="6B2BB326" w:rsidR="00212A28" w:rsidRPr="00212A28" w:rsidRDefault="00212A28" w:rsidP="00212A28">
      <w:pPr>
        <w:pStyle w:val="TipTextList"/>
        <w:numPr>
          <w:ilvl w:val="0"/>
          <w:numId w:val="0"/>
        </w:numPr>
        <w:jc w:val="both"/>
        <w:rPr>
          <w:rFonts w:ascii="Pyidaungsu" w:hAnsi="Pyidaungsu" w:cs="Pyidaungsu"/>
          <w:color w:val="auto"/>
        </w:rPr>
      </w:pPr>
      <w:r w:rsidRPr="00212A28">
        <w:rPr>
          <w:rFonts w:ascii="Pyidaungsu" w:hAnsi="Pyidaungsu" w:cs="Pyidaungsu"/>
          <w:color w:val="auto"/>
          <w:cs/>
          <w:lang w:bidi="my-MM"/>
        </w:rPr>
        <w:t xml:space="preserve">မြန်မာ </w:t>
      </w:r>
      <w:r>
        <w:rPr>
          <w:rFonts w:ascii="Pyidaungsu" w:hAnsi="Pyidaungsu" w:cs="Pyidaungsu" w:hint="cs"/>
          <w:color w:val="auto"/>
          <w:cs/>
          <w:lang w:bidi="my-MM"/>
        </w:rPr>
        <w:t xml:space="preserve">စာပေ ဘာသာစကား </w:t>
      </w:r>
      <w:r w:rsidRPr="00212A28">
        <w:rPr>
          <w:rFonts w:ascii="Pyidaungsu" w:hAnsi="Pyidaungsu" w:cs="Pyidaungsu"/>
          <w:color w:val="auto"/>
          <w:cs/>
          <w:lang w:bidi="my-MM"/>
        </w:rPr>
        <w:t>အားနည်းချက်ကြောင့် စာလုံးပေါင်းသတ်ပုံ အမှားအယွင်းများ ရှိပါက သည်းခံ</w:t>
      </w:r>
      <w:r>
        <w:rPr>
          <w:rFonts w:ascii="Pyidaungsu" w:hAnsi="Pyidaungsu" w:cs="Pyidaungsu" w:hint="cs"/>
          <w:color w:val="auto"/>
          <w:cs/>
          <w:lang w:bidi="my-MM"/>
        </w:rPr>
        <w:t xml:space="preserve"> </w:t>
      </w:r>
      <w:r w:rsidRPr="00212A28">
        <w:rPr>
          <w:rFonts w:ascii="Pyidaungsu" w:hAnsi="Pyidaungsu" w:cs="Pyidaungsu"/>
          <w:color w:val="auto"/>
          <w:cs/>
          <w:lang w:bidi="my-MM"/>
        </w:rPr>
        <w:t>နားလည်</w:t>
      </w:r>
      <w:r>
        <w:rPr>
          <w:rFonts w:ascii="Pyidaungsu" w:hAnsi="Pyidaungsu" w:cs="Pyidaungsu" w:hint="cs"/>
          <w:color w:val="auto"/>
          <w:cs/>
          <w:lang w:bidi="my-MM"/>
        </w:rPr>
        <w:t xml:space="preserve"> </w:t>
      </w:r>
      <w:r w:rsidRPr="00212A28">
        <w:rPr>
          <w:rFonts w:ascii="Pyidaungsu" w:hAnsi="Pyidaungsu" w:cs="Pyidaungsu"/>
          <w:color w:val="auto"/>
          <w:cs/>
          <w:lang w:bidi="my-MM"/>
        </w:rPr>
        <w:t>ပေးပါရန် ကြိုတင် မေတ္တာရပ်ခံအပ်ပါသည်။</w:t>
      </w:r>
    </w:p>
    <w:p w14:paraId="0E76F552" w14:textId="77777777" w:rsidR="009571CD" w:rsidRPr="00212A28" w:rsidRDefault="009571CD" w:rsidP="00212A28">
      <w:pPr>
        <w:ind w:left="360" w:firstLine="0"/>
        <w:rPr>
          <w:rFonts w:ascii="Pyidaungsu" w:hAnsi="Pyidaungsu" w:cs="Pyidaungsu"/>
        </w:rPr>
      </w:pPr>
      <w:bookmarkStart w:id="1" w:name="_Toc527370441"/>
    </w:p>
    <w:p w14:paraId="04ADF7AD" w14:textId="77777777" w:rsidR="009571CD" w:rsidRPr="00212A28" w:rsidRDefault="009571CD" w:rsidP="009571CD">
      <w:pPr>
        <w:rPr>
          <w:rFonts w:ascii="Pyidaungsu" w:hAnsi="Pyidaungsu" w:cs="Pyidaungsu"/>
        </w:rPr>
        <w:sectPr w:rsidR="009571CD" w:rsidRPr="00212A28" w:rsidSect="00E678C1">
          <w:pgSz w:w="12240" w:h="15840"/>
          <w:pgMar w:top="1440" w:right="1440" w:bottom="1440" w:left="1440" w:header="720" w:footer="720" w:gutter="0"/>
          <w:pgNumType w:start="1"/>
          <w:cols w:space="720"/>
          <w:titlePg/>
          <w:docGrid w:linePitch="360"/>
        </w:sectPr>
      </w:pPr>
    </w:p>
    <w:bookmarkEnd w:id="1"/>
    <w:p w14:paraId="405C795B" w14:textId="77777777" w:rsidR="00E678C1" w:rsidRPr="00212A28" w:rsidRDefault="000336FA" w:rsidP="00E678C1">
      <w:pPr>
        <w:rPr>
          <w:rFonts w:ascii="Pyidaungsu" w:hAnsi="Pyidaungsu" w:cs="Pyidaungsu"/>
        </w:rPr>
      </w:pPr>
      <w:r w:rsidRPr="00212A28">
        <w:rPr>
          <w:rFonts w:ascii="Pyidaungsu" w:hAnsi="Pyidaungsu" w:cs="Pyidaungsu"/>
        </w:rPr>
        <w:lastRenderedPageBreak/>
        <w:br w:type="page"/>
      </w:r>
      <w:bookmarkStart w:id="2" w:name="_Toc527370442"/>
    </w:p>
    <w:p w14:paraId="36A8763F" w14:textId="1CDAE28D" w:rsidR="000336FA" w:rsidRPr="002A4171" w:rsidRDefault="00C12697" w:rsidP="00A268C6">
      <w:pPr>
        <w:pStyle w:val="Heading2"/>
        <w:rPr>
          <w:rFonts w:ascii="Pyidaungsu" w:hAnsi="Pyidaungsu" w:cs="Pyidaungsu"/>
          <w:color w:val="0034EF" w:themeColor="accent5" w:themeShade="BF"/>
          <w:sz w:val="28"/>
          <w:szCs w:val="28"/>
        </w:rPr>
      </w:pPr>
      <w:bookmarkStart w:id="3" w:name="_Toc529756676"/>
      <w:bookmarkStart w:id="4" w:name="_Toc529756737"/>
      <w:bookmarkStart w:id="5" w:name="_Toc125293077"/>
      <w:r w:rsidRPr="002A4171">
        <w:rPr>
          <w:rFonts w:ascii="Pyidaungsu" w:hAnsi="Pyidaungsu" w:cs="Pyidaungsu"/>
          <w:color w:val="0034EF" w:themeColor="accent5" w:themeShade="BF"/>
          <w:sz w:val="28"/>
          <w:szCs w:val="28"/>
          <w:cs/>
          <w:lang w:bidi="my-MM"/>
        </w:rPr>
        <w:lastRenderedPageBreak/>
        <w:t>အခန်း (၁)</w:t>
      </w:r>
      <w:r w:rsidR="000336FA" w:rsidRPr="002A4171">
        <w:rPr>
          <w:rFonts w:ascii="Pyidaungsu" w:hAnsi="Pyidaungsu" w:cs="Pyidaungsu"/>
          <w:color w:val="0034EF" w:themeColor="accent5" w:themeShade="BF"/>
          <w:sz w:val="28"/>
          <w:szCs w:val="28"/>
        </w:rPr>
        <w:t xml:space="preserve">: </w:t>
      </w:r>
      <w:bookmarkEnd w:id="2"/>
      <w:bookmarkEnd w:id="3"/>
      <w:bookmarkEnd w:id="4"/>
      <w:sdt>
        <w:sdtPr>
          <w:rPr>
            <w:rFonts w:ascii="Pyidaungsu" w:hAnsi="Pyidaungsu" w:cs="Pyidaungsu"/>
            <w:color w:val="0034EF" w:themeColor="accent5" w:themeShade="BF"/>
            <w:sz w:val="28"/>
            <w:szCs w:val="28"/>
          </w:rPr>
          <w:id w:val="2095429706"/>
          <w:placeholder>
            <w:docPart w:val="9F35DDE1381649E1A65C6F9ADACEC968"/>
          </w:placeholder>
          <w15:appearance w15:val="hidden"/>
        </w:sdtPr>
        <w:sdtContent>
          <w:r w:rsidR="00212A28" w:rsidRPr="002A4171">
            <w:rPr>
              <w:rFonts w:ascii="Pyidaungsu" w:hAnsi="Pyidaungsu" w:cs="Pyidaungsu" w:hint="cs"/>
              <w:color w:val="0034EF" w:themeColor="accent5" w:themeShade="BF"/>
              <w:sz w:val="28"/>
              <w:szCs w:val="28"/>
              <w:cs/>
              <w:lang w:bidi="my-MM"/>
            </w:rPr>
            <w:t>နိဒါန်း</w:t>
          </w:r>
        </w:sdtContent>
      </w:sdt>
      <w:bookmarkEnd w:id="5"/>
    </w:p>
    <w:p w14:paraId="3EFD74EC" w14:textId="784DBCE5" w:rsidR="00280B32" w:rsidRDefault="00851599" w:rsidP="00280B32">
      <w:pPr>
        <w:pStyle w:val="TipText"/>
        <w:ind w:firstLine="0"/>
        <w:jc w:val="both"/>
        <w:rPr>
          <w:rFonts w:ascii="Pyidaungsu" w:hAnsi="Pyidaungsu" w:cs="Pyidaungsu" w:hint="cs"/>
          <w:lang w:bidi="my-MM"/>
        </w:rPr>
      </w:pPr>
      <w:r>
        <w:rPr>
          <w:rFonts w:ascii="Pyidaungsu" w:hAnsi="Pyidaungsu" w:cs="Pyidaungsu" w:hint="cs"/>
          <w:cs/>
          <w:lang w:bidi="my-MM"/>
        </w:rPr>
        <w:t>၁။</w:t>
      </w:r>
      <w:r>
        <w:rPr>
          <w:rFonts w:ascii="Pyidaungsu" w:hAnsi="Pyidaungsu" w:cs="Pyidaungsu"/>
          <w:cs/>
          <w:lang w:bidi="my-MM"/>
        </w:rPr>
        <w:tab/>
      </w:r>
      <w:r w:rsidR="00212A28">
        <w:rPr>
          <w:rFonts w:ascii="Pyidaungsu" w:hAnsi="Pyidaungsu" w:cs="Pyidaungsu"/>
        </w:rPr>
        <w:t>M</w:t>
      </w:r>
      <w:r w:rsidR="00212A28" w:rsidRPr="00212A28">
        <w:rPr>
          <w:rFonts w:ascii="Pyidaungsu" w:hAnsi="Pyidaungsu" w:cs="Pyidaungsu"/>
        </w:rPr>
        <w:t>achine learning</w:t>
      </w:r>
      <w:r w:rsidR="00212A28">
        <w:rPr>
          <w:rFonts w:ascii="Pyidaungsu" w:hAnsi="Pyidaungsu" w:cs="Pyidaungsu" w:hint="cs"/>
          <w:cs/>
          <w:lang w:bidi="my-MM"/>
        </w:rPr>
        <w:t xml:space="preserve"> ဆိုသည့် စကားလုံးနှင့် ဘာသာရပ်သည် စာရေးသူတို့၏ နေ့စဥ် လူနေမှု ဘ၀ အတွင်း စိမ့်၀င်နေသည်မှာ နှစ်ပေါင်း ရာစုနှစ်တခု မက ကြာမြင့်ခဲ့ပြီ ဖြစ်သည်။ ယခု ခေတ်ကာလတွင် ဂူဂဲလ်ကို အသုံးပြု</w:t>
      </w:r>
      <w:r w:rsidR="002A4171">
        <w:rPr>
          <w:rFonts w:ascii="Pyidaungsu" w:hAnsi="Pyidaungsu" w:cs="Pyidaungsu" w:hint="cs"/>
          <w:cs/>
          <w:lang w:bidi="my-MM"/>
        </w:rPr>
        <w:t>၍</w:t>
      </w:r>
      <w:r w:rsidR="00212A28">
        <w:rPr>
          <w:rFonts w:ascii="Pyidaungsu" w:hAnsi="Pyidaungsu" w:cs="Pyidaungsu" w:hint="cs"/>
          <w:cs/>
          <w:lang w:bidi="my-MM"/>
        </w:rPr>
        <w:t xml:space="preserve"> လိုချင်သည့် အချက်အလက်များကို </w:t>
      </w:r>
      <w:r w:rsidR="002A4171">
        <w:rPr>
          <w:rFonts w:ascii="Pyidaungsu" w:hAnsi="Pyidaungsu" w:cs="Pyidaungsu" w:hint="cs"/>
          <w:cs/>
          <w:lang w:bidi="my-MM"/>
        </w:rPr>
        <w:t xml:space="preserve">ရှာဖွေခြင်း ၊ မြေပုံထောက်၍ လိုရာခရီးကို သွားနှင်ခြင်း များဆိုသည်မှာ မြန်မာလူငယ်များအတွက်သာမက လူကြီးများအတွက်ပါ မဆန်းကြယ် တော့ သည့် ဖြစ်ရိုးဖြစ်စဥ် လုပ်ငန်းများ ဖြစ်ပါသည်။ သို့သော် </w:t>
      </w:r>
      <w:r w:rsidR="002A4171">
        <w:rPr>
          <w:rFonts w:ascii="Pyidaungsu" w:hAnsi="Pyidaungsu" w:cs="Pyidaungsu"/>
        </w:rPr>
        <w:t>M</w:t>
      </w:r>
      <w:r w:rsidR="002A4171" w:rsidRPr="00212A28">
        <w:rPr>
          <w:rFonts w:ascii="Pyidaungsu" w:hAnsi="Pyidaungsu" w:cs="Pyidaungsu"/>
        </w:rPr>
        <w:t>achine learning</w:t>
      </w:r>
      <w:r w:rsidR="002A4171">
        <w:rPr>
          <w:rFonts w:ascii="Pyidaungsu" w:hAnsi="Pyidaungsu" w:cs="Pyidaungsu" w:hint="cs"/>
          <w:cs/>
          <w:lang w:bidi="my-MM"/>
        </w:rPr>
        <w:t xml:space="preserve">၊ </w:t>
      </w:r>
      <w:r w:rsidR="002A4171">
        <w:rPr>
          <w:rFonts w:ascii="Pyidaungsu" w:hAnsi="Pyidaungsu" w:cs="Pyidaungsu"/>
          <w:lang w:val="en-GB" w:bidi="my-MM"/>
        </w:rPr>
        <w:t xml:space="preserve">Deep learning </w:t>
      </w:r>
      <w:r w:rsidR="002A4171">
        <w:rPr>
          <w:rFonts w:ascii="Pyidaungsu" w:hAnsi="Pyidaungsu" w:cs="Pyidaungsu" w:hint="cs"/>
          <w:cs/>
          <w:lang w:val="en-GB" w:bidi="my-MM"/>
        </w:rPr>
        <w:t xml:space="preserve">၊ </w:t>
      </w:r>
      <w:r w:rsidR="002A4171">
        <w:rPr>
          <w:rFonts w:ascii="Pyidaungsu" w:hAnsi="Pyidaungsu" w:cs="Pyidaungsu"/>
          <w:lang w:bidi="my-MM"/>
        </w:rPr>
        <w:t xml:space="preserve">Neural network </w:t>
      </w:r>
      <w:r w:rsidR="002A4171">
        <w:rPr>
          <w:rFonts w:ascii="Pyidaungsu" w:hAnsi="Pyidaungsu" w:cs="Pyidaungsu" w:hint="cs"/>
          <w:cs/>
          <w:lang w:bidi="my-MM"/>
        </w:rPr>
        <w:t xml:space="preserve">၊ </w:t>
      </w:r>
      <w:r w:rsidR="002A4171">
        <w:rPr>
          <w:rFonts w:ascii="Pyidaungsu" w:hAnsi="Pyidaungsu" w:cs="Pyidaungsu"/>
          <w:lang w:val="en-GB" w:bidi="my-MM"/>
        </w:rPr>
        <w:t xml:space="preserve">AI </w:t>
      </w:r>
      <w:r w:rsidR="002A4171">
        <w:rPr>
          <w:rFonts w:ascii="Pyidaungsu" w:hAnsi="Pyidaungsu" w:cs="Pyidaungsu" w:hint="cs"/>
          <w:cs/>
          <w:lang w:val="en-GB" w:bidi="my-MM"/>
        </w:rPr>
        <w:t xml:space="preserve">စသည့် စကားလုံးများကို အလွယ်တကူ ဖလှယ်သုံးစွဲလျက် ရှိရာ </w:t>
      </w:r>
      <w:r w:rsidR="002A4171">
        <w:rPr>
          <w:rFonts w:ascii="Pyidaungsu" w:hAnsi="Pyidaungsu" w:cs="Pyidaungsu" w:hint="cs"/>
          <w:cs/>
          <w:lang w:val="en-GB" w:bidi="my-MM"/>
        </w:rPr>
        <w:t>စတင်လေ့လာသူ</w:t>
      </w:r>
      <w:r w:rsidR="002A4171">
        <w:rPr>
          <w:rFonts w:ascii="Pyidaungsu" w:hAnsi="Pyidaungsu" w:cs="Pyidaungsu" w:hint="cs"/>
          <w:cs/>
          <w:lang w:val="en-GB" w:bidi="my-MM"/>
        </w:rPr>
        <w:t xml:space="preserve"> </w:t>
      </w:r>
      <w:r w:rsidR="002A4171">
        <w:rPr>
          <w:rFonts w:ascii="Pyidaungsu" w:hAnsi="Pyidaungsu" w:cs="Pyidaungsu" w:hint="cs"/>
          <w:cs/>
          <w:lang w:val="en-GB" w:bidi="my-MM"/>
        </w:rPr>
        <w:t>များအတွက် အခက်</w:t>
      </w:r>
      <w:r w:rsidR="002A4171">
        <w:rPr>
          <w:rFonts w:ascii="Pyidaungsu" w:hAnsi="Pyidaungsu" w:cs="Pyidaungsu" w:hint="cs"/>
          <w:cs/>
          <w:lang w:val="en-GB" w:bidi="my-MM"/>
        </w:rPr>
        <w:t xml:space="preserve"> </w:t>
      </w:r>
      <w:r w:rsidR="002A4171">
        <w:rPr>
          <w:rFonts w:ascii="Pyidaungsu" w:hAnsi="Pyidaungsu" w:cs="Pyidaungsu" w:hint="cs"/>
          <w:cs/>
          <w:lang w:val="en-GB" w:bidi="my-MM"/>
        </w:rPr>
        <w:t>တွေ့</w:t>
      </w:r>
      <w:r w:rsidR="002A4171">
        <w:rPr>
          <w:rFonts w:ascii="Pyidaungsu" w:hAnsi="Pyidaungsu" w:cs="Pyidaungsu" w:hint="cs"/>
          <w:cs/>
          <w:lang w:val="en-GB" w:bidi="my-MM"/>
        </w:rPr>
        <w:t xml:space="preserve">ရသည့် အချက်တခုလဲ ဖြစ်သည်။ ယခုစာအုပ်တွင် </w:t>
      </w:r>
      <w:r w:rsidR="002A4171">
        <w:rPr>
          <w:rFonts w:ascii="Pyidaungsu" w:hAnsi="Pyidaungsu" w:cs="Pyidaungsu"/>
        </w:rPr>
        <w:t>M</w:t>
      </w:r>
      <w:r w:rsidR="002A4171" w:rsidRPr="00212A28">
        <w:rPr>
          <w:rFonts w:ascii="Pyidaungsu" w:hAnsi="Pyidaungsu" w:cs="Pyidaungsu"/>
        </w:rPr>
        <w:t>achine learning</w:t>
      </w:r>
      <w:r w:rsidR="002A4171">
        <w:rPr>
          <w:rFonts w:ascii="Pyidaungsu" w:hAnsi="Pyidaungsu" w:cs="Pyidaungsu" w:hint="cs"/>
          <w:cs/>
          <w:lang w:bidi="my-MM"/>
        </w:rPr>
        <w:t xml:space="preserve"> နှင့် ပတ်သတ်၍ ရှင်းလင်းတင်ပြခြင်းများ မပြုလုပ်မီ အထက်ပါ စကားလုံးနှင့် အခေါ်အ၀ေါ်များကို ရင်းနှီး စေရန် ဦးစွာ ဆွေးနွေးသွားမည် ဖြစ်ပါသည်။ </w:t>
      </w:r>
      <w:r w:rsidR="00280B32">
        <w:rPr>
          <w:rFonts w:ascii="Pyidaungsu" w:hAnsi="Pyidaungsu" w:cs="Pyidaungsu" w:hint="cs"/>
          <w:cs/>
          <w:lang w:bidi="my-MM"/>
        </w:rPr>
        <w:t xml:space="preserve">မြန်မာဘာသာသို့ ခက်ဆစ် </w:t>
      </w:r>
      <w:r w:rsidR="00280B32">
        <w:rPr>
          <w:rFonts w:ascii="Pyidaungsu" w:hAnsi="Pyidaungsu" w:cs="Pyidaungsu" w:hint="cs"/>
          <w:cs/>
          <w:lang w:bidi="my-MM"/>
        </w:rPr>
        <w:t>အဓိပ္ပာယ်</w:t>
      </w:r>
      <w:r w:rsidR="00280B32">
        <w:rPr>
          <w:rFonts w:ascii="Pyidaungsu" w:hAnsi="Pyidaungsu" w:cs="Pyidaungsu" w:hint="cs"/>
          <w:cs/>
          <w:lang w:bidi="my-MM"/>
        </w:rPr>
        <w:t xml:space="preserve"> ဖလှယ်ခြင်း ပြုလုပ် သွားမည် မဟုတ်ပဲ ဥပမာများကို အသုံးပြု၍ ရှင်းပြသွားမည် ဖြစ်သည်။ သို့ဖြစ်၍ ကျန်ရှိ အခန်းများတွင် </w:t>
      </w:r>
      <w:r w:rsidR="00280B32">
        <w:rPr>
          <w:rFonts w:ascii="Pyidaungsu" w:hAnsi="Pyidaungsu" w:cs="Pyidaungsu"/>
        </w:rPr>
        <w:t>M</w:t>
      </w:r>
      <w:r w:rsidR="00280B32" w:rsidRPr="00212A28">
        <w:rPr>
          <w:rFonts w:ascii="Pyidaungsu" w:hAnsi="Pyidaungsu" w:cs="Pyidaungsu"/>
        </w:rPr>
        <w:t>achine learning</w:t>
      </w:r>
      <w:r w:rsidR="00280B32">
        <w:rPr>
          <w:rFonts w:ascii="Pyidaungsu" w:hAnsi="Pyidaungsu" w:cs="Pyidaungsu" w:hint="cs"/>
          <w:cs/>
          <w:lang w:bidi="my-MM"/>
        </w:rPr>
        <w:t xml:space="preserve"> ဆိုင်ရာ နည်းပညာစကားလုံးများကို </w:t>
      </w:r>
      <w:r w:rsidR="00280B32">
        <w:rPr>
          <w:rFonts w:ascii="Pyidaungsu" w:hAnsi="Pyidaungsu" w:cs="Pyidaungsu" w:hint="cs"/>
          <w:cs/>
          <w:lang w:bidi="my-MM"/>
        </w:rPr>
        <w:t>အင်္ဂလိပ်</w:t>
      </w:r>
      <w:r w:rsidR="00280B32">
        <w:rPr>
          <w:rFonts w:ascii="Pyidaungsu" w:hAnsi="Pyidaungsu" w:cs="Pyidaungsu" w:hint="cs"/>
          <w:cs/>
          <w:lang w:bidi="my-MM"/>
        </w:rPr>
        <w:t xml:space="preserve">ဘာသာဖြင့်သာ ဖော်ပြသွားမည် ဖြစ်ပါသည်။ </w:t>
      </w:r>
    </w:p>
    <w:p w14:paraId="725D4DF1" w14:textId="77777777" w:rsidR="00516E0A" w:rsidRDefault="00516E0A" w:rsidP="002A4171">
      <w:pPr>
        <w:pStyle w:val="TipText"/>
        <w:ind w:firstLine="0"/>
        <w:rPr>
          <w:rFonts w:ascii="Pyidaungsu" w:hAnsi="Pyidaungsu" w:cs="Pyidaungsu"/>
        </w:rPr>
      </w:pPr>
    </w:p>
    <w:p w14:paraId="2215842F" w14:textId="595488B6" w:rsidR="00C96AC3" w:rsidRPr="00516E0A" w:rsidRDefault="002A4171" w:rsidP="002A4171">
      <w:pPr>
        <w:pStyle w:val="TipText"/>
        <w:ind w:firstLine="0"/>
        <w:rPr>
          <w:rFonts w:ascii="Pyidaungsu" w:hAnsi="Pyidaungsu" w:cs="Pyidaungsu"/>
          <w:sz w:val="28"/>
          <w:szCs w:val="28"/>
          <w:lang w:bidi="my-MM"/>
        </w:rPr>
      </w:pPr>
      <w:r w:rsidRPr="00516E0A">
        <w:rPr>
          <w:rFonts w:ascii="Pyidaungsu" w:hAnsi="Pyidaungsu" w:cs="Pyidaungsu"/>
          <w:sz w:val="28"/>
          <w:szCs w:val="28"/>
        </w:rPr>
        <w:t>Machine learning</w:t>
      </w:r>
      <w:r w:rsidRPr="00516E0A">
        <w:rPr>
          <w:rFonts w:ascii="Pyidaungsu" w:hAnsi="Pyidaungsu" w:cs="Pyidaungsu" w:hint="cs"/>
          <w:sz w:val="28"/>
          <w:szCs w:val="28"/>
          <w:cs/>
          <w:lang w:bidi="my-MM"/>
        </w:rPr>
        <w:t xml:space="preserve"> ၏ အဓိပ္ပာယ်</w:t>
      </w:r>
    </w:p>
    <w:p w14:paraId="14660623" w14:textId="060A2881" w:rsidR="00516E0A" w:rsidRDefault="00851599" w:rsidP="00851599">
      <w:pPr>
        <w:pStyle w:val="TipText"/>
        <w:ind w:firstLine="0"/>
        <w:jc w:val="both"/>
        <w:rPr>
          <w:rFonts w:ascii="Pyidaungsu" w:hAnsi="Pyidaungsu" w:cs="Pyidaungsu"/>
          <w:lang w:bidi="my-MM"/>
        </w:rPr>
      </w:pPr>
      <w:r>
        <w:rPr>
          <w:rFonts w:ascii="Pyidaungsu" w:hAnsi="Pyidaungsu" w:cs="Pyidaungsu" w:hint="cs"/>
          <w:cs/>
          <w:lang w:bidi="my-MM"/>
        </w:rPr>
        <w:t>၂။</w:t>
      </w:r>
      <w:r>
        <w:rPr>
          <w:rFonts w:ascii="Pyidaungsu" w:hAnsi="Pyidaungsu" w:cs="Pyidaungsu"/>
          <w:cs/>
          <w:lang w:bidi="my-MM"/>
        </w:rPr>
        <w:tab/>
      </w:r>
      <w:r w:rsidR="00280B32">
        <w:rPr>
          <w:rFonts w:ascii="Pyidaungsu" w:hAnsi="Pyidaungsu" w:cs="Pyidaungsu" w:hint="cs"/>
          <w:cs/>
          <w:lang w:bidi="my-MM"/>
        </w:rPr>
        <w:t>အင်္ဂလိပ်ဘာသာ</w:t>
      </w:r>
      <w:r w:rsidR="00280B32">
        <w:rPr>
          <w:rFonts w:ascii="Pyidaungsu" w:hAnsi="Pyidaungsu" w:cs="Pyidaungsu" w:hint="cs"/>
          <w:cs/>
          <w:lang w:bidi="my-MM"/>
        </w:rPr>
        <w:t xml:space="preserve">စကားတွင်ပင် </w:t>
      </w:r>
      <w:r w:rsidR="002A4171">
        <w:rPr>
          <w:rFonts w:ascii="Pyidaungsu" w:hAnsi="Pyidaungsu" w:cs="Pyidaungsu"/>
        </w:rPr>
        <w:t>M</w:t>
      </w:r>
      <w:r w:rsidR="002A4171" w:rsidRPr="00212A28">
        <w:rPr>
          <w:rFonts w:ascii="Pyidaungsu" w:hAnsi="Pyidaungsu" w:cs="Pyidaungsu"/>
        </w:rPr>
        <w:t>achine learning</w:t>
      </w:r>
      <w:r w:rsidR="002A4171">
        <w:rPr>
          <w:rFonts w:ascii="Pyidaungsu" w:hAnsi="Pyidaungsu" w:cs="Pyidaungsu" w:hint="cs"/>
          <w:cs/>
          <w:lang w:bidi="my-MM"/>
        </w:rPr>
        <w:t xml:space="preserve"> ၏ အဓိပ္ပာယ်</w:t>
      </w:r>
      <w:r w:rsidR="002A4171">
        <w:rPr>
          <w:rFonts w:ascii="Pyidaungsu" w:hAnsi="Pyidaungsu" w:cs="Pyidaungsu" w:hint="cs"/>
          <w:cs/>
          <w:lang w:bidi="my-MM"/>
        </w:rPr>
        <w:t xml:space="preserve">ကို ဖွင့်ဆိုချက် အမျိုးမျိုး ရှိပြီး အချို့ဖွင့်ဆိုချက်များမှာ နားလည်ရန် </w:t>
      </w:r>
      <w:r w:rsidR="00280B32">
        <w:rPr>
          <w:rFonts w:ascii="Pyidaungsu" w:hAnsi="Pyidaungsu" w:cs="Pyidaungsu" w:hint="cs"/>
          <w:cs/>
          <w:lang w:bidi="my-MM"/>
        </w:rPr>
        <w:t xml:space="preserve">ခက်ခဲပြီး နည်းပညာသမားများသာ နားလည်နိုင်သည့် စကားလုံး များကို အသုံးပြုထားကြသည်။ သို့သော် </w:t>
      </w:r>
      <w:r w:rsidR="00280B32">
        <w:rPr>
          <w:rFonts w:ascii="Pyidaungsu" w:hAnsi="Pyidaungsu" w:cs="Pyidaungsu"/>
        </w:rPr>
        <w:t>M</w:t>
      </w:r>
      <w:r w:rsidR="00280B32" w:rsidRPr="00212A28">
        <w:rPr>
          <w:rFonts w:ascii="Pyidaungsu" w:hAnsi="Pyidaungsu" w:cs="Pyidaungsu"/>
        </w:rPr>
        <w:t>achine learning</w:t>
      </w:r>
      <w:r w:rsidR="00280B32">
        <w:rPr>
          <w:rFonts w:ascii="Pyidaungsu" w:hAnsi="Pyidaungsu" w:cs="Pyidaungsu" w:hint="cs"/>
          <w:cs/>
          <w:lang w:bidi="my-MM"/>
        </w:rPr>
        <w:t xml:space="preserve"> </w:t>
      </w:r>
      <w:r w:rsidR="00280B32">
        <w:rPr>
          <w:rFonts w:ascii="Pyidaungsu" w:hAnsi="Pyidaungsu" w:cs="Pyidaungsu" w:hint="cs"/>
          <w:cs/>
          <w:lang w:bidi="my-MM"/>
        </w:rPr>
        <w:t>၏ အဓိပ္ပာယ်ကို</w:t>
      </w:r>
      <w:r w:rsidR="00280B32">
        <w:rPr>
          <w:rFonts w:ascii="Pyidaungsu" w:hAnsi="Pyidaungsu" w:cs="Pyidaungsu" w:hint="cs"/>
          <w:cs/>
          <w:lang w:bidi="my-MM"/>
        </w:rPr>
        <w:t xml:space="preserve"> အလွယ်တကူ ဖွင့်ဆိုရမည် ဆိုပါက ကွန်ပြူတာ သို့ စက် တခုခုကို လူ့ကိုယ်စား (သို့) လူကဲ့သို့ ပြုမူဆောင်ရွက်နိုင်စေရန် သင်ကြား ပေးခြင်း ဟု ဖွင့်ဆိုနိုင်ပါသည်။ ဥပမာ ပေးရမည် ဆိုပါက ၂၀၂၂ ခုနှစ် နို၀င်ဘာလတွင် </w:t>
      </w:r>
      <w:r w:rsidR="00280B32">
        <w:rPr>
          <w:rFonts w:ascii="Pyidaungsu" w:hAnsi="Pyidaungsu" w:cs="Pyidaungsu"/>
          <w:lang w:bidi="my-MM"/>
        </w:rPr>
        <w:t xml:space="preserve">OpenAI </w:t>
      </w:r>
      <w:r w:rsidR="00280B32">
        <w:rPr>
          <w:rFonts w:ascii="Pyidaungsu" w:hAnsi="Pyidaungsu" w:cs="Pyidaungsu" w:hint="cs"/>
          <w:cs/>
          <w:lang w:bidi="my-MM"/>
        </w:rPr>
        <w:t xml:space="preserve">မှ စတင် ထုတ်လိုက်သည့် </w:t>
      </w:r>
      <w:r w:rsidR="00280B32" w:rsidRPr="00280B32">
        <w:rPr>
          <w:rFonts w:ascii="Pyidaungsu" w:hAnsi="Pyidaungsu" w:cs="Pyidaungsu"/>
          <w:lang w:val="en-GB" w:bidi="my-MM"/>
        </w:rPr>
        <w:t>ChatGPT [</w:t>
      </w:r>
      <w:r w:rsidR="00280B32">
        <w:rPr>
          <w:rFonts w:ascii="Pyidaungsu" w:hAnsi="Pyidaungsu" w:cs="Pyidaungsu" w:hint="cs"/>
          <w:cs/>
          <w:lang w:val="en-GB" w:bidi="my-MM"/>
        </w:rPr>
        <w:t>၁</w:t>
      </w:r>
      <w:r w:rsidR="00280B32" w:rsidRPr="00280B32">
        <w:rPr>
          <w:rFonts w:ascii="Pyidaungsu" w:hAnsi="Pyidaungsu" w:cs="Pyidaungsu"/>
          <w:cs/>
          <w:lang w:val="en-GB" w:bidi="my-MM"/>
        </w:rPr>
        <w:t>]</w:t>
      </w:r>
      <w:r w:rsidR="00280B32">
        <w:rPr>
          <w:rFonts w:ascii="Pyidaungsu" w:hAnsi="Pyidaungsu" w:cs="Pyidaungsu" w:hint="cs"/>
          <w:cs/>
          <w:lang w:val="en-GB" w:bidi="my-MM"/>
        </w:rPr>
        <w:t xml:space="preserve"> ပင် ဖြစ်သည်။ အဆိုပါ </w:t>
      </w:r>
      <w:r w:rsidR="00280B32" w:rsidRPr="00280B32">
        <w:rPr>
          <w:rFonts w:ascii="Pyidaungsu" w:hAnsi="Pyidaungsu" w:cs="Pyidaungsu"/>
          <w:lang w:val="en-GB" w:bidi="my-MM"/>
        </w:rPr>
        <w:t>ChatGPT</w:t>
      </w:r>
      <w:r w:rsidR="00280B32" w:rsidRPr="00212A28">
        <w:rPr>
          <w:rFonts w:ascii="Pyidaungsu" w:hAnsi="Pyidaungsu" w:cs="Pyidaungsu"/>
        </w:rPr>
        <w:t xml:space="preserve"> </w:t>
      </w:r>
      <w:r w:rsidR="00280B32">
        <w:rPr>
          <w:rFonts w:ascii="Pyidaungsu" w:hAnsi="Pyidaungsu" w:cs="Pyidaungsu" w:hint="cs"/>
          <w:cs/>
          <w:lang w:bidi="my-MM"/>
        </w:rPr>
        <w:t xml:space="preserve">သည် လူအများအပြား၏ စိတ်၀င် တစား အသုံးပြုခြင်း ၊ ၀ေဖန်ခြင်းများ အများဆုံး ရရှိလျက်ရှိသည်။ </w:t>
      </w:r>
      <w:r w:rsidR="00280B32" w:rsidRPr="00280B32">
        <w:rPr>
          <w:rFonts w:ascii="Pyidaungsu" w:hAnsi="Pyidaungsu" w:cs="Pyidaungsu"/>
          <w:lang w:val="en-GB" w:bidi="my-MM"/>
        </w:rPr>
        <w:t>ChatGPT</w:t>
      </w:r>
      <w:r w:rsidR="00280B32">
        <w:rPr>
          <w:rFonts w:ascii="Pyidaungsu" w:hAnsi="Pyidaungsu" w:cs="Pyidaungsu" w:hint="cs"/>
          <w:cs/>
          <w:lang w:val="en-GB" w:bidi="my-MM"/>
        </w:rPr>
        <w:t xml:space="preserve"> ကို</w:t>
      </w:r>
      <w:r w:rsidR="00280B32">
        <w:rPr>
          <w:rFonts w:ascii="Pyidaungsu" w:hAnsi="Pyidaungsu" w:cs="Pyidaungsu" w:hint="cs"/>
          <w:cs/>
          <w:lang w:bidi="my-MM"/>
        </w:rPr>
        <w:t xml:space="preserve"> </w:t>
      </w:r>
      <w:bookmarkStart w:id="6" w:name="_Toc527370443"/>
      <w:r w:rsidR="00280B32">
        <w:rPr>
          <w:rFonts w:ascii="Pyidaungsu" w:hAnsi="Pyidaungsu" w:cs="Pyidaungsu" w:hint="cs"/>
          <w:cs/>
          <w:lang w:bidi="my-MM"/>
        </w:rPr>
        <w:t xml:space="preserve">ဒေတာ အများအပြား အသုံးပြု၍ လေ့ကျင့် သင်ကြားပေးထားရာ အသုံးပြုသူမေးလိုသည့် မည်သည့် မေးခွန်းကို မဆို </w:t>
      </w:r>
      <w:r w:rsidR="00516E0A">
        <w:rPr>
          <w:rFonts w:ascii="Pyidaungsu" w:hAnsi="Pyidaungsu" w:cs="Pyidaungsu" w:hint="cs"/>
          <w:cs/>
          <w:lang w:bidi="my-MM"/>
        </w:rPr>
        <w:t>သက်ရှိ လူ</w:t>
      </w:r>
      <w:r w:rsidR="00280B32">
        <w:rPr>
          <w:rFonts w:ascii="Pyidaungsu" w:hAnsi="Pyidaungsu" w:cs="Pyidaungsu" w:hint="cs"/>
          <w:cs/>
          <w:lang w:bidi="my-MM"/>
        </w:rPr>
        <w:t xml:space="preserve">တဦးမှ ဖြေကြားသကဲ့သို စကားပြောများဖြင့် ဖြေကြားပေးနေခြင်း ဖြစ်သည်။ </w:t>
      </w:r>
      <w:r w:rsidR="00280B32">
        <w:rPr>
          <w:rFonts w:ascii="Pyidaungsu" w:hAnsi="Pyidaungsu" w:cs="Pyidaungsu"/>
          <w:lang w:bidi="my-MM"/>
        </w:rPr>
        <w:t xml:space="preserve">Program </w:t>
      </w:r>
      <w:r w:rsidR="00280B32">
        <w:rPr>
          <w:rFonts w:ascii="Pyidaungsu" w:hAnsi="Pyidaungsu" w:cs="Pyidaungsu" w:hint="cs"/>
          <w:cs/>
          <w:lang w:bidi="my-MM"/>
        </w:rPr>
        <w:t xml:space="preserve">များကို </w:t>
      </w:r>
      <w:r w:rsidR="00280B32" w:rsidRPr="00280B32">
        <w:rPr>
          <w:rFonts w:ascii="Pyidaungsu" w:hAnsi="Pyidaungsu" w:cs="Pyidaungsu"/>
          <w:lang w:val="en-GB" w:bidi="my-MM"/>
        </w:rPr>
        <w:t>ChatGPT</w:t>
      </w:r>
      <w:r w:rsidR="00280B32">
        <w:rPr>
          <w:rFonts w:ascii="Pyidaungsu" w:hAnsi="Pyidaungsu" w:cs="Pyidaungsu" w:hint="cs"/>
          <w:cs/>
          <w:lang w:bidi="my-MM"/>
        </w:rPr>
        <w:t xml:space="preserve"> အား ရေးခိုင်း၍ ရသည့်အတွက် အနာဂတ်တွင် အလုပ်အကိုင် အခွင့်အလမ်းများ  ခက်ခဲသွား နိုင်မလားဟူသော စိုးရိမ်ပူပန်မှုများလည်း ပေါ်ထွက်လျက်ရှိသည်။ ထို့ပြင် ဆောင်းပါးရေးခြင်း၊ </w:t>
      </w:r>
      <w:r w:rsidR="00516E0A">
        <w:rPr>
          <w:rFonts w:ascii="Pyidaungsu" w:hAnsi="Pyidaungsu" w:cs="Pyidaungsu" w:hint="cs"/>
          <w:cs/>
          <w:lang w:bidi="my-MM"/>
        </w:rPr>
        <w:t xml:space="preserve">စာအုပ်၊ ကဗျာရေးခြင်းများကိုလည်း ခိုင်းစေနိုင်သည့်အတွက် ကိုယ်ပိုင်ဥာဏ်ဖြင့် ရေးသားခြင်းများ ပျောက်ကွယ် </w:t>
      </w:r>
      <w:r w:rsidR="00516E0A">
        <w:rPr>
          <w:rFonts w:ascii="Pyidaungsu" w:hAnsi="Pyidaungsu" w:cs="Pyidaungsu" w:hint="cs"/>
          <w:cs/>
          <w:lang w:bidi="my-MM"/>
        </w:rPr>
        <w:lastRenderedPageBreak/>
        <w:t xml:space="preserve">သွားမလားဟု စိုးရိမ်ကာ အချို့ တက္ကသိုလ်များတွင် စာမေးပွဲခန်းအတွင်း </w:t>
      </w:r>
      <w:r w:rsidR="00516E0A" w:rsidRPr="00280B32">
        <w:rPr>
          <w:rFonts w:ascii="Pyidaungsu" w:hAnsi="Pyidaungsu" w:cs="Pyidaungsu"/>
          <w:lang w:val="en-GB" w:bidi="my-MM"/>
        </w:rPr>
        <w:t>ChatGPT</w:t>
      </w:r>
      <w:r w:rsidR="00516E0A">
        <w:rPr>
          <w:rFonts w:ascii="Pyidaungsu" w:hAnsi="Pyidaungsu" w:cs="Pyidaungsu" w:hint="cs"/>
          <w:cs/>
          <w:lang w:val="en-GB" w:bidi="my-MM"/>
        </w:rPr>
        <w:t xml:space="preserve"> အသုံးပြုခြင်းကို တားမြစ်ရန် ကြိုးစားခြင်းများပင် ရှိသည်။ </w:t>
      </w:r>
      <w:r w:rsidR="00516E0A">
        <w:rPr>
          <w:rFonts w:ascii="Pyidaungsu" w:hAnsi="Pyidaungsu" w:cs="Pyidaungsu"/>
          <w:lang w:bidi="my-MM"/>
        </w:rPr>
        <w:t xml:space="preserve">AI </w:t>
      </w:r>
      <w:r w:rsidR="00516E0A">
        <w:rPr>
          <w:rFonts w:ascii="Pyidaungsu" w:hAnsi="Pyidaungsu" w:cs="Pyidaungsu" w:hint="cs"/>
          <w:cs/>
          <w:lang w:bidi="my-MM"/>
        </w:rPr>
        <w:t xml:space="preserve">၊ </w:t>
      </w:r>
      <w:r w:rsidR="00516E0A">
        <w:rPr>
          <w:rFonts w:ascii="Pyidaungsu" w:hAnsi="Pyidaungsu" w:cs="Pyidaungsu"/>
        </w:rPr>
        <w:t>M</w:t>
      </w:r>
      <w:r w:rsidR="00516E0A" w:rsidRPr="00212A28">
        <w:rPr>
          <w:rFonts w:ascii="Pyidaungsu" w:hAnsi="Pyidaungsu" w:cs="Pyidaungsu"/>
        </w:rPr>
        <w:t>achine learning</w:t>
      </w:r>
      <w:r w:rsidR="00516E0A">
        <w:rPr>
          <w:rFonts w:ascii="Pyidaungsu" w:hAnsi="Pyidaungsu" w:cs="Pyidaungsu" w:hint="cs"/>
          <w:cs/>
          <w:lang w:bidi="my-MM"/>
        </w:rPr>
        <w:t xml:space="preserve"> ၏ တိုးတက်မှုများကို ကြားသိ ဖတ်ရှုရခြင်းသည် စာဖတ်သူများအတွက် အလှမ်းမမီတော့သည့် ဘာသာရပ်တခုအဖြစ် အားလျော့ စေခြင်း ဖြစ်စေသည် ဆိုပါက အောက်ပါ ဥပမာလေးကို စဥ်းစားစေချင်ပါသည်။ </w:t>
      </w:r>
    </w:p>
    <w:p w14:paraId="3DE3DABC" w14:textId="2480F5BF" w:rsidR="00280B32" w:rsidRDefault="00851599" w:rsidP="00851599">
      <w:pPr>
        <w:pStyle w:val="TipText"/>
        <w:ind w:firstLine="0"/>
        <w:jc w:val="both"/>
        <w:rPr>
          <w:rFonts w:ascii="Pyidaungsu" w:hAnsi="Pyidaungsu" w:cs="Pyidaungsu"/>
          <w:lang w:bidi="my-MM"/>
        </w:rPr>
      </w:pPr>
      <w:r>
        <w:rPr>
          <w:rFonts w:ascii="Pyidaungsu" w:hAnsi="Pyidaungsu" w:cs="Pyidaungsu" w:hint="cs"/>
          <w:cs/>
          <w:lang w:bidi="my-MM"/>
        </w:rPr>
        <w:t>၃။</w:t>
      </w:r>
      <w:r>
        <w:rPr>
          <w:rFonts w:ascii="Pyidaungsu" w:hAnsi="Pyidaungsu" w:cs="Pyidaungsu"/>
          <w:cs/>
          <w:lang w:bidi="my-MM"/>
        </w:rPr>
        <w:tab/>
      </w:r>
      <w:r w:rsidR="00516E0A">
        <w:rPr>
          <w:rFonts w:ascii="Pyidaungsu" w:hAnsi="Pyidaungsu" w:cs="Pyidaungsu" w:hint="cs"/>
          <w:cs/>
          <w:lang w:bidi="my-MM"/>
        </w:rPr>
        <w:t xml:space="preserve">စာရေးသူတို့ ငယ်စဥ်ကလေးဘ၀တွင် ပထမဦးဆုံး ပြောတတ်ရန် သင်ပေးခံရသည့် စကားလုံးမှာ ‘မေမေ’ ဟူသည့် စကားလုံးပင် ဖြစ်ပါလိမ့်မည်။ အဆိုပါ ‘မေမေ’ ဟူသည့် စကားကို စာရေးသူတို့ ရွတ်ဆို နိုင်ရန် မိခင်ဖြစ်သူက သူမ၏ မျက်နှာ သို့ ခန္ဓာကိုယ်ကို ညွှန်းပြပြီး ပါးစပ်မှလည်း ‘မေမေ’ ဟု အကြိမ်ကြိမ် သင်ပေး တတ်ကြသည် မဟုတ်ပါလား။ ထိုသင်ကြားခြင်းဖြစ်စဥ်မှာ </w:t>
      </w:r>
      <w:r w:rsidR="00516E0A">
        <w:rPr>
          <w:rFonts w:ascii="Pyidaungsu" w:hAnsi="Pyidaungsu" w:cs="Pyidaungsu"/>
        </w:rPr>
        <w:t>M</w:t>
      </w:r>
      <w:r w:rsidR="00516E0A" w:rsidRPr="00212A28">
        <w:rPr>
          <w:rFonts w:ascii="Pyidaungsu" w:hAnsi="Pyidaungsu" w:cs="Pyidaungsu"/>
        </w:rPr>
        <w:t>achine learning</w:t>
      </w:r>
      <w:r w:rsidR="00516E0A">
        <w:rPr>
          <w:rFonts w:ascii="Pyidaungsu" w:hAnsi="Pyidaungsu" w:cs="Pyidaungsu" w:hint="cs"/>
          <w:cs/>
          <w:lang w:bidi="my-MM"/>
        </w:rPr>
        <w:t xml:space="preserve"> ပင် ဖြစ်ပါသည်။ ကွာခြားသွားသည့် အချက်မှာ သင်ပေးခံရသူ စာရေးသူတို့သည် လူသားများ ဖြစ်ပြီး ယခုအခါ </w:t>
      </w:r>
      <w:r w:rsidR="00516E0A">
        <w:rPr>
          <w:rFonts w:ascii="Pyidaungsu" w:hAnsi="Pyidaungsu" w:cs="Pyidaungsu"/>
        </w:rPr>
        <w:t>M</w:t>
      </w:r>
      <w:r w:rsidR="00516E0A" w:rsidRPr="00212A28">
        <w:rPr>
          <w:rFonts w:ascii="Pyidaungsu" w:hAnsi="Pyidaungsu" w:cs="Pyidaungsu"/>
        </w:rPr>
        <w:t>achine learning</w:t>
      </w:r>
      <w:r w:rsidR="00516E0A">
        <w:rPr>
          <w:rFonts w:ascii="Pyidaungsu" w:hAnsi="Pyidaungsu" w:cs="Pyidaungsu" w:hint="cs"/>
          <w:cs/>
          <w:lang w:bidi="my-MM"/>
        </w:rPr>
        <w:t xml:space="preserve"> ပညာရှင် တဦးအနေဖြင့် ကွန်ပြူတာ (သို့) စက်ပစ္စည်း တခုခုကို သင်ကြားပေးရမည် ဖြစ်သည်။ </w:t>
      </w:r>
      <w:r w:rsidR="00101D6B">
        <w:rPr>
          <w:rFonts w:ascii="Pyidaungsu" w:hAnsi="Pyidaungsu" w:cs="Pyidaungsu" w:hint="cs"/>
          <w:cs/>
          <w:lang w:bidi="my-MM"/>
        </w:rPr>
        <w:t xml:space="preserve">ယခု ဥပမာလေးကို ဖတ်ရှု့ခြင်းဖြင့် </w:t>
      </w:r>
      <w:r w:rsidR="00101D6B">
        <w:rPr>
          <w:rFonts w:ascii="Pyidaungsu" w:hAnsi="Pyidaungsu" w:cs="Pyidaungsu"/>
        </w:rPr>
        <w:t>M</w:t>
      </w:r>
      <w:r w:rsidR="00101D6B" w:rsidRPr="00212A28">
        <w:rPr>
          <w:rFonts w:ascii="Pyidaungsu" w:hAnsi="Pyidaungsu" w:cs="Pyidaungsu"/>
        </w:rPr>
        <w:t>achine learning</w:t>
      </w:r>
      <w:r w:rsidR="00101D6B">
        <w:rPr>
          <w:rFonts w:ascii="Pyidaungsu" w:hAnsi="Pyidaungsu" w:cs="Pyidaungsu" w:hint="cs"/>
          <w:cs/>
          <w:lang w:bidi="my-MM"/>
        </w:rPr>
        <w:t xml:space="preserve"> ဆိုသည်မှာ စာရေးသူတို့ နေ့စဥ် လေ့လာသင်ယူ ခဲ့သည့် ဖြစ်ရပ်များကိုသာ အခြေခံထားခြင်းဖြစ်ပြီး အလှမ်းမ၀ေးလှသည့် ဘာသာရပ်တခု ဖြစ်သည်ဟု ခံစား ရမည်ဟု ယုံကြည်ပါသည်။ </w:t>
      </w:r>
    </w:p>
    <w:p w14:paraId="761E5A37" w14:textId="5C26935B" w:rsidR="00516E0A" w:rsidRPr="00516E0A" w:rsidRDefault="00851599" w:rsidP="00851599">
      <w:pPr>
        <w:spacing w:after="0" w:line="240" w:lineRule="auto"/>
        <w:ind w:firstLine="0"/>
        <w:rPr>
          <w:rFonts w:ascii="Pyidaungsu" w:hAnsi="Pyidaungsu" w:cs="Pyidaungsu"/>
          <w:sz w:val="28"/>
          <w:szCs w:val="28"/>
          <w:lang w:bidi="my-MM"/>
        </w:rPr>
      </w:pPr>
      <w:r>
        <w:rPr>
          <w:rFonts w:ascii="Pyidaungsu" w:hAnsi="Pyidaungsu" w:cs="Pyidaungsu"/>
          <w:cs/>
          <w:lang w:bidi="my-MM"/>
        </w:rPr>
        <w:br w:type="page"/>
      </w:r>
      <w:r w:rsidR="00516E0A" w:rsidRPr="00516E0A">
        <w:rPr>
          <w:rFonts w:ascii="Pyidaungsu" w:hAnsi="Pyidaungsu" w:cs="Pyidaungsu"/>
          <w:sz w:val="28"/>
          <w:szCs w:val="28"/>
        </w:rPr>
        <w:lastRenderedPageBreak/>
        <w:t>Machine learning</w:t>
      </w:r>
      <w:r w:rsidR="00516E0A" w:rsidRPr="00516E0A">
        <w:rPr>
          <w:rFonts w:ascii="Pyidaungsu" w:hAnsi="Pyidaungsu" w:cs="Pyidaungsu" w:hint="cs"/>
          <w:sz w:val="28"/>
          <w:szCs w:val="28"/>
          <w:cs/>
          <w:lang w:bidi="my-MM"/>
        </w:rPr>
        <w:t xml:space="preserve"> </w:t>
      </w:r>
      <w:r w:rsidR="00101D6B">
        <w:rPr>
          <w:rFonts w:ascii="Pyidaungsu" w:hAnsi="Pyidaungsu" w:cs="Pyidaungsu" w:hint="cs"/>
          <w:sz w:val="28"/>
          <w:szCs w:val="28"/>
          <w:cs/>
          <w:lang w:bidi="my-MM"/>
        </w:rPr>
        <w:t>အမျိုးအစားများ</w:t>
      </w:r>
    </w:p>
    <w:p w14:paraId="20497FB7" w14:textId="0DC4DC7D" w:rsidR="00280B32" w:rsidRDefault="00851599" w:rsidP="00851599">
      <w:pPr>
        <w:pStyle w:val="TipText"/>
        <w:ind w:firstLine="0"/>
        <w:jc w:val="both"/>
        <w:rPr>
          <w:rFonts w:ascii="Pyidaungsu" w:hAnsi="Pyidaungsu" w:cs="Pyidaungsu"/>
          <w:lang w:bidi="my-MM"/>
        </w:rPr>
      </w:pPr>
      <w:r>
        <w:rPr>
          <w:rFonts w:ascii="Pyidaungsu" w:hAnsi="Pyidaungsu" w:cs="Pyidaungsu" w:hint="cs"/>
          <w:cs/>
          <w:lang w:bidi="my-MM"/>
        </w:rPr>
        <w:t>၄။</w:t>
      </w:r>
      <w:r>
        <w:rPr>
          <w:rFonts w:ascii="Pyidaungsu" w:hAnsi="Pyidaungsu" w:cs="Pyidaungsu"/>
          <w:cs/>
          <w:lang w:bidi="my-MM"/>
        </w:rPr>
        <w:tab/>
      </w:r>
      <w:r w:rsidR="00101D6B">
        <w:rPr>
          <w:rFonts w:ascii="Pyidaungsu" w:hAnsi="Pyidaungsu" w:cs="Pyidaungsu"/>
        </w:rPr>
        <w:t>M</w:t>
      </w:r>
      <w:r w:rsidR="00101D6B" w:rsidRPr="00212A28">
        <w:rPr>
          <w:rFonts w:ascii="Pyidaungsu" w:hAnsi="Pyidaungsu" w:cs="Pyidaungsu"/>
        </w:rPr>
        <w:t>achine learning</w:t>
      </w:r>
      <w:r w:rsidR="00101D6B">
        <w:rPr>
          <w:rFonts w:ascii="Pyidaungsu" w:hAnsi="Pyidaungsu" w:cs="Pyidaungsu" w:hint="cs"/>
          <w:cs/>
          <w:lang w:bidi="my-MM"/>
        </w:rPr>
        <w:t xml:space="preserve"> </w:t>
      </w:r>
      <w:r w:rsidR="00101D6B">
        <w:rPr>
          <w:rFonts w:ascii="Pyidaungsu" w:hAnsi="Pyidaungsu" w:cs="Pyidaungsu" w:hint="cs"/>
          <w:cs/>
          <w:lang w:bidi="my-MM"/>
        </w:rPr>
        <w:t>ကို ယေဘူယျအားဖြင့် (၃)မျိုး ခွဲခြားထားပါသည်။ ၎င်းအမျိုးအစားများမှာ --</w:t>
      </w:r>
    </w:p>
    <w:p w14:paraId="5268411B" w14:textId="43CBC7B5" w:rsidR="00101D6B" w:rsidRDefault="00851599" w:rsidP="00851599">
      <w:pPr>
        <w:pStyle w:val="TipText"/>
        <w:ind w:left="720" w:firstLine="0"/>
        <w:jc w:val="both"/>
        <w:rPr>
          <w:rFonts w:ascii="Pyidaungsu" w:hAnsi="Pyidaungsu" w:cs="Pyidaungsu"/>
          <w:lang w:bidi="my-MM"/>
        </w:rPr>
      </w:pPr>
      <w:r>
        <w:rPr>
          <w:rFonts w:ascii="Pyidaungsu" w:hAnsi="Pyidaungsu" w:cs="Pyidaungsu" w:hint="cs"/>
          <w:cs/>
          <w:lang w:bidi="my-MM"/>
        </w:rPr>
        <w:t>(က</w:t>
      </w:r>
      <w:r w:rsidR="00101D6B">
        <w:rPr>
          <w:rFonts w:ascii="Pyidaungsu" w:hAnsi="Pyidaungsu" w:cs="Pyidaungsu" w:hint="cs"/>
          <w:cs/>
          <w:lang w:bidi="my-MM"/>
        </w:rPr>
        <w:t xml:space="preserve">) </w:t>
      </w:r>
      <w:r w:rsidR="00101D6B">
        <w:rPr>
          <w:rFonts w:ascii="Pyidaungsu" w:hAnsi="Pyidaungsu" w:cs="Pyidaungsu"/>
          <w:lang w:bidi="my-MM"/>
        </w:rPr>
        <w:t>Supervised machine learning</w:t>
      </w:r>
    </w:p>
    <w:p w14:paraId="215995C0" w14:textId="2DFFBE71" w:rsidR="00101D6B" w:rsidRDefault="00851599" w:rsidP="00851599">
      <w:pPr>
        <w:pStyle w:val="TipText"/>
        <w:ind w:left="720" w:firstLine="0"/>
        <w:jc w:val="both"/>
        <w:rPr>
          <w:rFonts w:ascii="Pyidaungsu" w:hAnsi="Pyidaungsu" w:cs="Pyidaungsu"/>
          <w:lang w:bidi="my-MM"/>
        </w:rPr>
      </w:pPr>
      <w:r>
        <w:rPr>
          <w:rFonts w:ascii="Pyidaungsu" w:hAnsi="Pyidaungsu" w:cs="Pyidaungsu" w:hint="cs"/>
          <w:cs/>
          <w:lang w:bidi="my-MM"/>
        </w:rPr>
        <w:t>(ခ</w:t>
      </w:r>
      <w:r w:rsidR="00101D6B">
        <w:rPr>
          <w:rFonts w:ascii="Pyidaungsu" w:hAnsi="Pyidaungsu" w:cs="Pyidaungsu" w:hint="cs"/>
          <w:cs/>
          <w:lang w:bidi="my-MM"/>
        </w:rPr>
        <w:t xml:space="preserve">) </w:t>
      </w:r>
      <w:r w:rsidR="00101D6B">
        <w:rPr>
          <w:rFonts w:ascii="Pyidaungsu" w:hAnsi="Pyidaungsu" w:cs="Pyidaungsu"/>
          <w:lang w:bidi="my-MM"/>
        </w:rPr>
        <w:t>Unsupervised Machine Learning</w:t>
      </w:r>
    </w:p>
    <w:p w14:paraId="23D38BF5" w14:textId="4FE503EF" w:rsidR="00101D6B" w:rsidRDefault="00851599" w:rsidP="00851599">
      <w:pPr>
        <w:pStyle w:val="TipText"/>
        <w:ind w:left="720" w:firstLine="0"/>
        <w:jc w:val="both"/>
        <w:rPr>
          <w:rFonts w:ascii="Pyidaungsu" w:hAnsi="Pyidaungsu" w:cs="Pyidaungsu"/>
          <w:lang w:bidi="my-MM"/>
        </w:rPr>
      </w:pPr>
      <w:r>
        <w:rPr>
          <w:rFonts w:ascii="Pyidaungsu" w:hAnsi="Pyidaungsu" w:cs="Pyidaungsu" w:hint="cs"/>
          <w:cs/>
          <w:lang w:bidi="my-MM"/>
        </w:rPr>
        <w:t>(ဂ</w:t>
      </w:r>
      <w:r w:rsidR="00101D6B">
        <w:rPr>
          <w:rFonts w:ascii="Pyidaungsu" w:hAnsi="Pyidaungsu" w:cs="Pyidaungsu" w:hint="cs"/>
          <w:cs/>
          <w:lang w:bidi="my-MM"/>
        </w:rPr>
        <w:t xml:space="preserve">) </w:t>
      </w:r>
      <w:r w:rsidR="00101D6B">
        <w:rPr>
          <w:rFonts w:ascii="Pyidaungsu" w:hAnsi="Pyidaungsu" w:cs="Pyidaungsu"/>
          <w:lang w:bidi="my-MM"/>
        </w:rPr>
        <w:t xml:space="preserve">Reinforcement Learning </w:t>
      </w:r>
    </w:p>
    <w:p w14:paraId="41021DF5" w14:textId="2699186D" w:rsidR="00101D6B" w:rsidRDefault="00101D6B" w:rsidP="00851599">
      <w:pPr>
        <w:pStyle w:val="TipText"/>
        <w:ind w:left="720" w:firstLine="0"/>
        <w:jc w:val="both"/>
        <w:rPr>
          <w:rFonts w:ascii="Pyidaungsu" w:hAnsi="Pyidaungsu" w:cs="Pyidaungsu"/>
          <w:lang w:bidi="my-MM"/>
        </w:rPr>
      </w:pPr>
      <w:r>
        <w:rPr>
          <w:rFonts w:ascii="Pyidaungsu" w:hAnsi="Pyidaungsu" w:cs="Pyidaungsu" w:hint="cs"/>
          <w:cs/>
          <w:lang w:bidi="my-MM"/>
        </w:rPr>
        <w:t xml:space="preserve">ယခု စာအုပ်တွင် </w:t>
      </w:r>
      <w:r>
        <w:rPr>
          <w:rFonts w:ascii="Pyidaungsu" w:hAnsi="Pyidaungsu" w:cs="Pyidaungsu"/>
          <w:lang w:bidi="my-MM"/>
        </w:rPr>
        <w:t>Supervised machine learning</w:t>
      </w:r>
      <w:r>
        <w:rPr>
          <w:rFonts w:ascii="Pyidaungsu" w:hAnsi="Pyidaungsu" w:cs="Pyidaungsu" w:hint="cs"/>
          <w:cs/>
          <w:lang w:bidi="my-MM"/>
        </w:rPr>
        <w:t xml:space="preserve"> ကို အဓိက တင်ပြသွားမည်ဖြစ်ပြီး နည်းပညာ</w:t>
      </w:r>
      <w:r w:rsidR="00851599">
        <w:rPr>
          <w:rFonts w:ascii="Pyidaungsu" w:hAnsi="Pyidaungsu" w:cs="Pyidaungsu" w:hint="cs"/>
          <w:cs/>
          <w:lang w:bidi="my-MM"/>
        </w:rPr>
        <w:t xml:space="preserve"> </w:t>
      </w:r>
      <w:r>
        <w:rPr>
          <w:rFonts w:ascii="Pyidaungsu" w:hAnsi="Pyidaungsu" w:cs="Pyidaungsu" w:hint="cs"/>
          <w:cs/>
          <w:lang w:bidi="my-MM"/>
        </w:rPr>
        <w:t xml:space="preserve">ဆိုင်ရာ စကားလုံးများကို မြန်မာပြန်ဆိုခြင်း မပြုပဲ စာဖတ်သူများ အလွယ်တကူ နားလည်နိုင်ရန် </w:t>
      </w:r>
      <w:r>
        <w:rPr>
          <w:rFonts w:ascii="Pyidaungsu" w:hAnsi="Pyidaungsu" w:cs="Pyidaungsu" w:hint="cs"/>
          <w:cs/>
          <w:lang w:bidi="my-MM"/>
        </w:rPr>
        <w:t>ဥပမာ</w:t>
      </w:r>
      <w:r w:rsidR="00851599">
        <w:rPr>
          <w:rFonts w:ascii="Pyidaungsu" w:hAnsi="Pyidaungsu" w:cs="Pyidaungsu" w:hint="cs"/>
          <w:cs/>
          <w:lang w:bidi="my-MM"/>
        </w:rPr>
        <w:t xml:space="preserve"> </w:t>
      </w:r>
      <w:r>
        <w:rPr>
          <w:rFonts w:ascii="Pyidaungsu" w:hAnsi="Pyidaungsu" w:cs="Pyidaungsu" w:hint="cs"/>
          <w:cs/>
          <w:lang w:bidi="my-MM"/>
        </w:rPr>
        <w:t>များဖြင့်</w:t>
      </w:r>
      <w:r>
        <w:rPr>
          <w:rFonts w:ascii="Pyidaungsu" w:hAnsi="Pyidaungsu" w:cs="Pyidaungsu" w:hint="cs"/>
          <w:cs/>
          <w:lang w:bidi="my-MM"/>
        </w:rPr>
        <w:t xml:space="preserve"> ရှင်းပြပေးသွားမည် ဖြစ်သည်။ </w:t>
      </w:r>
    </w:p>
    <w:p w14:paraId="525D6F2D" w14:textId="77777777" w:rsidR="00851599" w:rsidRDefault="00101D6B" w:rsidP="00516E0A">
      <w:pPr>
        <w:pStyle w:val="TipText"/>
        <w:ind w:firstLine="0"/>
        <w:rPr>
          <w:rFonts w:ascii="Pyidaungsu" w:hAnsi="Pyidaungsu" w:cs="Pyidaungsu"/>
          <w:lang w:bidi="my-MM"/>
        </w:rPr>
      </w:pPr>
      <w:r>
        <w:rPr>
          <w:rFonts w:ascii="Pyidaungsu" w:hAnsi="Pyidaungsu" w:cs="Pyidaungsu" w:hint="cs"/>
          <w:cs/>
          <w:lang w:bidi="my-MM"/>
        </w:rPr>
        <w:t xml:space="preserve"> </w:t>
      </w:r>
    </w:p>
    <w:p w14:paraId="31A9554A" w14:textId="205A0DCC" w:rsidR="00101D6B" w:rsidRPr="004A6992" w:rsidRDefault="00101D6B" w:rsidP="004A6992">
      <w:pPr>
        <w:pStyle w:val="TipText"/>
        <w:ind w:firstLine="0"/>
        <w:rPr>
          <w:rFonts w:ascii="Pyidaungsu" w:hAnsi="Pyidaungsu" w:cs="Pyidaungsu"/>
          <w:b/>
          <w:bCs/>
          <w:lang w:bidi="my-MM"/>
        </w:rPr>
      </w:pPr>
      <w:r w:rsidRPr="004A6992">
        <w:rPr>
          <w:rFonts w:ascii="Pyidaungsu" w:hAnsi="Pyidaungsu" w:cs="Pyidaungsu"/>
          <w:b/>
          <w:bCs/>
          <w:lang w:bidi="my-MM"/>
        </w:rPr>
        <w:t>Supervised machine learning</w:t>
      </w:r>
    </w:p>
    <w:p w14:paraId="669EC25A" w14:textId="6089C511" w:rsidR="00851599" w:rsidRDefault="004A6992" w:rsidP="00851599">
      <w:pPr>
        <w:pStyle w:val="TipText"/>
        <w:ind w:firstLine="0"/>
        <w:jc w:val="both"/>
        <w:rPr>
          <w:rFonts w:ascii="Pyidaungsu" w:hAnsi="Pyidaungsu" w:cs="Pyidaungsu"/>
          <w:lang w:bidi="my-MM"/>
        </w:rPr>
      </w:pPr>
      <w:r>
        <w:rPr>
          <w:rFonts w:ascii="Pyidaungsu" w:hAnsi="Pyidaungsu" w:cs="Pyidaungsu" w:hint="cs"/>
          <w:cs/>
          <w:lang w:bidi="my-MM"/>
        </w:rPr>
        <w:t>၅။</w:t>
      </w:r>
      <w:r>
        <w:rPr>
          <w:rFonts w:ascii="Pyidaungsu" w:hAnsi="Pyidaungsu" w:cs="Pyidaungsu"/>
          <w:cs/>
          <w:lang w:bidi="my-MM"/>
        </w:rPr>
        <w:tab/>
      </w:r>
      <w:r w:rsidR="00851599">
        <w:rPr>
          <w:rFonts w:ascii="Pyidaungsu" w:hAnsi="Pyidaungsu" w:cs="Pyidaungsu"/>
          <w:lang w:bidi="my-MM"/>
        </w:rPr>
        <w:t>Supervised machine learning</w:t>
      </w:r>
      <w:r w:rsidR="00851599">
        <w:rPr>
          <w:rFonts w:ascii="Pyidaungsu" w:hAnsi="Pyidaungsu" w:cs="Pyidaungsu" w:hint="cs"/>
          <w:cs/>
          <w:lang w:bidi="my-MM"/>
        </w:rPr>
        <w:t xml:space="preserve"> အမျိုးအစား</w:t>
      </w:r>
      <w:r w:rsidR="00851599">
        <w:rPr>
          <w:rFonts w:ascii="Pyidaungsu" w:hAnsi="Pyidaungsu" w:cs="Pyidaungsu" w:hint="cs"/>
          <w:cs/>
          <w:lang w:bidi="my-MM"/>
        </w:rPr>
        <w:t xml:space="preserve">ဆိုသည်မှာ ကြိုတင် စုဆောင်းထားသည့် အချက်အလက် များကို အခြေခံ၍ ကွန်ပြူတာကို သင်ကြားပေးပြီး အသစ်အချက်အလက်များ အတွက် ရလဒ်တခု ရရှိခန့် မှန်းစေခြင်း ဖြစ်သည်။ ဥပမာ ‘မေမေ’ ဟု ခေါ်၀ေါ်တတ်စေရန် သင်ကြားခြင်းသည် </w:t>
      </w:r>
      <w:r w:rsidR="00851599">
        <w:rPr>
          <w:rFonts w:ascii="Pyidaungsu" w:hAnsi="Pyidaungsu" w:cs="Pyidaungsu"/>
          <w:lang w:bidi="my-MM"/>
        </w:rPr>
        <w:t>Supervised machine learning</w:t>
      </w:r>
      <w:r w:rsidR="00851599">
        <w:rPr>
          <w:rFonts w:ascii="Pyidaungsu" w:hAnsi="Pyidaungsu" w:cs="Pyidaungsu" w:hint="cs"/>
          <w:cs/>
          <w:lang w:bidi="my-MM"/>
        </w:rPr>
        <w:t xml:space="preserve"> အမျိုးအစားတွင် အကျုံး၀င်သည်။ မိခင်ဖြစ်သူ၏ မျက်နှာသည် ကလေးငယ်ကို ပေးမည့် အချက်အလက်ဖြစ်ပြီး ‘မေမေ’ ဟူသော စကားလုံးသည် ကလေးငယ်ထံမှ ရရှိလိုသည့် ရလဒ် ဖြစ်သည်။ သို့သော် မိခင်ဖြစ်သူ၏ မျက်နှာနှင့် ‘မေမေ’ဟူသော စကားလုံးကို ကလေးမှ တွဲ၍ မှတ်မိ စေရန် အကြိမ်များစွာ လေ့ကျင့် သင်ကြားပေးရမည် ဖြစ်သည်။ လေ့ကျင့်သင်ကြားပေးသည့် အကြိမ်အရေ အတွက် လုံလောက်မှာသာ ကလေးငယ်သည် မိခင်၏ မျက်နှင့် ‘မေမေ’ကို တွဲမိသွားပြီး မှန်ကန်သည့် ခေါ်၀ေါ်ခြင်းကို ပြုလုပ်နိုင်လာလိမ့်မည်။ </w:t>
      </w:r>
    </w:p>
    <w:p w14:paraId="66CBA2FD" w14:textId="73D56C51" w:rsidR="004A6992" w:rsidRDefault="004A6992" w:rsidP="00851599">
      <w:pPr>
        <w:pStyle w:val="TipText"/>
        <w:ind w:firstLine="0"/>
        <w:jc w:val="both"/>
        <w:rPr>
          <w:rFonts w:ascii="Pyidaungsu" w:hAnsi="Pyidaungsu" w:cs="Pyidaungsu"/>
          <w:lang w:bidi="my-MM"/>
        </w:rPr>
      </w:pPr>
      <w:r>
        <w:rPr>
          <w:rFonts w:ascii="Pyidaungsu" w:hAnsi="Pyidaungsu" w:cs="Pyidaungsu" w:hint="cs"/>
          <w:cs/>
          <w:lang w:bidi="my-MM"/>
        </w:rPr>
        <w:t>၆။</w:t>
      </w:r>
      <w:r>
        <w:rPr>
          <w:rFonts w:ascii="Pyidaungsu" w:hAnsi="Pyidaungsu" w:cs="Pyidaungsu"/>
          <w:cs/>
          <w:lang w:bidi="my-MM"/>
        </w:rPr>
        <w:tab/>
      </w:r>
      <w:r>
        <w:rPr>
          <w:rFonts w:ascii="Pyidaungsu" w:hAnsi="Pyidaungsu" w:cs="Pyidaungsu"/>
          <w:lang w:bidi="my-MM"/>
        </w:rPr>
        <w:t>Supervised machine learning</w:t>
      </w:r>
      <w:r>
        <w:rPr>
          <w:rFonts w:ascii="Pyidaungsu" w:hAnsi="Pyidaungsu" w:cs="Pyidaungsu" w:hint="cs"/>
          <w:cs/>
          <w:lang w:bidi="my-MM"/>
        </w:rPr>
        <w:t xml:space="preserve"> နှင့် အခြားပေးလိုသည့် ဥပမာ တခုမှာ </w:t>
      </w:r>
      <w:r>
        <w:rPr>
          <w:rFonts w:ascii="Pyidaungsu" w:hAnsi="Pyidaungsu" w:cs="Pyidaungsu" w:hint="cs"/>
          <w:cs/>
          <w:lang w:bidi="my-MM"/>
        </w:rPr>
        <w:t xml:space="preserve">မျက်နှာ သို့ လက်ဗွေရာကို အသုံးပြု၍ </w:t>
      </w:r>
      <w:r>
        <w:rPr>
          <w:rFonts w:ascii="Pyidaungsu" w:hAnsi="Pyidaungsu" w:cs="Pyidaungsu" w:hint="cs"/>
          <w:cs/>
          <w:lang w:bidi="my-MM"/>
        </w:rPr>
        <w:t xml:space="preserve">ကွန်ပြူတာနှင့် မိုဘိုင်းဖုန်းများကို ဖွင့်ခြင်း ဖြစ်သည်။ စာရေးသူတို့ အနေဖြင့် </w:t>
      </w:r>
      <w:r>
        <w:rPr>
          <w:rFonts w:ascii="Pyidaungsu" w:hAnsi="Pyidaungsu" w:cs="Pyidaungsu" w:hint="cs"/>
          <w:cs/>
          <w:lang w:bidi="my-MM"/>
        </w:rPr>
        <w:t xml:space="preserve">မျက်နှာ </w:t>
      </w:r>
      <w:r>
        <w:rPr>
          <w:rFonts w:ascii="Pyidaungsu" w:hAnsi="Pyidaungsu" w:cs="Pyidaungsu" w:hint="cs"/>
          <w:cs/>
          <w:lang w:bidi="my-MM"/>
        </w:rPr>
        <w:t>(</w:t>
      </w:r>
      <w:r>
        <w:rPr>
          <w:rFonts w:ascii="Pyidaungsu" w:hAnsi="Pyidaungsu" w:cs="Pyidaungsu" w:hint="cs"/>
          <w:cs/>
          <w:lang w:bidi="my-MM"/>
        </w:rPr>
        <w:t>သို့</w:t>
      </w:r>
      <w:r>
        <w:rPr>
          <w:rFonts w:ascii="Pyidaungsu" w:hAnsi="Pyidaungsu" w:cs="Pyidaungsu" w:hint="cs"/>
          <w:cs/>
          <w:lang w:bidi="my-MM"/>
        </w:rPr>
        <w:t xml:space="preserve">) </w:t>
      </w:r>
      <w:r>
        <w:rPr>
          <w:rFonts w:ascii="Pyidaungsu" w:hAnsi="Pyidaungsu" w:cs="Pyidaungsu" w:hint="cs"/>
          <w:cs/>
          <w:lang w:bidi="my-MM"/>
        </w:rPr>
        <w:t xml:space="preserve">လက်ဗွေရာကို </w:t>
      </w:r>
      <w:r>
        <w:rPr>
          <w:rFonts w:ascii="Pyidaungsu" w:hAnsi="Pyidaungsu" w:cs="Pyidaungsu" w:hint="cs"/>
          <w:cs/>
          <w:lang w:bidi="my-MM"/>
        </w:rPr>
        <w:t xml:space="preserve">အသုံးပြု၍ ကွန်ပြူတာကို ဖွင့်လိုသည် ဆိုပါက ဦးစွာ စာရင်းပေးသွင်းရသည်ကို အများစု သတိပြုမိမည် ထင်ပါသည်။ ထိုသို့ စာရင်း သွင်းရာတွင် မျက်နှာကို အထက်သို့ မော့စေခြင်း၊ အောက်သို့ ငုတ်စေခြင်း၊ ဘေး ဘယ်ညာကို ကြည့်စေခြင်းများ ပြုလုပ်ခိုင်းခြင်းသည် မျက်နှာကို ရှု့ထောင့် အမျိုးမျိုး မှ ရိုက်ယူ၍ အချက်အလက်များ ရယူခြင်းပင်ဖြစ်သည်။ အဆိုပါ အချက်အလက်များကို စာရင်း သွင်းထားပြီးနောက်  အသုံးပြုပါက </w:t>
      </w:r>
      <w:r>
        <w:rPr>
          <w:rFonts w:ascii="Pyidaungsu" w:hAnsi="Pyidaungsu" w:cs="Pyidaungsu" w:hint="cs"/>
          <w:cs/>
          <w:lang w:bidi="my-MM"/>
        </w:rPr>
        <w:lastRenderedPageBreak/>
        <w:t xml:space="preserve">ဆင်တူသည့် အနေအထားတွင် ကွန်ပြူတာမှ လက်ခံ၍ ဖွင့်ပေးပြီး ကွဲပြားနေပါက ဖွင့်ပေးခြင်း မရှိပဲ ငြင်းဆိုမည် ဖြစ်သည်။ </w:t>
      </w:r>
    </w:p>
    <w:p w14:paraId="56376368" w14:textId="6B2F1AA9" w:rsidR="004A6992" w:rsidRDefault="004A6992" w:rsidP="00851599">
      <w:pPr>
        <w:pStyle w:val="TipText"/>
        <w:ind w:firstLine="0"/>
        <w:jc w:val="both"/>
        <w:rPr>
          <w:rFonts w:ascii="Pyidaungsu" w:hAnsi="Pyidaungsu" w:cs="Pyidaungsu"/>
          <w:lang w:bidi="my-MM"/>
        </w:rPr>
      </w:pPr>
      <w:r>
        <w:rPr>
          <w:rFonts w:ascii="Pyidaungsu" w:hAnsi="Pyidaungsu" w:cs="Pyidaungsu" w:hint="cs"/>
          <w:cs/>
          <w:lang w:bidi="my-MM"/>
        </w:rPr>
        <w:t>၇။</w:t>
      </w:r>
      <w:r>
        <w:rPr>
          <w:rFonts w:ascii="Pyidaungsu" w:hAnsi="Pyidaungsu" w:cs="Pyidaungsu"/>
          <w:cs/>
          <w:lang w:bidi="my-MM"/>
        </w:rPr>
        <w:tab/>
      </w:r>
      <w:r>
        <w:rPr>
          <w:rFonts w:ascii="Pyidaungsu" w:hAnsi="Pyidaungsu" w:cs="Pyidaungsu" w:hint="cs"/>
          <w:cs/>
          <w:lang w:bidi="my-MM"/>
        </w:rPr>
        <w:t xml:space="preserve">အထက်ပါ ဥပမာ ၂ ခုကို စဥ်းစားကြည့်ပါက </w:t>
      </w:r>
      <w:r>
        <w:rPr>
          <w:rFonts w:ascii="Pyidaungsu" w:hAnsi="Pyidaungsu" w:cs="Pyidaungsu"/>
          <w:lang w:bidi="my-MM"/>
        </w:rPr>
        <w:t>Supervised machine learning</w:t>
      </w:r>
      <w:r>
        <w:rPr>
          <w:rFonts w:ascii="Pyidaungsu" w:hAnsi="Pyidaungsu" w:cs="Pyidaungsu" w:hint="cs"/>
          <w:cs/>
          <w:lang w:bidi="my-MM"/>
        </w:rPr>
        <w:t xml:space="preserve"> ဟုဆိုလျင် ကြိုတင် စုဆောင်းထားသည့် အချက်အလက်များ ရှိရန် လိုအပ်သည်။ အဆိုပါ အချက်အလက်များကို အခြေခံ၍ အချက်အလက်နှင့် ရလဒ်တွဲတတ်စေရန် ကွန်ပြူတာမှ သင်ကြားရမည်။ ထို့နောက် အချက်အလက် အသစ်ရရှိလာပါက ယခင် သင်ကြားခဲ့သည်များကို အခြေခံ၍ ရလဒ်ကို ခန့်မှန်းရမည် ဖြစ်သည်။ ခန့်မှန်းသည့် ရလဒ် အမျိုးအစားကို မူတည်၍ </w:t>
      </w:r>
      <w:r>
        <w:rPr>
          <w:rFonts w:ascii="Pyidaungsu" w:hAnsi="Pyidaungsu" w:cs="Pyidaungsu"/>
          <w:lang w:bidi="my-MM"/>
        </w:rPr>
        <w:t>Supervised machine learning</w:t>
      </w:r>
      <w:r>
        <w:rPr>
          <w:rFonts w:ascii="Pyidaungsu" w:hAnsi="Pyidaungsu" w:cs="Pyidaungsu" w:hint="cs"/>
          <w:cs/>
          <w:lang w:bidi="my-MM"/>
        </w:rPr>
        <w:t xml:space="preserve"> ကို ၂ မျိုး ထပ်မံ ခွဲခြား နိုင်သည်။ </w:t>
      </w:r>
    </w:p>
    <w:p w14:paraId="091EA4DB" w14:textId="0793AE33" w:rsidR="004A6992" w:rsidRDefault="004A6992" w:rsidP="004A6992">
      <w:pPr>
        <w:pStyle w:val="TipText"/>
        <w:ind w:left="720" w:firstLine="0"/>
        <w:jc w:val="both"/>
        <w:rPr>
          <w:rFonts w:ascii="Pyidaungsu" w:hAnsi="Pyidaungsu" w:cs="Pyidaungsu" w:hint="cs"/>
          <w:lang w:bidi="my-MM"/>
        </w:rPr>
      </w:pPr>
      <w:r>
        <w:rPr>
          <w:rFonts w:ascii="Pyidaungsu" w:hAnsi="Pyidaungsu" w:cs="Pyidaungsu" w:hint="cs"/>
          <w:cs/>
          <w:lang w:bidi="my-MM"/>
        </w:rPr>
        <w:t xml:space="preserve">(က) </w:t>
      </w:r>
      <w:r>
        <w:rPr>
          <w:rFonts w:ascii="Pyidaungsu" w:hAnsi="Pyidaungsu" w:cs="Pyidaungsu"/>
          <w:lang w:bidi="my-MM"/>
        </w:rPr>
        <w:t>Regression method</w:t>
      </w:r>
      <w:r>
        <w:rPr>
          <w:rFonts w:ascii="Pyidaungsu" w:hAnsi="Pyidaungsu" w:cs="Pyidaungsu" w:hint="cs"/>
          <w:cs/>
          <w:lang w:bidi="my-MM"/>
        </w:rPr>
        <w:t xml:space="preserve"> များ၏ ရလဒ်မှာ ကိန်းဂဏန်း အရေအတွက်များဖြစ်သည်။ ဥပမာ အသက် ခန့်မှန်းခြင်း၊ စျေးနှုန်း ခန့်မှန်းခြင်း တို့ဖြစ်သည်။ </w:t>
      </w:r>
    </w:p>
    <w:p w14:paraId="706EE437" w14:textId="6915E56C" w:rsidR="004A6992" w:rsidRDefault="004A6992" w:rsidP="004A6992">
      <w:pPr>
        <w:pStyle w:val="TipText"/>
        <w:ind w:left="720" w:firstLine="0"/>
        <w:jc w:val="both"/>
        <w:rPr>
          <w:rFonts w:ascii="Pyidaungsu" w:hAnsi="Pyidaungsu" w:cs="Pyidaungsu" w:hint="cs"/>
          <w:lang w:bidi="my-MM"/>
        </w:rPr>
      </w:pPr>
      <w:r>
        <w:rPr>
          <w:rFonts w:ascii="Pyidaungsu" w:hAnsi="Pyidaungsu" w:cs="Pyidaungsu" w:hint="cs"/>
          <w:cs/>
          <w:lang w:bidi="my-MM"/>
        </w:rPr>
        <w:t xml:space="preserve">(ခ)  </w:t>
      </w:r>
      <w:r>
        <w:rPr>
          <w:rFonts w:ascii="Pyidaungsu" w:hAnsi="Pyidaungsu" w:cs="Pyidaungsu"/>
          <w:lang w:bidi="my-MM"/>
        </w:rPr>
        <w:t>Classification Method</w:t>
      </w:r>
      <w:r>
        <w:rPr>
          <w:rFonts w:ascii="Pyidaungsu" w:hAnsi="Pyidaungsu" w:cs="Pyidaungsu" w:hint="cs"/>
          <w:cs/>
          <w:lang w:bidi="my-MM"/>
        </w:rPr>
        <w:t xml:space="preserve"> </w:t>
      </w:r>
      <w:r>
        <w:rPr>
          <w:rFonts w:ascii="Pyidaungsu" w:hAnsi="Pyidaungsu" w:cs="Pyidaungsu" w:hint="cs"/>
          <w:cs/>
          <w:lang w:bidi="my-MM"/>
        </w:rPr>
        <w:t xml:space="preserve">များ၏ ရလဒ်မှာ </w:t>
      </w:r>
      <w:r>
        <w:rPr>
          <w:rFonts w:ascii="Pyidaungsu" w:hAnsi="Pyidaungsu" w:cs="Pyidaungsu" w:hint="cs"/>
          <w:cs/>
          <w:lang w:bidi="my-MM"/>
        </w:rPr>
        <w:t xml:space="preserve">အမျိုးအစား ဖြစ်သည်။ ဥပမာ -  </w:t>
      </w:r>
      <w:r>
        <w:rPr>
          <w:rFonts w:ascii="Pyidaungsu" w:hAnsi="Pyidaungsu" w:cs="Pyidaungsu" w:hint="cs"/>
          <w:cs/>
          <w:lang w:bidi="my-MM"/>
        </w:rPr>
        <w:t>မျက်နှာ သို့ လက်ဗွေရာကို အသုံးပြု၍ ကွန်ပြူတာနှင့် မိုဘိုင်းဖုန်းများကို ဖွင့်</w:t>
      </w:r>
      <w:r>
        <w:rPr>
          <w:rFonts w:ascii="Pyidaungsu" w:hAnsi="Pyidaungsu" w:cs="Pyidaungsu" w:hint="cs"/>
          <w:cs/>
          <w:lang w:bidi="my-MM"/>
        </w:rPr>
        <w:t xml:space="preserve">ရာတွင် ရလဒ်မှာ လက်ခံခြင်း (သို့) ငြင်းပယ်ခြင်းဖြစ်သည်။ ထို့အတူ ကင်ဆာရောဂါ ရှိ/မရှိ ခန့်မှန်းခြင်း၊ စာမေးပွဲ အောင်/မအောင် ခန့်မှန်းခြင်းတို့မှာ   </w:t>
      </w:r>
      <w:r>
        <w:rPr>
          <w:rFonts w:ascii="Pyidaungsu" w:hAnsi="Pyidaungsu" w:cs="Pyidaungsu"/>
          <w:lang w:bidi="my-MM"/>
        </w:rPr>
        <w:t>Classification Method</w:t>
      </w:r>
      <w:r>
        <w:rPr>
          <w:rFonts w:ascii="Pyidaungsu" w:hAnsi="Pyidaungsu" w:cs="Pyidaungsu" w:hint="cs"/>
          <w:cs/>
          <w:lang w:bidi="my-MM"/>
        </w:rPr>
        <w:t xml:space="preserve"> များ၏ ဥပမာများပင် ဖြစ်သည်။ </w:t>
      </w:r>
    </w:p>
    <w:p w14:paraId="091642E4" w14:textId="77777777" w:rsidR="004A6992" w:rsidRDefault="004A6992" w:rsidP="004A6992">
      <w:pPr>
        <w:pStyle w:val="TipText"/>
        <w:ind w:firstLine="0"/>
        <w:rPr>
          <w:rFonts w:ascii="Pyidaungsu" w:hAnsi="Pyidaungsu" w:cs="Pyidaungsu"/>
          <w:b/>
          <w:bCs/>
          <w:lang w:bidi="my-MM"/>
        </w:rPr>
      </w:pPr>
    </w:p>
    <w:p w14:paraId="34A69779" w14:textId="617B59A3" w:rsidR="004A6992" w:rsidRPr="004A6992" w:rsidRDefault="004A6992" w:rsidP="004A6992">
      <w:pPr>
        <w:pStyle w:val="TipText"/>
        <w:ind w:firstLine="0"/>
        <w:rPr>
          <w:rFonts w:ascii="Pyidaungsu" w:hAnsi="Pyidaungsu" w:cs="Pyidaungsu"/>
          <w:b/>
          <w:bCs/>
          <w:lang w:bidi="my-MM"/>
        </w:rPr>
      </w:pPr>
      <w:r>
        <w:rPr>
          <w:rFonts w:ascii="Pyidaungsu" w:hAnsi="Pyidaungsu" w:cs="Pyidaungsu"/>
          <w:b/>
          <w:bCs/>
          <w:lang w:bidi="my-MM"/>
        </w:rPr>
        <w:t>Unsu</w:t>
      </w:r>
      <w:r w:rsidRPr="004A6992">
        <w:rPr>
          <w:rFonts w:ascii="Pyidaungsu" w:hAnsi="Pyidaungsu" w:cs="Pyidaungsu"/>
          <w:b/>
          <w:bCs/>
          <w:lang w:bidi="my-MM"/>
        </w:rPr>
        <w:t>pervised machine learning</w:t>
      </w:r>
    </w:p>
    <w:p w14:paraId="026680C9" w14:textId="37E13874" w:rsidR="00851599" w:rsidRDefault="004A6992" w:rsidP="005079E5">
      <w:pPr>
        <w:pStyle w:val="TipText"/>
        <w:ind w:firstLine="0"/>
        <w:rPr>
          <w:rFonts w:ascii="Pyidaungsu" w:hAnsi="Pyidaungsu" w:cs="Pyidaungsu"/>
          <w:lang w:bidi="my-MM"/>
        </w:rPr>
      </w:pPr>
      <w:r>
        <w:rPr>
          <w:rFonts w:ascii="Pyidaungsu" w:hAnsi="Pyidaungsu" w:cs="Pyidaungsu" w:hint="cs"/>
          <w:cs/>
          <w:lang w:bidi="my-MM"/>
        </w:rPr>
        <w:t>၈။</w:t>
      </w:r>
      <w:r>
        <w:rPr>
          <w:rFonts w:ascii="Pyidaungsu" w:hAnsi="Pyidaungsu" w:cs="Pyidaungsu"/>
          <w:cs/>
          <w:lang w:bidi="my-MM"/>
        </w:rPr>
        <w:tab/>
      </w:r>
      <w:r w:rsidR="005079E5">
        <w:rPr>
          <w:rFonts w:ascii="Pyidaungsu" w:hAnsi="Pyidaungsu" w:cs="Pyidaungsu"/>
          <w:b/>
          <w:bCs/>
          <w:lang w:bidi="my-MM"/>
        </w:rPr>
        <w:t>Unsu</w:t>
      </w:r>
      <w:r w:rsidR="005079E5" w:rsidRPr="004A6992">
        <w:rPr>
          <w:rFonts w:ascii="Pyidaungsu" w:hAnsi="Pyidaungsu" w:cs="Pyidaungsu"/>
          <w:b/>
          <w:bCs/>
          <w:lang w:bidi="my-MM"/>
        </w:rPr>
        <w:t>pervised machine learning</w:t>
      </w:r>
      <w:r w:rsidR="005079E5">
        <w:rPr>
          <w:rFonts w:ascii="Pyidaungsu" w:hAnsi="Pyidaungsu" w:cs="Pyidaungsu"/>
          <w:b/>
          <w:bCs/>
          <w:lang w:bidi="my-MM"/>
        </w:rPr>
        <w:t xml:space="preserve"> </w:t>
      </w:r>
      <w:r w:rsidR="005079E5">
        <w:rPr>
          <w:rFonts w:ascii="Pyidaungsu" w:hAnsi="Pyidaungsu" w:cs="Pyidaungsu" w:hint="cs"/>
          <w:cs/>
          <w:lang w:bidi="my-MM"/>
        </w:rPr>
        <w:t>အမျိုးအစား</w:t>
      </w:r>
      <w:r w:rsidR="005079E5">
        <w:rPr>
          <w:rFonts w:ascii="Pyidaungsu" w:hAnsi="Pyidaungsu" w:cs="Pyidaungsu" w:hint="cs"/>
          <w:cs/>
          <w:lang w:bidi="my-MM"/>
        </w:rPr>
        <w:t xml:space="preserve">ကိုမူ အသစ်ရရှိလာသည့် အချက်အလက် များကို အသုံးပြု၍ ရလဒ်ကို ခန့်မှန်းခြင်းထက် ရှိနေသည့် ဒေတာ အချက်အလက်များကို နားလည် အောင် ကြိုးစားရာတွင် အသုံးပြုသည်။ ဥပမာ - စာရေးသူသည် ဆိုရှယ်မီဒီယာတွင် နေ့စဥ် ပုံတင်လေ့ ရှိသူ ဆိုကြပါစို့။ နှစ်ပေါင်း ၁၀ စုနှစ် တခုအကြာတွင် စာရေးသူ တင်ခဲ့သည့် ဓါတ်ပုံအရေအတွက်မှာ သိန်းဂဏန်း ရှိသည်ကို တွေ့ရသည်။ စာရေးသူအနေဖြင့် မည်သည့် ပုံများကို တင်ခဲ့သည် (ဥပမာ - တဦးချင်း (သို့) အသင်းအဖွဲ့ပုံများ) ၊ မည်သည့်နေရာများကို သွားခဲ့သည်ကို သိလိုပါက </w:t>
      </w:r>
      <w:r w:rsidR="005079E5">
        <w:rPr>
          <w:rFonts w:ascii="Pyidaungsu" w:hAnsi="Pyidaungsu" w:cs="Pyidaungsu"/>
          <w:b/>
          <w:bCs/>
          <w:lang w:bidi="my-MM"/>
        </w:rPr>
        <w:t>Unsu</w:t>
      </w:r>
      <w:r w:rsidR="005079E5" w:rsidRPr="004A6992">
        <w:rPr>
          <w:rFonts w:ascii="Pyidaungsu" w:hAnsi="Pyidaungsu" w:cs="Pyidaungsu"/>
          <w:b/>
          <w:bCs/>
          <w:lang w:bidi="my-MM"/>
        </w:rPr>
        <w:t>pervised machine learning</w:t>
      </w:r>
      <w:r w:rsidR="005079E5">
        <w:rPr>
          <w:rFonts w:ascii="Pyidaungsu" w:hAnsi="Pyidaungsu" w:cs="Pyidaungsu"/>
          <w:b/>
          <w:bCs/>
          <w:lang w:bidi="my-MM"/>
        </w:rPr>
        <w:t xml:space="preserve"> </w:t>
      </w:r>
      <w:r w:rsidR="005079E5">
        <w:rPr>
          <w:rFonts w:ascii="Pyidaungsu" w:hAnsi="Pyidaungsu" w:cs="Pyidaungsu" w:hint="cs"/>
          <w:cs/>
          <w:lang w:bidi="my-MM"/>
        </w:rPr>
        <w:t>အမျိုးအစား</w:t>
      </w:r>
      <w:r w:rsidR="005079E5">
        <w:rPr>
          <w:rFonts w:ascii="Pyidaungsu" w:hAnsi="Pyidaungsu" w:cs="Pyidaungsu" w:hint="cs"/>
          <w:cs/>
          <w:lang w:bidi="my-MM"/>
        </w:rPr>
        <w:t xml:space="preserve">တခု ဖြစ်သည့် </w:t>
      </w:r>
      <w:r w:rsidR="005079E5">
        <w:rPr>
          <w:rFonts w:ascii="Pyidaungsu" w:hAnsi="Pyidaungsu" w:cs="Pyidaungsu"/>
          <w:lang w:bidi="my-MM"/>
        </w:rPr>
        <w:t xml:space="preserve">clustering method </w:t>
      </w:r>
      <w:r w:rsidR="005079E5">
        <w:rPr>
          <w:rFonts w:ascii="Pyidaungsu" w:hAnsi="Pyidaungsu" w:cs="Pyidaungsu" w:hint="cs"/>
          <w:cs/>
          <w:lang w:bidi="my-MM"/>
        </w:rPr>
        <w:t xml:space="preserve">ကို အသုံးပြုရမည် ဖြစ်သည်။ </w:t>
      </w:r>
    </w:p>
    <w:p w14:paraId="563F85AB" w14:textId="582142D8" w:rsidR="005079E5" w:rsidRDefault="005079E5" w:rsidP="005079E5">
      <w:pPr>
        <w:pStyle w:val="TipText"/>
        <w:ind w:firstLine="0"/>
        <w:rPr>
          <w:rFonts w:ascii="Pyidaungsu" w:hAnsi="Pyidaungsu" w:cs="Pyidaungsu"/>
          <w:lang w:bidi="my-MM"/>
        </w:rPr>
      </w:pPr>
      <w:r>
        <w:rPr>
          <w:rFonts w:ascii="Pyidaungsu" w:hAnsi="Pyidaungsu" w:cs="Pyidaungsu" w:hint="cs"/>
          <w:cs/>
          <w:lang w:bidi="my-MM"/>
        </w:rPr>
        <w:t>၉။</w:t>
      </w:r>
      <w:r>
        <w:rPr>
          <w:rFonts w:ascii="Pyidaungsu" w:hAnsi="Pyidaungsu" w:cs="Pyidaungsu"/>
          <w:cs/>
          <w:lang w:bidi="my-MM"/>
        </w:rPr>
        <w:tab/>
      </w:r>
      <w:r>
        <w:rPr>
          <w:rFonts w:ascii="Pyidaungsu" w:hAnsi="Pyidaungsu" w:cs="Pyidaungsu" w:hint="cs"/>
          <w:cs/>
          <w:lang w:bidi="my-MM"/>
        </w:rPr>
        <w:t xml:space="preserve">အချုပ်ဆိုရမည်ဆိုပါက </w:t>
      </w:r>
      <w:r>
        <w:rPr>
          <w:rFonts w:ascii="Pyidaungsu" w:hAnsi="Pyidaungsu" w:cs="Pyidaungsu"/>
          <w:b/>
          <w:bCs/>
          <w:lang w:bidi="my-MM"/>
        </w:rPr>
        <w:t>Unsu</w:t>
      </w:r>
      <w:r w:rsidRPr="004A6992">
        <w:rPr>
          <w:rFonts w:ascii="Pyidaungsu" w:hAnsi="Pyidaungsu" w:cs="Pyidaungsu"/>
          <w:b/>
          <w:bCs/>
          <w:lang w:bidi="my-MM"/>
        </w:rPr>
        <w:t>pervised machine learning</w:t>
      </w:r>
      <w:r>
        <w:rPr>
          <w:rFonts w:ascii="Pyidaungsu" w:hAnsi="Pyidaungsu" w:cs="Pyidaungsu" w:hint="cs"/>
          <w:b/>
          <w:bCs/>
          <w:cs/>
          <w:lang w:bidi="my-MM"/>
        </w:rPr>
        <w:t xml:space="preserve"> </w:t>
      </w:r>
      <w:r w:rsidRPr="005079E5">
        <w:rPr>
          <w:rFonts w:ascii="Pyidaungsu" w:hAnsi="Pyidaungsu" w:cs="Pyidaungsu" w:hint="cs"/>
          <w:cs/>
          <w:lang w:bidi="my-MM"/>
        </w:rPr>
        <w:t xml:space="preserve">ဆိုသည်မှာ </w:t>
      </w:r>
      <w:r>
        <w:rPr>
          <w:rFonts w:ascii="Pyidaungsu" w:hAnsi="Pyidaungsu" w:cs="Pyidaungsu" w:hint="cs"/>
          <w:cs/>
          <w:lang w:bidi="my-MM"/>
        </w:rPr>
        <w:t xml:space="preserve">လက်၀ယ်တွင် ရှိနေသည့် အချက်အလက်များမှ အဓိပ္ပာယ်ကို ရှာဖွေရာတွင် အသုံးပြုသည်။ အခြား </w:t>
      </w:r>
      <w:r>
        <w:rPr>
          <w:rFonts w:ascii="Pyidaungsu" w:hAnsi="Pyidaungsu" w:cs="Pyidaungsu"/>
          <w:b/>
          <w:bCs/>
          <w:lang w:bidi="my-MM"/>
        </w:rPr>
        <w:t>Unsu</w:t>
      </w:r>
      <w:r w:rsidRPr="004A6992">
        <w:rPr>
          <w:rFonts w:ascii="Pyidaungsu" w:hAnsi="Pyidaungsu" w:cs="Pyidaungsu"/>
          <w:b/>
          <w:bCs/>
          <w:lang w:bidi="my-MM"/>
        </w:rPr>
        <w:t>pervised machine learning</w:t>
      </w:r>
      <w:r>
        <w:rPr>
          <w:rFonts w:ascii="Pyidaungsu" w:hAnsi="Pyidaungsu" w:cs="Pyidaungsu" w:hint="cs"/>
          <w:b/>
          <w:bCs/>
          <w:cs/>
          <w:lang w:bidi="my-MM"/>
        </w:rPr>
        <w:t xml:space="preserve"> </w:t>
      </w:r>
      <w:r>
        <w:rPr>
          <w:rFonts w:ascii="Pyidaungsu" w:hAnsi="Pyidaungsu" w:cs="Pyidaungsu" w:hint="cs"/>
          <w:cs/>
          <w:lang w:bidi="my-MM"/>
        </w:rPr>
        <w:t xml:space="preserve">အမျိုးအစား တခုမှာ </w:t>
      </w:r>
      <w:r>
        <w:rPr>
          <w:rFonts w:ascii="Pyidaungsu" w:hAnsi="Pyidaungsu" w:cs="Pyidaungsu"/>
          <w:lang w:bidi="my-MM"/>
        </w:rPr>
        <w:t xml:space="preserve">dimensional reduction </w:t>
      </w:r>
      <w:r>
        <w:rPr>
          <w:rFonts w:ascii="Pyidaungsu" w:hAnsi="Pyidaungsu" w:cs="Pyidaungsu" w:hint="cs"/>
          <w:cs/>
          <w:lang w:bidi="my-MM"/>
        </w:rPr>
        <w:t xml:space="preserve">ပင် ဖြစ်သည်။ </w:t>
      </w:r>
    </w:p>
    <w:p w14:paraId="2FC685B3" w14:textId="32511ECC" w:rsidR="005079E5" w:rsidRPr="004A6992" w:rsidRDefault="005079E5" w:rsidP="005079E5">
      <w:pPr>
        <w:pStyle w:val="TipText"/>
        <w:ind w:firstLine="0"/>
        <w:rPr>
          <w:rFonts w:ascii="Pyidaungsu" w:hAnsi="Pyidaungsu" w:cs="Pyidaungsu"/>
          <w:b/>
          <w:bCs/>
          <w:lang w:bidi="my-MM"/>
        </w:rPr>
      </w:pPr>
      <w:r>
        <w:rPr>
          <w:rFonts w:ascii="Pyidaungsu" w:hAnsi="Pyidaungsu" w:cs="Pyidaungsu"/>
          <w:b/>
          <w:bCs/>
          <w:lang w:bidi="my-MM"/>
        </w:rPr>
        <w:lastRenderedPageBreak/>
        <w:t>Reinforcement Learning</w:t>
      </w:r>
    </w:p>
    <w:p w14:paraId="6E03E92F" w14:textId="77777777" w:rsidR="005079E5" w:rsidRDefault="005079E5" w:rsidP="005079E5">
      <w:pPr>
        <w:pStyle w:val="TipText"/>
        <w:ind w:firstLine="0"/>
        <w:rPr>
          <w:rFonts w:ascii="Pyidaungsu" w:hAnsi="Pyidaungsu" w:cs="Pyidaungsu"/>
          <w:lang w:bidi="my-MM"/>
        </w:rPr>
      </w:pPr>
      <w:r>
        <w:rPr>
          <w:rFonts w:ascii="Pyidaungsu" w:hAnsi="Pyidaungsu" w:cs="Pyidaungsu" w:hint="cs"/>
          <w:cs/>
          <w:lang w:bidi="my-MM"/>
        </w:rPr>
        <w:t>၈။</w:t>
      </w:r>
      <w:r>
        <w:rPr>
          <w:rFonts w:ascii="Pyidaungsu" w:hAnsi="Pyidaungsu" w:cs="Pyidaungsu"/>
          <w:cs/>
          <w:lang w:bidi="my-MM"/>
        </w:rPr>
        <w:tab/>
      </w:r>
      <w:r>
        <w:rPr>
          <w:rFonts w:ascii="Pyidaungsu" w:hAnsi="Pyidaungsu" w:cs="Pyidaungsu"/>
          <w:b/>
          <w:bCs/>
          <w:lang w:bidi="my-MM"/>
        </w:rPr>
        <w:t>Unsu</w:t>
      </w:r>
      <w:r w:rsidRPr="004A6992">
        <w:rPr>
          <w:rFonts w:ascii="Pyidaungsu" w:hAnsi="Pyidaungsu" w:cs="Pyidaungsu"/>
          <w:b/>
          <w:bCs/>
          <w:lang w:bidi="my-MM"/>
        </w:rPr>
        <w:t>pervised machine learning</w:t>
      </w:r>
      <w:r>
        <w:rPr>
          <w:rFonts w:ascii="Pyidaungsu" w:hAnsi="Pyidaungsu" w:cs="Pyidaungsu"/>
          <w:b/>
          <w:bCs/>
          <w:lang w:bidi="my-MM"/>
        </w:rPr>
        <w:t xml:space="preserve"> </w:t>
      </w:r>
      <w:r>
        <w:rPr>
          <w:rFonts w:ascii="Pyidaungsu" w:hAnsi="Pyidaungsu" w:cs="Pyidaungsu" w:hint="cs"/>
          <w:cs/>
          <w:lang w:bidi="my-MM"/>
        </w:rPr>
        <w:t xml:space="preserve">အမျိုးအစားကိုမူ အသစ်ရရှိလာသည့် အချက်အလက် များကို အသုံးပြု၍ ရလဒ်ကို ခန့်မှန်းခြင်းထက် ရှိနေသည့် ဒေတာ အချက်အလက်များကို နားလည် အောင် ကြိုးစားရာတွင် အသုံးပြုသည်။ ဥပမာ - စာရေးသူသည် ဆိုရှယ်မီဒီယာတွင် နေ့စဥ် ပုံတင်လေ့ ရှိသူ ဆိုကြပါစို့။ နှစ်ပေါင်း ၁၀ စုနှစ် တခုအကြာတွင် စာရေးသူ တင်ခဲ့သည့် ဓါတ်ပုံအရေအတွက်မှာ သိန်းဂဏန်း ရှိသည်ကို တွေ့ရသည်။ စာရေးသူအနေဖြင့် မည်သည့် ပုံများကို တင်ခဲ့သည် (ဥပမာ - တဦးချင်း (သို့) အသင်းအဖွဲ့ပုံများ) ၊ မည်သည့်နေရာများကို သွားခဲ့သည်ကို သိလိုပါက </w:t>
      </w:r>
      <w:r>
        <w:rPr>
          <w:rFonts w:ascii="Pyidaungsu" w:hAnsi="Pyidaungsu" w:cs="Pyidaungsu"/>
          <w:b/>
          <w:bCs/>
          <w:lang w:bidi="my-MM"/>
        </w:rPr>
        <w:t>Unsu</w:t>
      </w:r>
      <w:r w:rsidRPr="004A6992">
        <w:rPr>
          <w:rFonts w:ascii="Pyidaungsu" w:hAnsi="Pyidaungsu" w:cs="Pyidaungsu"/>
          <w:b/>
          <w:bCs/>
          <w:lang w:bidi="my-MM"/>
        </w:rPr>
        <w:t>pervised machine learning</w:t>
      </w:r>
      <w:r>
        <w:rPr>
          <w:rFonts w:ascii="Pyidaungsu" w:hAnsi="Pyidaungsu" w:cs="Pyidaungsu"/>
          <w:b/>
          <w:bCs/>
          <w:lang w:bidi="my-MM"/>
        </w:rPr>
        <w:t xml:space="preserve"> </w:t>
      </w:r>
      <w:r>
        <w:rPr>
          <w:rFonts w:ascii="Pyidaungsu" w:hAnsi="Pyidaungsu" w:cs="Pyidaungsu" w:hint="cs"/>
          <w:cs/>
          <w:lang w:bidi="my-MM"/>
        </w:rPr>
        <w:t xml:space="preserve">အမျိုးအစားတခု ဖြစ်သည့် </w:t>
      </w:r>
      <w:r>
        <w:rPr>
          <w:rFonts w:ascii="Pyidaungsu" w:hAnsi="Pyidaungsu" w:cs="Pyidaungsu"/>
          <w:lang w:bidi="my-MM"/>
        </w:rPr>
        <w:t xml:space="preserve">clustering method </w:t>
      </w:r>
      <w:r>
        <w:rPr>
          <w:rFonts w:ascii="Pyidaungsu" w:hAnsi="Pyidaungsu" w:cs="Pyidaungsu" w:hint="cs"/>
          <w:cs/>
          <w:lang w:bidi="my-MM"/>
        </w:rPr>
        <w:t xml:space="preserve">ကို အသုံးပြုရမည် ဖြစ်သည်။ </w:t>
      </w:r>
    </w:p>
    <w:p w14:paraId="0F0E39A7" w14:textId="77777777" w:rsidR="005079E5" w:rsidRDefault="005079E5" w:rsidP="005079E5">
      <w:pPr>
        <w:pStyle w:val="TipText"/>
        <w:ind w:firstLine="0"/>
        <w:rPr>
          <w:rFonts w:ascii="Pyidaungsu" w:hAnsi="Pyidaungsu" w:cs="Pyidaungsu" w:hint="cs"/>
          <w:cs/>
          <w:lang w:bidi="my-MM"/>
        </w:rPr>
      </w:pPr>
    </w:p>
    <w:p w14:paraId="0483FD8C" w14:textId="77777777" w:rsidR="00851599" w:rsidRPr="00212A28" w:rsidRDefault="00851599" w:rsidP="00516E0A">
      <w:pPr>
        <w:pStyle w:val="TipText"/>
        <w:ind w:firstLine="0"/>
        <w:rPr>
          <w:rFonts w:ascii="Pyidaungsu" w:hAnsi="Pyidaungsu" w:cs="Pyidaungsu" w:hint="cs"/>
          <w:lang w:bidi="my-MM"/>
        </w:rPr>
      </w:pPr>
    </w:p>
    <w:p w14:paraId="357EF31F" w14:textId="4F5D7363" w:rsidR="00853825" w:rsidRPr="00212A28" w:rsidRDefault="00C12697" w:rsidP="00561FD1">
      <w:pPr>
        <w:pStyle w:val="Heading2"/>
        <w:rPr>
          <w:rFonts w:ascii="Pyidaungsu" w:hAnsi="Pyidaungsu" w:cs="Pyidaungsu"/>
          <w:sz w:val="24"/>
          <w:szCs w:val="24"/>
        </w:rPr>
      </w:pPr>
      <w:bookmarkStart w:id="7" w:name="_Toc529756677"/>
      <w:bookmarkStart w:id="8" w:name="_Toc529756738"/>
      <w:bookmarkStart w:id="9" w:name="_Toc125293078"/>
      <w:r w:rsidRPr="00212A28">
        <w:rPr>
          <w:rFonts w:ascii="Pyidaungsu" w:hAnsi="Pyidaungsu" w:cs="Pyidaungsu"/>
          <w:sz w:val="24"/>
          <w:szCs w:val="24"/>
          <w:cs/>
          <w:lang w:bidi="my-MM"/>
        </w:rPr>
        <w:t>အခန်း (၂)</w:t>
      </w:r>
      <w:r w:rsidR="00853825" w:rsidRPr="00212A28">
        <w:rPr>
          <w:rFonts w:ascii="Pyidaungsu" w:hAnsi="Pyidaungsu" w:cs="Pyidaungsu"/>
          <w:sz w:val="24"/>
          <w:szCs w:val="24"/>
        </w:rPr>
        <w:t xml:space="preserve">: </w:t>
      </w:r>
      <w:bookmarkEnd w:id="6"/>
      <w:bookmarkEnd w:id="7"/>
      <w:bookmarkEnd w:id="8"/>
      <w:sdt>
        <w:sdtPr>
          <w:rPr>
            <w:rFonts w:ascii="Pyidaungsu" w:hAnsi="Pyidaungsu" w:cs="Pyidaungsu"/>
            <w:sz w:val="24"/>
            <w:szCs w:val="24"/>
          </w:rPr>
          <w:id w:val="-1138493472"/>
          <w:placeholder>
            <w:docPart w:val="CAB2C2FB8EA14CBAA6A51871E3BB1C4C"/>
          </w:placeholder>
          <w15:appearance w15:val="hidden"/>
        </w:sdtPr>
        <w:sdtContent>
          <w:r w:rsidRPr="00212A28">
            <w:rPr>
              <w:rFonts w:ascii="Pyidaungsu" w:hAnsi="Pyidaungsu" w:cs="Pyidaungsu"/>
              <w:sz w:val="24"/>
              <w:szCs w:val="24"/>
            </w:rPr>
            <w:t>Regression methods</w:t>
          </w:r>
        </w:sdtContent>
      </w:sdt>
      <w:bookmarkEnd w:id="9"/>
    </w:p>
    <w:sdt>
      <w:sdtPr>
        <w:rPr>
          <w:rFonts w:ascii="Pyidaungsu" w:hAnsi="Pyidaungsu" w:cs="Pyidaungsu"/>
        </w:rPr>
        <w:id w:val="2129350743"/>
        <w:placeholder>
          <w:docPart w:val="FA5D577E80A446F693E75360340A6F38"/>
        </w:placeholder>
        <w:temporary/>
        <w:showingPlcHdr/>
        <w15:appearance w15:val="hidden"/>
      </w:sdtPr>
      <w:sdtContent>
        <w:p w14:paraId="6241BC6F" w14:textId="77777777" w:rsidR="00853825" w:rsidRPr="00212A28" w:rsidRDefault="00561FD1" w:rsidP="00561FD1">
          <w:pPr>
            <w:rPr>
              <w:rFonts w:ascii="Pyidaungsu" w:hAnsi="Pyidaungsu" w:cs="Pyidaungsu"/>
            </w:rPr>
          </w:pPr>
          <w:r w:rsidRPr="00212A28">
            <w:rPr>
              <w:rFonts w:ascii="Pyidaungsu" w:hAnsi="Pyidaungsu" w:cs="Pyidaungsu"/>
            </w:rPr>
            <w:t>Begin a new chapter here…</w:t>
          </w:r>
        </w:p>
      </w:sdtContent>
    </w:sdt>
    <w:sdt>
      <w:sdtPr>
        <w:rPr>
          <w:rFonts w:ascii="Pyidaungsu" w:hAnsi="Pyidaungsu" w:cs="Pyidaungsu"/>
        </w:rPr>
        <w:id w:val="-657766502"/>
        <w:placeholder>
          <w:docPart w:val="6051816245604DFAB22B7FC7FE7AA6E7"/>
        </w:placeholder>
        <w:temporary/>
        <w:showingPlcHdr/>
        <w15:appearance w15:val="hidden"/>
      </w:sdtPr>
      <w:sdtContent>
        <w:p w14:paraId="0EE6D5CE" w14:textId="77777777" w:rsidR="00853825" w:rsidRPr="00212A28" w:rsidRDefault="00F46743" w:rsidP="00561FD1">
          <w:pPr>
            <w:pStyle w:val="TipText"/>
            <w:rPr>
              <w:rFonts w:ascii="Pyidaungsu" w:hAnsi="Pyidaungsu" w:cs="Pyidaungsu"/>
            </w:rPr>
          </w:pPr>
          <w:r w:rsidRPr="00212A28">
            <w:rPr>
              <w:rFonts w:ascii="Pyidaungsu" w:hAnsi="Pyidaungsu" w:cs="Pyidaungsu"/>
            </w:rPr>
            <w:t>In the second chapter, go a little deeper into the book’s topic. As an example, the title of the example book’s second chapter is “Song of the Humpback Whale.” Start off by providing a brief overview of what the chapter contains and transition smoothly into your supporting points. Try to keep the language simple and understandable to generate a rapport with the reader and keep them engaged.</w:t>
          </w:r>
        </w:p>
      </w:sdtContent>
    </w:sdt>
    <w:sdt>
      <w:sdtPr>
        <w:rPr>
          <w:rFonts w:ascii="Pyidaungsu" w:hAnsi="Pyidaungsu" w:cs="Pyidaungsu"/>
          <w:sz w:val="24"/>
          <w:szCs w:val="24"/>
        </w:rPr>
        <w:id w:val="1536998904"/>
        <w:placeholder>
          <w:docPart w:val="12A470CB0F114A82A9904D78B78C8387"/>
        </w:placeholder>
        <w:showingPlcHdr/>
        <w15:appearance w15:val="hidden"/>
      </w:sdtPr>
      <w:sdtContent>
        <w:p w14:paraId="48A4ED64" w14:textId="77777777" w:rsidR="00853825" w:rsidRPr="00212A28" w:rsidRDefault="00107695" w:rsidP="00107695">
          <w:pPr>
            <w:pStyle w:val="Heading3"/>
            <w:rPr>
              <w:rFonts w:ascii="Pyidaungsu" w:hAnsi="Pyidaungsu" w:cs="Pyidaungsu"/>
              <w:sz w:val="24"/>
              <w:szCs w:val="24"/>
            </w:rPr>
          </w:pPr>
          <w:r w:rsidRPr="00212A28">
            <w:rPr>
              <w:rFonts w:ascii="Pyidaungsu" w:hAnsi="Pyidaungsu" w:cs="Pyidaungsu"/>
              <w:sz w:val="24"/>
              <w:szCs w:val="24"/>
            </w:rPr>
            <w:t>An Oceanic Chorus</w:t>
          </w:r>
        </w:p>
      </w:sdtContent>
    </w:sdt>
    <w:sdt>
      <w:sdtPr>
        <w:rPr>
          <w:rFonts w:ascii="Pyidaungsu" w:hAnsi="Pyidaungsu" w:cs="Pyidaungsu"/>
        </w:rPr>
        <w:id w:val="-1508505487"/>
        <w:placeholder>
          <w:docPart w:val="ED8DEEE164074F038489EB6B5B4E8973"/>
        </w:placeholder>
        <w:temporary/>
        <w:showingPlcHdr/>
        <w15:appearance w15:val="hidden"/>
      </w:sdtPr>
      <w:sdtContent>
        <w:p w14:paraId="7A33FFF3" w14:textId="77777777" w:rsidR="000560C0" w:rsidRPr="00212A28" w:rsidRDefault="00561FD1" w:rsidP="00E30FF1">
          <w:pPr>
            <w:rPr>
              <w:rFonts w:ascii="Pyidaungsu" w:hAnsi="Pyidaungsu" w:cs="Pyidaungsu"/>
            </w:rPr>
          </w:pPr>
          <w:r w:rsidRPr="00212A28">
            <w:rPr>
              <w:rFonts w:ascii="Pyidaungsu" w:hAnsi="Pyidaungsu" w:cs="Pyidaungsu"/>
            </w:rPr>
            <w:t>Insert content here…</w:t>
          </w:r>
        </w:p>
      </w:sdtContent>
    </w:sdt>
    <w:sdt>
      <w:sdtPr>
        <w:rPr>
          <w:rFonts w:ascii="Pyidaungsu" w:hAnsi="Pyidaungsu" w:cs="Pyidaungsu"/>
        </w:rPr>
        <w:id w:val="502628896"/>
        <w:placeholder>
          <w:docPart w:val="CEA00A865F82432CB845A26F27F8F0D6"/>
        </w:placeholder>
        <w:temporary/>
        <w:showingPlcHdr/>
        <w15:appearance w15:val="hidden"/>
      </w:sdtPr>
      <w:sdtContent>
        <w:p w14:paraId="37EEF953" w14:textId="77777777" w:rsidR="00F46743" w:rsidRPr="00212A28" w:rsidRDefault="00F46743" w:rsidP="00F46743">
          <w:pPr>
            <w:pStyle w:val="TipText"/>
            <w:rPr>
              <w:rFonts w:ascii="Pyidaungsu" w:hAnsi="Pyidaungsu" w:cs="Pyidaungsu"/>
            </w:rPr>
          </w:pPr>
          <w:r w:rsidRPr="00212A28">
            <w:rPr>
              <w:rFonts w:ascii="Pyidaungsu" w:hAnsi="Pyidaungsu" w:cs="Pyidaungsu"/>
            </w:rPr>
            <w:t>Divide your chapter into sections with relevant subheadings. Subheadings guide the reader through the chapter and help in showing how you perceive the topic. Always have more than one subheading per chapter and make sure they are related to your chapter topic.</w:t>
          </w:r>
        </w:p>
        <w:p w14:paraId="65DFBC4B" w14:textId="77777777" w:rsidR="00853825" w:rsidRPr="00212A28" w:rsidRDefault="00F46743" w:rsidP="00F46743">
          <w:pPr>
            <w:pStyle w:val="TipText"/>
            <w:rPr>
              <w:rFonts w:ascii="Pyidaungsu" w:hAnsi="Pyidaungsu" w:cs="Pyidaungsu"/>
            </w:rPr>
          </w:pPr>
          <w:r w:rsidRPr="00212A28">
            <w:rPr>
              <w:rFonts w:ascii="Pyidaungsu" w:hAnsi="Pyidaungsu" w:cs="Pyidaungsu"/>
            </w:rPr>
            <w:lastRenderedPageBreak/>
            <w:t>When researching content for a particular chapter, any key highlights you come across can act as a subheading. For example, Subheading 1 for this chapter is “An Oceanic Chorus.” You can talk about how different species of whale songs differ from each other.</w:t>
          </w:r>
        </w:p>
      </w:sdtContent>
    </w:sdt>
    <w:sdt>
      <w:sdtPr>
        <w:rPr>
          <w:rFonts w:ascii="Pyidaungsu" w:hAnsi="Pyidaungsu" w:cs="Pyidaungsu"/>
          <w:sz w:val="24"/>
          <w:szCs w:val="24"/>
        </w:rPr>
        <w:id w:val="-1863740093"/>
        <w:placeholder>
          <w:docPart w:val="4D786C148AE240979D292CED3B1391D2"/>
        </w:placeholder>
        <w:showingPlcHdr/>
        <w15:appearance w15:val="hidden"/>
      </w:sdtPr>
      <w:sdtContent>
        <w:p w14:paraId="53476C9A" w14:textId="77777777" w:rsidR="00853825" w:rsidRPr="00212A28" w:rsidRDefault="00107695" w:rsidP="00107695">
          <w:pPr>
            <w:pStyle w:val="Heading3"/>
            <w:rPr>
              <w:rFonts w:ascii="Pyidaungsu" w:hAnsi="Pyidaungsu" w:cs="Pyidaungsu"/>
              <w:sz w:val="24"/>
              <w:szCs w:val="24"/>
            </w:rPr>
          </w:pPr>
          <w:r w:rsidRPr="00212A28">
            <w:rPr>
              <w:rFonts w:ascii="Pyidaungsu" w:hAnsi="Pyidaungsu" w:cs="Pyidaungsu"/>
              <w:sz w:val="24"/>
              <w:szCs w:val="24"/>
            </w:rPr>
            <w:t>Phrases and Themes</w:t>
          </w:r>
        </w:p>
      </w:sdtContent>
    </w:sdt>
    <w:sdt>
      <w:sdtPr>
        <w:rPr>
          <w:rFonts w:ascii="Pyidaungsu" w:hAnsi="Pyidaungsu" w:cs="Pyidaungsu"/>
        </w:rPr>
        <w:id w:val="-148209631"/>
        <w:placeholder>
          <w:docPart w:val="349DAFAAA83940C1840FEC2E9F36FC2B"/>
        </w:placeholder>
        <w:temporary/>
        <w:showingPlcHdr/>
        <w15:appearance w15:val="hidden"/>
      </w:sdtPr>
      <w:sdtContent>
        <w:p w14:paraId="761E243D" w14:textId="77777777" w:rsidR="000560C0" w:rsidRPr="00212A28" w:rsidRDefault="00561FD1" w:rsidP="00561FD1">
          <w:pPr>
            <w:rPr>
              <w:rFonts w:ascii="Pyidaungsu" w:hAnsi="Pyidaungsu" w:cs="Pyidaungsu"/>
            </w:rPr>
          </w:pPr>
          <w:r w:rsidRPr="00212A28">
            <w:rPr>
              <w:rFonts w:ascii="Pyidaungsu" w:hAnsi="Pyidaungsu" w:cs="Pyidaungsu"/>
            </w:rPr>
            <w:t>Insert content here…</w:t>
          </w:r>
        </w:p>
      </w:sdtContent>
    </w:sdt>
    <w:sdt>
      <w:sdtPr>
        <w:rPr>
          <w:rFonts w:ascii="Pyidaungsu" w:hAnsi="Pyidaungsu" w:cs="Pyidaungsu"/>
        </w:rPr>
        <w:id w:val="-287044011"/>
        <w:placeholder>
          <w:docPart w:val="EC938F518FBE414089D938D62AD9AC16"/>
        </w:placeholder>
        <w:temporary/>
        <w:showingPlcHdr/>
        <w15:appearance w15:val="hidden"/>
      </w:sdtPr>
      <w:sdtContent>
        <w:p w14:paraId="7D611F42" w14:textId="77777777" w:rsidR="00D338D7" w:rsidRPr="00212A28" w:rsidRDefault="00F46743" w:rsidP="00561FD1">
          <w:pPr>
            <w:pStyle w:val="TipText"/>
            <w:rPr>
              <w:rFonts w:ascii="Pyidaungsu" w:hAnsi="Pyidaungsu" w:cs="Pyidaungsu"/>
            </w:rPr>
          </w:pPr>
          <w:r w:rsidRPr="00212A28">
            <w:rPr>
              <w:rFonts w:ascii="Pyidaungsu" w:hAnsi="Pyidaungsu" w:cs="Pyidaungsu"/>
            </w:rPr>
            <w:t>For Subheading 2, use a subtitle such as “Phrases and Themes.” This subsection explains the differences between the elements of whale songs, the role those elements play in mating, their familial groups, etc.</w:t>
          </w:r>
        </w:p>
      </w:sdtContent>
    </w:sdt>
    <w:sdt>
      <w:sdtPr>
        <w:rPr>
          <w:rFonts w:ascii="Pyidaungsu" w:hAnsi="Pyidaungsu" w:cs="Pyidaungsu"/>
          <w:sz w:val="24"/>
          <w:szCs w:val="24"/>
        </w:rPr>
        <w:id w:val="894709798"/>
        <w:placeholder>
          <w:docPart w:val="920D1280FC6C4B66B04BE26EF71EFB8E"/>
        </w:placeholder>
        <w:temporary/>
        <w:showingPlcHdr/>
        <w15:appearance w15:val="hidden"/>
      </w:sdtPr>
      <w:sdtContent>
        <w:p w14:paraId="11F924C9" w14:textId="77777777" w:rsidR="0054089F" w:rsidRPr="00212A28" w:rsidRDefault="00561FD1" w:rsidP="00B74B8C">
          <w:pPr>
            <w:pStyle w:val="Heading3"/>
            <w:rPr>
              <w:rFonts w:ascii="Pyidaungsu" w:hAnsi="Pyidaungsu" w:cs="Pyidaungsu"/>
              <w:sz w:val="24"/>
              <w:szCs w:val="24"/>
            </w:rPr>
          </w:pPr>
          <w:r w:rsidRPr="00212A28">
            <w:rPr>
              <w:rFonts w:ascii="Pyidaungsu" w:hAnsi="Pyidaungsu" w:cs="Pyidaungsu"/>
              <w:sz w:val="24"/>
              <w:szCs w:val="24"/>
            </w:rPr>
            <w:t>Chapter Summary/Key Takeaways</w:t>
          </w:r>
        </w:p>
      </w:sdtContent>
    </w:sdt>
    <w:sdt>
      <w:sdtPr>
        <w:rPr>
          <w:rFonts w:ascii="Pyidaungsu" w:hAnsi="Pyidaungsu" w:cs="Pyidaungsu"/>
        </w:rPr>
        <w:id w:val="-448472026"/>
        <w:placeholder>
          <w:docPart w:val="E635A2238B2E4645A18C8A0A59B6E951"/>
        </w:placeholder>
        <w:temporary/>
        <w:showingPlcHdr/>
        <w15:appearance w15:val="hidden"/>
      </w:sdtPr>
      <w:sdtContent>
        <w:p w14:paraId="1E04E599" w14:textId="77777777" w:rsidR="009202B0" w:rsidRPr="00212A28" w:rsidRDefault="00561FD1" w:rsidP="00561FD1">
          <w:pPr>
            <w:rPr>
              <w:rFonts w:ascii="Pyidaungsu" w:hAnsi="Pyidaungsu" w:cs="Pyidaungsu"/>
            </w:rPr>
          </w:pPr>
          <w:r w:rsidRPr="00212A28">
            <w:rPr>
              <w:rFonts w:ascii="Pyidaungsu" w:hAnsi="Pyidaungsu" w:cs="Pyidaungsu"/>
            </w:rPr>
            <w:t>Insert content here…</w:t>
          </w:r>
        </w:p>
      </w:sdtContent>
    </w:sdt>
    <w:sdt>
      <w:sdtPr>
        <w:rPr>
          <w:rFonts w:ascii="Pyidaungsu" w:hAnsi="Pyidaungsu" w:cs="Pyidaungsu"/>
          <w:color w:val="auto"/>
        </w:rPr>
        <w:id w:val="-628855993"/>
        <w:placeholder>
          <w:docPart w:val="DD1A1F15F9654373BB36A72D892AD15E"/>
        </w:placeholder>
        <w:temporary/>
        <w:showingPlcHdr/>
        <w15:appearance w15:val="hidden"/>
      </w:sdtPr>
      <w:sdtEndPr>
        <w:rPr>
          <w:color w:val="0034EF" w:themeColor="accent5" w:themeShade="BF"/>
        </w:rPr>
      </w:sdtEndPr>
      <w:sdtContent>
        <w:p w14:paraId="3CE8E95C" w14:textId="77777777" w:rsidR="00561FD1" w:rsidRPr="00212A28" w:rsidRDefault="00F46743" w:rsidP="00561FD1">
          <w:pPr>
            <w:pStyle w:val="TipText"/>
            <w:rPr>
              <w:rFonts w:ascii="Pyidaungsu" w:hAnsi="Pyidaungsu" w:cs="Pyidaungsu"/>
            </w:rPr>
          </w:pPr>
          <w:r w:rsidRPr="00212A28">
            <w:rPr>
              <w:rFonts w:ascii="Pyidaungsu" w:hAnsi="Pyidaungsu" w:cs="Pyidaungsu"/>
            </w:rPr>
            <w:t>Remind the reader of the key points of the chapter in a short paragraph. Alternatively, use a bullet point format as shown below:</w:t>
          </w:r>
        </w:p>
        <w:p w14:paraId="4E4D52E6" w14:textId="77777777" w:rsidR="00561FD1" w:rsidRPr="00212A28" w:rsidRDefault="00F46743" w:rsidP="00107695">
          <w:pPr>
            <w:pStyle w:val="TipTextBullets"/>
            <w:rPr>
              <w:rFonts w:ascii="Pyidaungsu" w:hAnsi="Pyidaungsu" w:cs="Pyidaungsu"/>
            </w:rPr>
          </w:pPr>
          <w:r w:rsidRPr="00212A28">
            <w:rPr>
              <w:rFonts w:ascii="Pyidaungsu" w:hAnsi="Pyidaungsu" w:cs="Pyidaungsu"/>
            </w:rPr>
            <w:t>Each familial group of whales can have their own “dialect”</w:t>
          </w:r>
        </w:p>
        <w:p w14:paraId="077231A7" w14:textId="77777777" w:rsidR="00561FD1" w:rsidRPr="00212A28" w:rsidRDefault="00561FD1" w:rsidP="00107695">
          <w:pPr>
            <w:pStyle w:val="TipTextBullets"/>
            <w:rPr>
              <w:rFonts w:ascii="Pyidaungsu" w:hAnsi="Pyidaungsu" w:cs="Pyidaungsu"/>
            </w:rPr>
          </w:pPr>
          <w:r w:rsidRPr="00212A28">
            <w:rPr>
              <w:rFonts w:ascii="Pyidaungsu" w:hAnsi="Pyidaungsu" w:cs="Pyidaungsu"/>
            </w:rPr>
            <w:t>Point 2 from your text…</w:t>
          </w:r>
        </w:p>
        <w:p w14:paraId="42E77CF4" w14:textId="77777777" w:rsidR="00561FD1" w:rsidRPr="00212A28" w:rsidRDefault="00561FD1" w:rsidP="00107695">
          <w:pPr>
            <w:pStyle w:val="TipTextBullets"/>
            <w:rPr>
              <w:rFonts w:ascii="Pyidaungsu" w:hAnsi="Pyidaungsu" w:cs="Pyidaungsu"/>
            </w:rPr>
          </w:pPr>
          <w:r w:rsidRPr="00212A28">
            <w:rPr>
              <w:rFonts w:ascii="Pyidaungsu" w:hAnsi="Pyidaungsu" w:cs="Pyidaungsu"/>
            </w:rPr>
            <w:t>Point 3 from your text…</w:t>
          </w:r>
        </w:p>
        <w:p w14:paraId="45B179B4" w14:textId="77777777" w:rsidR="0054089F" w:rsidRPr="00212A28" w:rsidRDefault="00561FD1" w:rsidP="00107695">
          <w:pPr>
            <w:pStyle w:val="TipTextBullets"/>
            <w:rPr>
              <w:rFonts w:ascii="Pyidaungsu" w:hAnsi="Pyidaungsu" w:cs="Pyidaungsu"/>
              <w:color w:val="0070C0"/>
            </w:rPr>
          </w:pPr>
          <w:r w:rsidRPr="00212A28">
            <w:rPr>
              <w:rFonts w:ascii="Pyidaungsu" w:hAnsi="Pyidaungsu" w:cs="Pyidaungsu"/>
            </w:rPr>
            <w:t>etc.</w:t>
          </w:r>
        </w:p>
      </w:sdtContent>
    </w:sdt>
    <w:p w14:paraId="4496B8CB" w14:textId="77777777" w:rsidR="00561FD1" w:rsidRPr="00212A28" w:rsidRDefault="00561FD1" w:rsidP="00561FD1">
      <w:pPr>
        <w:rPr>
          <w:rFonts w:ascii="Pyidaungsu" w:hAnsi="Pyidaungsu" w:cs="Pyidaungsu"/>
        </w:rPr>
      </w:pPr>
    </w:p>
    <w:sdt>
      <w:sdtPr>
        <w:rPr>
          <w:rFonts w:ascii="Pyidaungsu" w:hAnsi="Pyidaungsu" w:cs="Pyidaungsu"/>
        </w:rPr>
        <w:id w:val="-1960018753"/>
        <w:placeholder>
          <w:docPart w:val="20C30AA171EB4CD7B3890489B1577E5A"/>
        </w:placeholder>
        <w:temporary/>
        <w:showingPlcHdr/>
        <w15:appearance w15:val="hidden"/>
      </w:sdtPr>
      <w:sdtContent>
        <w:p w14:paraId="653C2BBF" w14:textId="77777777" w:rsidR="00853825" w:rsidRPr="00212A28" w:rsidRDefault="00561FD1" w:rsidP="00561FD1">
          <w:pPr>
            <w:rPr>
              <w:rFonts w:ascii="Pyidaungsu" w:hAnsi="Pyidaungsu" w:cs="Pyidaungsu"/>
            </w:rPr>
          </w:pPr>
          <w:r w:rsidRPr="00212A28">
            <w:rPr>
              <w:rFonts w:ascii="Pyidaungsu" w:hAnsi="Pyidaungsu" w:cs="Pyidaungsu"/>
            </w:rPr>
            <w:t>In the next chapter, you will learn…</w:t>
          </w:r>
        </w:p>
      </w:sdtContent>
    </w:sdt>
    <w:sdt>
      <w:sdtPr>
        <w:rPr>
          <w:rFonts w:ascii="Pyidaungsu" w:hAnsi="Pyidaungsu" w:cs="Pyidaungsu"/>
        </w:rPr>
        <w:id w:val="1995377694"/>
        <w:placeholder>
          <w:docPart w:val="959E66A70D9D4A4E9EB7477B0639B472"/>
        </w:placeholder>
        <w:temporary/>
        <w:showingPlcHdr/>
        <w15:appearance w15:val="hidden"/>
      </w:sdtPr>
      <w:sdtContent>
        <w:p w14:paraId="50671CB9" w14:textId="77777777" w:rsidR="0052043C" w:rsidRPr="00212A28" w:rsidRDefault="00561FD1" w:rsidP="00561FD1">
          <w:pPr>
            <w:pStyle w:val="TipText"/>
            <w:rPr>
              <w:rFonts w:ascii="Pyidaungsu" w:hAnsi="Pyidaungsu" w:cs="Pyidaungsu"/>
            </w:rPr>
          </w:pPr>
          <w:r w:rsidRPr="00212A28">
            <w:rPr>
              <w:rFonts w:ascii="Pyidaungsu" w:hAnsi="Pyidaungsu" w:cs="Pyidaungsu"/>
            </w:rPr>
            <w:t>To logically transition smoothly from chapter to chapter, inform the reader of what is coming next. When ending your chapter, link the next chapter’s information with what has already been learned.</w:t>
          </w:r>
        </w:p>
      </w:sdtContent>
    </w:sdt>
    <w:p w14:paraId="1EC5B2FC" w14:textId="24DA9371" w:rsidR="00C12697" w:rsidRPr="00212A28" w:rsidRDefault="00853825" w:rsidP="00C12697">
      <w:pPr>
        <w:pStyle w:val="Heading1"/>
        <w:rPr>
          <w:rFonts w:ascii="Pyidaungsu" w:hAnsi="Pyidaungsu" w:cs="Pyidaungsu"/>
          <w:color w:val="0034EF" w:themeColor="accent5" w:themeShade="BF"/>
          <w:sz w:val="24"/>
          <w:szCs w:val="24"/>
        </w:rPr>
      </w:pPr>
      <w:r w:rsidRPr="00212A28">
        <w:rPr>
          <w:rFonts w:ascii="Pyidaungsu" w:hAnsi="Pyidaungsu" w:cs="Pyidaungsu"/>
          <w:sz w:val="24"/>
          <w:szCs w:val="24"/>
        </w:rPr>
        <w:br w:type="page"/>
      </w:r>
    </w:p>
    <w:p w14:paraId="68CED0E6" w14:textId="733CB24E" w:rsidR="009A2F30" w:rsidRPr="00212A28" w:rsidRDefault="009A2F30" w:rsidP="00363CDC">
      <w:pPr>
        <w:pStyle w:val="Heading2"/>
        <w:rPr>
          <w:rFonts w:ascii="Pyidaungsu" w:hAnsi="Pyidaungsu" w:cs="Pyidaungsu"/>
          <w:sz w:val="24"/>
          <w:szCs w:val="24"/>
        </w:rPr>
      </w:pPr>
      <w:r w:rsidRPr="00212A28">
        <w:rPr>
          <w:rFonts w:ascii="Pyidaungsu" w:hAnsi="Pyidaungsu" w:cs="Pyidaungsu"/>
          <w:sz w:val="24"/>
          <w:szCs w:val="24"/>
        </w:rPr>
        <w:lastRenderedPageBreak/>
        <w:br w:type="page"/>
      </w:r>
      <w:bookmarkStart w:id="10" w:name="_Toc527370445"/>
      <w:bookmarkStart w:id="11" w:name="_Toc529756679"/>
      <w:bookmarkStart w:id="12" w:name="_Toc529756740"/>
      <w:bookmarkStart w:id="13" w:name="_Toc125293079"/>
      <w:r w:rsidR="00C12697" w:rsidRPr="00212A28">
        <w:rPr>
          <w:rFonts w:ascii="Pyidaungsu" w:hAnsi="Pyidaungsu" w:cs="Pyidaungsu"/>
          <w:sz w:val="24"/>
          <w:szCs w:val="24"/>
          <w:cs/>
          <w:lang w:bidi="my-MM"/>
        </w:rPr>
        <w:lastRenderedPageBreak/>
        <w:t>အခန်း (၃)</w:t>
      </w:r>
      <w:r w:rsidRPr="00212A28">
        <w:rPr>
          <w:rFonts w:ascii="Pyidaungsu" w:hAnsi="Pyidaungsu" w:cs="Pyidaungsu"/>
          <w:sz w:val="24"/>
          <w:szCs w:val="24"/>
        </w:rPr>
        <w:t xml:space="preserve">: </w:t>
      </w:r>
      <w:bookmarkEnd w:id="10"/>
      <w:bookmarkEnd w:id="11"/>
      <w:bookmarkEnd w:id="12"/>
      <w:sdt>
        <w:sdtPr>
          <w:rPr>
            <w:rFonts w:ascii="Pyidaungsu" w:hAnsi="Pyidaungsu" w:cs="Pyidaungsu"/>
            <w:sz w:val="24"/>
            <w:szCs w:val="24"/>
          </w:rPr>
          <w:id w:val="-1440442784"/>
          <w:placeholder>
            <w:docPart w:val="373D37B9B4E947948E1294863C2E1EBC"/>
          </w:placeholder>
          <w15:appearance w15:val="hidden"/>
        </w:sdtPr>
        <w:sdtContent>
          <w:r w:rsidR="00C12697" w:rsidRPr="00212A28">
            <w:rPr>
              <w:rFonts w:ascii="Pyidaungsu" w:hAnsi="Pyidaungsu" w:cs="Pyidaungsu"/>
              <w:sz w:val="24"/>
              <w:szCs w:val="24"/>
            </w:rPr>
            <w:t>Classification</w:t>
          </w:r>
        </w:sdtContent>
      </w:sdt>
      <w:bookmarkEnd w:id="13"/>
    </w:p>
    <w:sdt>
      <w:sdtPr>
        <w:rPr>
          <w:rFonts w:ascii="Pyidaungsu" w:hAnsi="Pyidaungsu" w:cs="Pyidaungsu"/>
        </w:rPr>
        <w:id w:val="-326984545"/>
        <w:placeholder>
          <w:docPart w:val="118CC667D444464285302097CC997399"/>
        </w:placeholder>
        <w:temporary/>
        <w:showingPlcHdr/>
        <w15:appearance w15:val="hidden"/>
      </w:sdtPr>
      <w:sdtContent>
        <w:p w14:paraId="6130E630" w14:textId="77777777" w:rsidR="00DD46F4" w:rsidRPr="00212A28" w:rsidRDefault="00363CDC" w:rsidP="00363CDC">
          <w:pPr>
            <w:rPr>
              <w:rFonts w:ascii="Pyidaungsu" w:hAnsi="Pyidaungsu" w:cs="Pyidaungsu"/>
            </w:rPr>
          </w:pPr>
          <w:r w:rsidRPr="00212A28">
            <w:rPr>
              <w:rFonts w:ascii="Pyidaungsu" w:hAnsi="Pyidaungsu" w:cs="Pyidaungsu"/>
            </w:rPr>
            <w:t>Begin a new chapter here…</w:t>
          </w:r>
        </w:p>
      </w:sdtContent>
    </w:sdt>
    <w:sdt>
      <w:sdtPr>
        <w:rPr>
          <w:rFonts w:ascii="Pyidaungsu" w:hAnsi="Pyidaungsu" w:cs="Pyidaungsu"/>
        </w:rPr>
        <w:id w:val="-1334138318"/>
        <w:placeholder>
          <w:docPart w:val="A4CFFDEB0B674DB58B6BB686E693AACF"/>
        </w:placeholder>
        <w:temporary/>
        <w:showingPlcHdr/>
        <w15:appearance w15:val="hidden"/>
      </w:sdtPr>
      <w:sdtContent>
        <w:p w14:paraId="2BFBA917" w14:textId="77777777" w:rsidR="009A2F30" w:rsidRPr="00212A28" w:rsidRDefault="00F46743" w:rsidP="00363CDC">
          <w:pPr>
            <w:pStyle w:val="TipText"/>
            <w:rPr>
              <w:rFonts w:ascii="Pyidaungsu" w:hAnsi="Pyidaungsu" w:cs="Pyidaungsu"/>
            </w:rPr>
          </w:pPr>
          <w:r w:rsidRPr="00212A28">
            <w:rPr>
              <w:rFonts w:ascii="Pyidaungsu" w:hAnsi="Pyidaungsu" w:cs="Pyidaungsu"/>
            </w:rPr>
            <w:t>For the purposes of this example, this chapter’s title is “Finding a Mate.” This means that this chapter will be dealing with strategies for finding a sexual partner. Start off by providing a brief overview of the information contained in the chapter and then transition smoothly into your supporting points. Try to keep the language simple and understandable to generate a rapport with the reader and keep them engaged.</w:t>
          </w:r>
        </w:p>
      </w:sdtContent>
    </w:sdt>
    <w:sdt>
      <w:sdtPr>
        <w:rPr>
          <w:rFonts w:ascii="Pyidaungsu" w:hAnsi="Pyidaungsu" w:cs="Pyidaungsu"/>
          <w:sz w:val="24"/>
          <w:szCs w:val="24"/>
        </w:rPr>
        <w:id w:val="-187679412"/>
        <w:placeholder>
          <w:docPart w:val="9FCA687ABF3848CE98CE39127DB630F5"/>
        </w:placeholder>
        <w:showingPlcHdr/>
        <w15:appearance w15:val="hidden"/>
      </w:sdtPr>
      <w:sdtContent>
        <w:p w14:paraId="70928F2D" w14:textId="77777777" w:rsidR="009A2F30" w:rsidRPr="00212A28" w:rsidRDefault="00107695" w:rsidP="00107695">
          <w:pPr>
            <w:pStyle w:val="Heading3"/>
            <w:rPr>
              <w:rFonts w:ascii="Pyidaungsu" w:hAnsi="Pyidaungsu" w:cs="Pyidaungsu"/>
              <w:sz w:val="24"/>
              <w:szCs w:val="24"/>
            </w:rPr>
          </w:pPr>
          <w:r w:rsidRPr="00212A28">
            <w:rPr>
              <w:rFonts w:ascii="Pyidaungsu" w:hAnsi="Pyidaungsu" w:cs="Pyidaungsu"/>
              <w:sz w:val="24"/>
              <w:szCs w:val="24"/>
            </w:rPr>
            <w:t>Call of the Wild</w:t>
          </w:r>
        </w:p>
      </w:sdtContent>
    </w:sdt>
    <w:sdt>
      <w:sdtPr>
        <w:rPr>
          <w:rFonts w:ascii="Pyidaungsu" w:hAnsi="Pyidaungsu" w:cs="Pyidaungsu"/>
        </w:rPr>
        <w:id w:val="-2055999909"/>
        <w:placeholder>
          <w:docPart w:val="F623F3CBA54C4551BF59108BDD690AED"/>
        </w:placeholder>
        <w:temporary/>
        <w:showingPlcHdr/>
        <w15:appearance w15:val="hidden"/>
      </w:sdtPr>
      <w:sdtContent>
        <w:p w14:paraId="418B978D" w14:textId="77777777" w:rsidR="00DD46F4" w:rsidRPr="00212A28" w:rsidRDefault="00363CDC" w:rsidP="00363CDC">
          <w:pPr>
            <w:rPr>
              <w:rFonts w:ascii="Pyidaungsu" w:hAnsi="Pyidaungsu" w:cs="Pyidaungsu"/>
            </w:rPr>
          </w:pPr>
          <w:r w:rsidRPr="00212A28">
            <w:rPr>
              <w:rFonts w:ascii="Pyidaungsu" w:hAnsi="Pyidaungsu" w:cs="Pyidaungsu"/>
            </w:rPr>
            <w:t>Insert content here…</w:t>
          </w:r>
        </w:p>
      </w:sdtContent>
    </w:sdt>
    <w:sdt>
      <w:sdtPr>
        <w:rPr>
          <w:rFonts w:ascii="Pyidaungsu" w:hAnsi="Pyidaungsu" w:cs="Pyidaungsu"/>
        </w:rPr>
        <w:id w:val="1109546907"/>
        <w:placeholder>
          <w:docPart w:val="A249F0CCD6554275AA28557AD39141E2"/>
        </w:placeholder>
        <w:temporary/>
        <w:showingPlcHdr/>
        <w15:appearance w15:val="hidden"/>
      </w:sdtPr>
      <w:sdtContent>
        <w:p w14:paraId="2341CCC6" w14:textId="77777777" w:rsidR="00F46743" w:rsidRPr="00212A28" w:rsidRDefault="00F46743" w:rsidP="00F46743">
          <w:pPr>
            <w:pStyle w:val="TipText"/>
            <w:rPr>
              <w:rFonts w:ascii="Pyidaungsu" w:hAnsi="Pyidaungsu" w:cs="Pyidaungsu"/>
            </w:rPr>
          </w:pPr>
          <w:r w:rsidRPr="00212A28">
            <w:rPr>
              <w:rFonts w:ascii="Pyidaungsu" w:hAnsi="Pyidaungsu" w:cs="Pyidaungsu"/>
            </w:rPr>
            <w:t>Divide your chapter into sections with relevant subheadings. Subheadings guide the reader through the chapter and help in showing how you perceive the topic. Always have more than one subheading per chapter and make sure they are always related to your chapter topic.</w:t>
          </w:r>
        </w:p>
        <w:p w14:paraId="2E598586" w14:textId="77777777" w:rsidR="009A2F30" w:rsidRPr="00212A28" w:rsidRDefault="00F46743" w:rsidP="00F46743">
          <w:pPr>
            <w:pStyle w:val="TipText"/>
            <w:rPr>
              <w:rFonts w:ascii="Pyidaungsu" w:hAnsi="Pyidaungsu" w:cs="Pyidaungsu"/>
            </w:rPr>
          </w:pPr>
          <w:r w:rsidRPr="00212A28">
            <w:rPr>
              <w:rFonts w:ascii="Pyidaungsu" w:hAnsi="Pyidaungsu" w:cs="Pyidaungsu"/>
            </w:rPr>
            <w:t>When researching content for a particular chapter, any key highlights you come across can act as a subheading. For example, Subheading 1 for this chapter is “Call of the Wild.” Offer the reader insight into the necessity of whales to attract a mate.</w:t>
          </w:r>
        </w:p>
      </w:sdtContent>
    </w:sdt>
    <w:sdt>
      <w:sdtPr>
        <w:rPr>
          <w:rFonts w:ascii="Pyidaungsu" w:hAnsi="Pyidaungsu" w:cs="Pyidaungsu"/>
          <w:sz w:val="24"/>
          <w:szCs w:val="24"/>
        </w:rPr>
        <w:id w:val="1311907078"/>
        <w:placeholder>
          <w:docPart w:val="88EBF063C7D9440EB8F08E0E421FC7EC"/>
        </w:placeholder>
        <w:showingPlcHdr/>
        <w15:appearance w15:val="hidden"/>
      </w:sdtPr>
      <w:sdtContent>
        <w:p w14:paraId="3B6424FF" w14:textId="77777777" w:rsidR="009A2F30" w:rsidRPr="00212A28" w:rsidRDefault="00107695" w:rsidP="00107695">
          <w:pPr>
            <w:pStyle w:val="Heading3"/>
            <w:rPr>
              <w:rFonts w:ascii="Pyidaungsu" w:hAnsi="Pyidaungsu" w:cs="Pyidaungsu"/>
              <w:sz w:val="24"/>
              <w:szCs w:val="24"/>
            </w:rPr>
          </w:pPr>
          <w:r w:rsidRPr="00212A28">
            <w:rPr>
              <w:rFonts w:ascii="Pyidaungsu" w:hAnsi="Pyidaungsu" w:cs="Pyidaungsu"/>
              <w:sz w:val="24"/>
              <w:szCs w:val="24"/>
            </w:rPr>
            <w:t>Complexity and Frequency</w:t>
          </w:r>
        </w:p>
      </w:sdtContent>
    </w:sdt>
    <w:sdt>
      <w:sdtPr>
        <w:rPr>
          <w:rFonts w:ascii="Pyidaungsu" w:hAnsi="Pyidaungsu" w:cs="Pyidaungsu"/>
        </w:rPr>
        <w:id w:val="-925875263"/>
        <w:placeholder>
          <w:docPart w:val="933BEFC2DBB14A868B8C5254F06F6DD3"/>
        </w:placeholder>
        <w:temporary/>
        <w:showingPlcHdr/>
        <w15:appearance w15:val="hidden"/>
      </w:sdtPr>
      <w:sdtContent>
        <w:p w14:paraId="0BEC10C6" w14:textId="77777777" w:rsidR="00D17DE7" w:rsidRPr="00212A28" w:rsidRDefault="00154A4E" w:rsidP="00154A4E">
          <w:pPr>
            <w:rPr>
              <w:rFonts w:ascii="Pyidaungsu" w:hAnsi="Pyidaungsu" w:cs="Pyidaungsu"/>
            </w:rPr>
          </w:pPr>
          <w:r w:rsidRPr="00212A28">
            <w:rPr>
              <w:rFonts w:ascii="Pyidaungsu" w:hAnsi="Pyidaungsu" w:cs="Pyidaungsu"/>
            </w:rPr>
            <w:t>Insert content here…</w:t>
          </w:r>
        </w:p>
      </w:sdtContent>
    </w:sdt>
    <w:sdt>
      <w:sdtPr>
        <w:rPr>
          <w:rFonts w:ascii="Pyidaungsu" w:hAnsi="Pyidaungsu" w:cs="Pyidaungsu"/>
        </w:rPr>
        <w:id w:val="-2119591926"/>
        <w:placeholder>
          <w:docPart w:val="B4F58AB99A914CC5A0A92DED019DC36A"/>
        </w:placeholder>
        <w:temporary/>
        <w:showingPlcHdr/>
        <w15:appearance w15:val="hidden"/>
      </w:sdtPr>
      <w:sdtContent>
        <w:p w14:paraId="7A4C3000" w14:textId="77777777" w:rsidR="009A2F30" w:rsidRPr="00212A28" w:rsidRDefault="00F46743" w:rsidP="00154A4E">
          <w:pPr>
            <w:pStyle w:val="TipText"/>
            <w:rPr>
              <w:rFonts w:ascii="Pyidaungsu" w:hAnsi="Pyidaungsu" w:cs="Pyidaungsu"/>
            </w:rPr>
          </w:pPr>
          <w:r w:rsidRPr="00212A28">
            <w:rPr>
              <w:rFonts w:ascii="Pyidaungsu" w:hAnsi="Pyidaungsu" w:cs="Pyidaungsu"/>
            </w:rPr>
            <w:t>For Subheading 2, use a subtitle such as “Complexity and Frequency.” This example chapter provides visual examples of how whale songs travel in the ocean and are received by potential mates.</w:t>
          </w:r>
        </w:p>
      </w:sdtContent>
    </w:sdt>
    <w:sdt>
      <w:sdtPr>
        <w:rPr>
          <w:rFonts w:ascii="Pyidaungsu" w:hAnsi="Pyidaungsu" w:cs="Pyidaungsu"/>
          <w:sz w:val="24"/>
          <w:szCs w:val="24"/>
        </w:rPr>
        <w:id w:val="1214312244"/>
        <w:placeholder>
          <w:docPart w:val="3A9B0E24CB1840109D9F2CA3E70D681F"/>
        </w:placeholder>
        <w:temporary/>
        <w:showingPlcHdr/>
        <w15:appearance w15:val="hidden"/>
      </w:sdtPr>
      <w:sdtContent>
        <w:p w14:paraId="57DA796B" w14:textId="77777777" w:rsidR="009A2F30" w:rsidRPr="00212A28" w:rsidRDefault="00154A4E" w:rsidP="00154A4E">
          <w:pPr>
            <w:pStyle w:val="Heading3"/>
            <w:rPr>
              <w:rFonts w:ascii="Pyidaungsu" w:hAnsi="Pyidaungsu" w:cs="Pyidaungsu"/>
              <w:sz w:val="24"/>
              <w:szCs w:val="24"/>
            </w:rPr>
          </w:pPr>
          <w:r w:rsidRPr="00212A28">
            <w:rPr>
              <w:rFonts w:ascii="Pyidaungsu" w:hAnsi="Pyidaungsu" w:cs="Pyidaungsu"/>
              <w:sz w:val="24"/>
              <w:szCs w:val="24"/>
            </w:rPr>
            <w:t>Chapter Summary/Key Takeaways</w:t>
          </w:r>
        </w:p>
      </w:sdtContent>
    </w:sdt>
    <w:sdt>
      <w:sdtPr>
        <w:rPr>
          <w:rFonts w:ascii="Pyidaungsu" w:hAnsi="Pyidaungsu" w:cs="Pyidaungsu"/>
        </w:rPr>
        <w:id w:val="-1999876508"/>
        <w:placeholder>
          <w:docPart w:val="17FDD2850D794417BA7D037F9EF9FB5A"/>
        </w:placeholder>
        <w:temporary/>
        <w:showingPlcHdr/>
        <w15:appearance w15:val="hidden"/>
      </w:sdtPr>
      <w:sdtContent>
        <w:p w14:paraId="7370DCCD" w14:textId="77777777" w:rsidR="00C56D47" w:rsidRPr="00212A28" w:rsidRDefault="00154A4E" w:rsidP="00154A4E">
          <w:pPr>
            <w:rPr>
              <w:rFonts w:ascii="Pyidaungsu" w:hAnsi="Pyidaungsu" w:cs="Pyidaungsu"/>
            </w:rPr>
          </w:pPr>
          <w:r w:rsidRPr="00212A28">
            <w:rPr>
              <w:rFonts w:ascii="Pyidaungsu" w:hAnsi="Pyidaungsu" w:cs="Pyidaungsu"/>
            </w:rPr>
            <w:t>Insert content here…</w:t>
          </w:r>
        </w:p>
      </w:sdtContent>
    </w:sdt>
    <w:sdt>
      <w:sdtPr>
        <w:rPr>
          <w:rFonts w:ascii="Pyidaungsu" w:hAnsi="Pyidaungsu" w:cs="Pyidaungsu"/>
          <w:color w:val="auto"/>
        </w:rPr>
        <w:id w:val="-671407416"/>
        <w:placeholder>
          <w:docPart w:val="CB501CC65E534B13A1AEA21678F1D270"/>
        </w:placeholder>
        <w:temporary/>
        <w:showingPlcHdr/>
        <w15:appearance w15:val="hidden"/>
      </w:sdtPr>
      <w:sdtEndPr>
        <w:rPr>
          <w:color w:val="0034EF" w:themeColor="accent5" w:themeShade="BF"/>
        </w:rPr>
      </w:sdtEndPr>
      <w:sdtContent>
        <w:p w14:paraId="4BD3A9FF" w14:textId="77777777" w:rsidR="00154A4E" w:rsidRPr="00212A28" w:rsidRDefault="00F46743" w:rsidP="00154A4E">
          <w:pPr>
            <w:pStyle w:val="TipText"/>
            <w:rPr>
              <w:rFonts w:ascii="Pyidaungsu" w:hAnsi="Pyidaungsu" w:cs="Pyidaungsu"/>
            </w:rPr>
          </w:pPr>
          <w:r w:rsidRPr="00212A28">
            <w:rPr>
              <w:rFonts w:ascii="Pyidaungsu" w:hAnsi="Pyidaungsu" w:cs="Pyidaungsu"/>
            </w:rPr>
            <w:t xml:space="preserve">Remind the reader of the key points of the chapter in a short paragraph. Alternatively, use a bullet point format as shown below: </w:t>
          </w:r>
          <w:r w:rsidR="00154A4E" w:rsidRPr="00212A28">
            <w:rPr>
              <w:rFonts w:ascii="Pyidaungsu" w:hAnsi="Pyidaungsu" w:cs="Pyidaungsu"/>
            </w:rPr>
            <w:t xml:space="preserve"> </w:t>
          </w:r>
        </w:p>
        <w:p w14:paraId="122D697E" w14:textId="77777777" w:rsidR="00154A4E" w:rsidRPr="00212A28" w:rsidRDefault="00F46743" w:rsidP="00107695">
          <w:pPr>
            <w:pStyle w:val="TipTextBullets"/>
            <w:rPr>
              <w:rFonts w:ascii="Pyidaungsu" w:hAnsi="Pyidaungsu" w:cs="Pyidaungsu"/>
            </w:rPr>
          </w:pPr>
          <w:r w:rsidRPr="00212A28">
            <w:rPr>
              <w:rFonts w:ascii="Pyidaungsu" w:hAnsi="Pyidaungsu" w:cs="Pyidaungsu"/>
            </w:rPr>
            <w:lastRenderedPageBreak/>
            <w:t>Developing an attractive song is an important part of securing a potential mate</w:t>
          </w:r>
        </w:p>
        <w:p w14:paraId="7334AFAE" w14:textId="77777777" w:rsidR="00154A4E" w:rsidRPr="00212A28" w:rsidRDefault="00154A4E" w:rsidP="00107695">
          <w:pPr>
            <w:pStyle w:val="TipTextBullets"/>
            <w:rPr>
              <w:rFonts w:ascii="Pyidaungsu" w:hAnsi="Pyidaungsu" w:cs="Pyidaungsu"/>
            </w:rPr>
          </w:pPr>
          <w:r w:rsidRPr="00212A28">
            <w:rPr>
              <w:rFonts w:ascii="Pyidaungsu" w:hAnsi="Pyidaungsu" w:cs="Pyidaungsu"/>
            </w:rPr>
            <w:t>Point 2 from your text…</w:t>
          </w:r>
        </w:p>
        <w:p w14:paraId="4744AD28" w14:textId="77777777" w:rsidR="00154A4E" w:rsidRPr="00212A28" w:rsidRDefault="00154A4E" w:rsidP="00107695">
          <w:pPr>
            <w:pStyle w:val="TipTextBullets"/>
            <w:rPr>
              <w:rFonts w:ascii="Pyidaungsu" w:hAnsi="Pyidaungsu" w:cs="Pyidaungsu"/>
            </w:rPr>
          </w:pPr>
          <w:r w:rsidRPr="00212A28">
            <w:rPr>
              <w:rFonts w:ascii="Pyidaungsu" w:hAnsi="Pyidaungsu" w:cs="Pyidaungsu"/>
            </w:rPr>
            <w:t>Point 3 from your text…</w:t>
          </w:r>
        </w:p>
        <w:p w14:paraId="30B3B69E" w14:textId="77777777" w:rsidR="009A2F30" w:rsidRPr="00212A28" w:rsidRDefault="00154A4E" w:rsidP="00107695">
          <w:pPr>
            <w:pStyle w:val="TipTextBullets"/>
            <w:rPr>
              <w:rFonts w:ascii="Pyidaungsu" w:hAnsi="Pyidaungsu" w:cs="Pyidaungsu"/>
            </w:rPr>
          </w:pPr>
          <w:r w:rsidRPr="00212A28">
            <w:rPr>
              <w:rFonts w:ascii="Pyidaungsu" w:hAnsi="Pyidaungsu" w:cs="Pyidaungsu"/>
            </w:rPr>
            <w:t>etc.</w:t>
          </w:r>
        </w:p>
      </w:sdtContent>
    </w:sdt>
    <w:p w14:paraId="79719221" w14:textId="77777777" w:rsidR="00154A4E" w:rsidRPr="00212A28" w:rsidRDefault="00154A4E" w:rsidP="00E30FF1">
      <w:pPr>
        <w:rPr>
          <w:rFonts w:ascii="Pyidaungsu" w:hAnsi="Pyidaungsu" w:cs="Pyidaungsu"/>
        </w:rPr>
      </w:pPr>
    </w:p>
    <w:sdt>
      <w:sdtPr>
        <w:rPr>
          <w:rFonts w:ascii="Pyidaungsu" w:hAnsi="Pyidaungsu" w:cs="Pyidaungsu"/>
        </w:rPr>
        <w:id w:val="269757686"/>
        <w:placeholder>
          <w:docPart w:val="93BDCAD1B4E0499D894666B72F9D521F"/>
        </w:placeholder>
        <w:temporary/>
        <w:showingPlcHdr/>
        <w15:appearance w15:val="hidden"/>
      </w:sdtPr>
      <w:sdtContent>
        <w:p w14:paraId="14FFE7D0" w14:textId="77777777" w:rsidR="009A2F30" w:rsidRPr="00212A28" w:rsidRDefault="00154A4E" w:rsidP="00154A4E">
          <w:pPr>
            <w:rPr>
              <w:rFonts w:ascii="Pyidaungsu" w:hAnsi="Pyidaungsu" w:cs="Pyidaungsu"/>
            </w:rPr>
          </w:pPr>
          <w:r w:rsidRPr="00212A28">
            <w:rPr>
              <w:rFonts w:ascii="Pyidaungsu" w:hAnsi="Pyidaungsu" w:cs="Pyidaungsu"/>
            </w:rPr>
            <w:t>In the next chapter, you will learn…</w:t>
          </w:r>
        </w:p>
      </w:sdtContent>
    </w:sdt>
    <w:sdt>
      <w:sdtPr>
        <w:rPr>
          <w:rFonts w:ascii="Pyidaungsu" w:hAnsi="Pyidaungsu" w:cs="Pyidaungsu"/>
        </w:rPr>
        <w:id w:val="1972177668"/>
        <w:placeholder>
          <w:docPart w:val="DF9CF73A54014736A9E761F463EC797B"/>
        </w:placeholder>
        <w:temporary/>
        <w:showingPlcHdr/>
        <w15:appearance w15:val="hidden"/>
      </w:sdtPr>
      <w:sdtContent>
        <w:p w14:paraId="386CD8BA" w14:textId="77777777" w:rsidR="00154A4E" w:rsidRPr="00212A28" w:rsidRDefault="00154A4E" w:rsidP="00154A4E">
          <w:pPr>
            <w:pStyle w:val="TipText"/>
            <w:rPr>
              <w:rFonts w:ascii="Pyidaungsu" w:hAnsi="Pyidaungsu" w:cs="Pyidaungsu"/>
              <w:color w:val="auto"/>
            </w:rPr>
          </w:pPr>
          <w:r w:rsidRPr="00212A28">
            <w:rPr>
              <w:rFonts w:ascii="Pyidaungsu" w:hAnsi="Pyidaungsu" w:cs="Pyidaungsu"/>
            </w:rPr>
            <w:t>To logically transition smoothly from chapter to chapter, inform the reader of what is coming next. When ending your chapter, link the next chapter’s information with what has already been learned.</w:t>
          </w:r>
        </w:p>
      </w:sdtContent>
    </w:sdt>
    <w:p w14:paraId="42C319F5" w14:textId="77777777" w:rsidR="00211C7A" w:rsidRPr="00212A28" w:rsidRDefault="009A2F30" w:rsidP="00211C7A">
      <w:pPr>
        <w:rPr>
          <w:rFonts w:ascii="Pyidaungsu" w:hAnsi="Pyidaungsu" w:cs="Pyidaungsu"/>
        </w:rPr>
      </w:pPr>
      <w:r w:rsidRPr="00212A28">
        <w:rPr>
          <w:rFonts w:ascii="Pyidaungsu" w:hAnsi="Pyidaungsu" w:cs="Pyidaungsu"/>
        </w:rPr>
        <w:br w:type="page"/>
      </w:r>
      <w:bookmarkStart w:id="14" w:name="_Toc527370446"/>
    </w:p>
    <w:bookmarkStart w:id="15" w:name="_Toc529756680"/>
    <w:bookmarkStart w:id="16" w:name="_Toc529756741"/>
    <w:bookmarkStart w:id="17" w:name="_Toc125293080"/>
    <w:p w14:paraId="51C7A34B" w14:textId="77777777" w:rsidR="00154A4E" w:rsidRPr="00212A28" w:rsidRDefault="00000000" w:rsidP="00154A4E">
      <w:pPr>
        <w:pStyle w:val="Heading2"/>
        <w:rPr>
          <w:rFonts w:ascii="Pyidaungsu" w:hAnsi="Pyidaungsu" w:cs="Pyidaungsu"/>
          <w:sz w:val="24"/>
          <w:szCs w:val="24"/>
        </w:rPr>
      </w:pPr>
      <w:sdt>
        <w:sdtPr>
          <w:rPr>
            <w:rFonts w:ascii="Pyidaungsu" w:hAnsi="Pyidaungsu" w:cs="Pyidaungsu"/>
            <w:sz w:val="24"/>
            <w:szCs w:val="24"/>
          </w:rPr>
          <w:id w:val="236600109"/>
          <w:placeholder>
            <w:docPart w:val="222DAF4FA8CA4CD7B453E5A4CB846AB2"/>
          </w:placeholder>
          <w:temporary/>
          <w:showingPlcHdr/>
          <w15:appearance w15:val="hidden"/>
        </w:sdtPr>
        <w:sdtContent>
          <w:r w:rsidR="00154A4E" w:rsidRPr="00212A28">
            <w:rPr>
              <w:rFonts w:ascii="Pyidaungsu" w:hAnsi="Pyidaungsu" w:cs="Pyidaungsu"/>
              <w:sz w:val="24"/>
              <w:szCs w:val="24"/>
            </w:rPr>
            <w:t>Chapter Four</w:t>
          </w:r>
        </w:sdtContent>
      </w:sdt>
      <w:r w:rsidR="00154A4E" w:rsidRPr="00212A28">
        <w:rPr>
          <w:rFonts w:ascii="Pyidaungsu" w:hAnsi="Pyidaungsu" w:cs="Pyidaungsu"/>
          <w:sz w:val="24"/>
          <w:szCs w:val="24"/>
        </w:rPr>
        <w:t xml:space="preserve">: </w:t>
      </w:r>
      <w:bookmarkEnd w:id="15"/>
      <w:bookmarkEnd w:id="16"/>
      <w:sdt>
        <w:sdtPr>
          <w:rPr>
            <w:rFonts w:ascii="Pyidaungsu" w:hAnsi="Pyidaungsu" w:cs="Pyidaungsu"/>
            <w:sz w:val="24"/>
            <w:szCs w:val="24"/>
          </w:rPr>
          <w:id w:val="-585001735"/>
          <w:placeholder>
            <w:docPart w:val="D5AC17840EC34D50BB93044E0F7A8DC0"/>
          </w:placeholder>
          <w:showingPlcHdr/>
          <w15:appearance w15:val="hidden"/>
        </w:sdtPr>
        <w:sdtContent>
          <w:r w:rsidR="00107695" w:rsidRPr="00212A28">
            <w:rPr>
              <w:rFonts w:ascii="Pyidaungsu" w:hAnsi="Pyidaungsu" w:cs="Pyidaungsu"/>
              <w:sz w:val="24"/>
              <w:szCs w:val="24"/>
            </w:rPr>
            <w:t>Bridging the Gap</w:t>
          </w:r>
        </w:sdtContent>
      </w:sdt>
      <w:bookmarkEnd w:id="17"/>
    </w:p>
    <w:sdt>
      <w:sdtPr>
        <w:rPr>
          <w:rFonts w:ascii="Pyidaungsu" w:hAnsi="Pyidaungsu" w:cs="Pyidaungsu"/>
        </w:rPr>
        <w:id w:val="1466232417"/>
        <w:placeholder>
          <w:docPart w:val="A32B9C21386C435AADF5FF9E6BCE670D"/>
        </w:placeholder>
        <w:temporary/>
        <w:showingPlcHdr/>
        <w15:appearance w15:val="hidden"/>
      </w:sdtPr>
      <w:sdtContent>
        <w:p w14:paraId="72D06589" w14:textId="77777777" w:rsidR="00154A4E" w:rsidRPr="00212A28" w:rsidRDefault="00154A4E" w:rsidP="00154A4E">
          <w:pPr>
            <w:rPr>
              <w:rFonts w:ascii="Pyidaungsu" w:hAnsi="Pyidaungsu" w:cs="Pyidaungsu"/>
            </w:rPr>
          </w:pPr>
          <w:r w:rsidRPr="00212A28">
            <w:rPr>
              <w:rFonts w:ascii="Pyidaungsu" w:hAnsi="Pyidaungsu" w:cs="Pyidaungsu"/>
            </w:rPr>
            <w:t>Begin a new chapter here…</w:t>
          </w:r>
        </w:p>
      </w:sdtContent>
    </w:sdt>
    <w:bookmarkEnd w:id="14" w:displacedByCustomXml="next"/>
    <w:sdt>
      <w:sdtPr>
        <w:rPr>
          <w:rFonts w:ascii="Pyidaungsu" w:hAnsi="Pyidaungsu" w:cs="Pyidaungsu"/>
        </w:rPr>
        <w:id w:val="-105272047"/>
        <w:placeholder>
          <w:docPart w:val="42D6DF955B9144E4A3F74F573F1EB9D6"/>
        </w:placeholder>
        <w:temporary/>
        <w:showingPlcHdr/>
        <w15:appearance w15:val="hidden"/>
      </w:sdtPr>
      <w:sdtContent>
        <w:p w14:paraId="3FD42B2F" w14:textId="77777777" w:rsidR="009A2F30" w:rsidRPr="00212A28" w:rsidRDefault="00F46743" w:rsidP="00154A4E">
          <w:pPr>
            <w:pStyle w:val="TipText"/>
            <w:rPr>
              <w:rFonts w:ascii="Pyidaungsu" w:hAnsi="Pyidaungsu" w:cs="Pyidaungsu"/>
            </w:rPr>
          </w:pPr>
          <w:r w:rsidRPr="00212A28">
            <w:rPr>
              <w:rFonts w:ascii="Pyidaungsu" w:hAnsi="Pyidaungsu" w:cs="Pyidaungsu"/>
            </w:rPr>
            <w:t>For the purposes of this example, this chapter’s title is “Bridging the Gap.” It covers the ideas and theories around human to animal communication. Start off by providing a brief overview of the information contained in the chapter and then transition smoothly into your supporting points. Try to keep the language simple and understandable to generate rapport with the reader and keep them engaged.</w:t>
          </w:r>
        </w:p>
      </w:sdtContent>
    </w:sdt>
    <w:sdt>
      <w:sdtPr>
        <w:rPr>
          <w:rFonts w:ascii="Pyidaungsu" w:hAnsi="Pyidaungsu" w:cs="Pyidaungsu"/>
          <w:sz w:val="24"/>
          <w:szCs w:val="24"/>
        </w:rPr>
        <w:id w:val="909422485"/>
        <w:placeholder>
          <w:docPart w:val="CC1F4463A6ED4262A0BC10F94A2D6CF2"/>
        </w:placeholder>
        <w:showingPlcHdr/>
        <w15:appearance w15:val="hidden"/>
      </w:sdtPr>
      <w:sdtContent>
        <w:p w14:paraId="49899200" w14:textId="77777777" w:rsidR="009A2F30" w:rsidRPr="00212A28" w:rsidRDefault="00107695" w:rsidP="00107695">
          <w:pPr>
            <w:pStyle w:val="Heading3"/>
            <w:rPr>
              <w:rFonts w:ascii="Pyidaungsu" w:hAnsi="Pyidaungsu" w:cs="Pyidaungsu"/>
              <w:sz w:val="24"/>
              <w:szCs w:val="24"/>
            </w:rPr>
          </w:pPr>
          <w:r w:rsidRPr="00212A28">
            <w:rPr>
              <w:rFonts w:ascii="Pyidaungsu" w:hAnsi="Pyidaungsu" w:cs="Pyidaungsu"/>
              <w:sz w:val="24"/>
              <w:szCs w:val="24"/>
            </w:rPr>
            <w:t>Communicating with Nature Through Music</w:t>
          </w:r>
        </w:p>
      </w:sdtContent>
    </w:sdt>
    <w:sdt>
      <w:sdtPr>
        <w:rPr>
          <w:rFonts w:ascii="Pyidaungsu" w:hAnsi="Pyidaungsu" w:cs="Pyidaungsu"/>
        </w:rPr>
        <w:id w:val="-2147268801"/>
        <w:placeholder>
          <w:docPart w:val="E4197535034A4FECBBE5B3C9847DD415"/>
        </w:placeholder>
        <w:temporary/>
        <w:showingPlcHdr/>
        <w15:appearance w15:val="hidden"/>
      </w:sdtPr>
      <w:sdtContent>
        <w:p w14:paraId="3DB2E15E" w14:textId="77777777" w:rsidR="00D17DE7" w:rsidRPr="00212A28" w:rsidRDefault="00154A4E" w:rsidP="00154A4E">
          <w:pPr>
            <w:rPr>
              <w:rFonts w:ascii="Pyidaungsu" w:hAnsi="Pyidaungsu" w:cs="Pyidaungsu"/>
            </w:rPr>
          </w:pPr>
          <w:r w:rsidRPr="00212A28">
            <w:rPr>
              <w:rFonts w:ascii="Pyidaungsu" w:hAnsi="Pyidaungsu" w:cs="Pyidaungsu"/>
            </w:rPr>
            <w:t>Insert content here…</w:t>
          </w:r>
        </w:p>
      </w:sdtContent>
    </w:sdt>
    <w:sdt>
      <w:sdtPr>
        <w:rPr>
          <w:rFonts w:ascii="Pyidaungsu" w:hAnsi="Pyidaungsu" w:cs="Pyidaungsu"/>
        </w:rPr>
        <w:id w:val="1201586223"/>
        <w:placeholder>
          <w:docPart w:val="503EA6332D2F419B9210F713911C2C0A"/>
        </w:placeholder>
        <w:temporary/>
        <w:showingPlcHdr/>
        <w15:appearance w15:val="hidden"/>
      </w:sdtPr>
      <w:sdtContent>
        <w:p w14:paraId="127CA50C" w14:textId="77777777" w:rsidR="00F46743" w:rsidRPr="00212A28" w:rsidRDefault="00F46743" w:rsidP="00F46743">
          <w:pPr>
            <w:pStyle w:val="TipText"/>
            <w:rPr>
              <w:rFonts w:ascii="Pyidaungsu" w:hAnsi="Pyidaungsu" w:cs="Pyidaungsu"/>
            </w:rPr>
          </w:pPr>
          <w:r w:rsidRPr="00212A28">
            <w:rPr>
              <w:rFonts w:ascii="Pyidaungsu" w:hAnsi="Pyidaungsu" w:cs="Pyidaungsu"/>
            </w:rPr>
            <w:t>Divide your chapter into sections with relevant subheadings. Subheadings guide the reader through the chapter and help in showing how you perceive the topic. Always have more than one subheading per chapter and make sure they are related to your chapter topic.</w:t>
          </w:r>
        </w:p>
        <w:p w14:paraId="52D4854A" w14:textId="77777777" w:rsidR="009A2F30" w:rsidRPr="00212A28" w:rsidRDefault="00F46743" w:rsidP="00F46743">
          <w:pPr>
            <w:pStyle w:val="TipText"/>
            <w:rPr>
              <w:rFonts w:ascii="Pyidaungsu" w:hAnsi="Pyidaungsu" w:cs="Pyidaungsu"/>
            </w:rPr>
          </w:pPr>
          <w:r w:rsidRPr="00212A28">
            <w:rPr>
              <w:rFonts w:ascii="Pyidaungsu" w:hAnsi="Pyidaungsu" w:cs="Pyidaungsu"/>
            </w:rPr>
            <w:t>When researching content for a particular chapter, any key highlights you come across can act as a subheading. For example, Subheading 1 for this chapter is “Communicating with Nature Through Music.” Offer the reader information and insight into new technologies allowing us to be closer than ever to communicating directly with animals.</w:t>
          </w:r>
        </w:p>
      </w:sdtContent>
    </w:sdt>
    <w:sdt>
      <w:sdtPr>
        <w:rPr>
          <w:rFonts w:ascii="Pyidaungsu" w:hAnsi="Pyidaungsu" w:cs="Pyidaungsu"/>
          <w:sz w:val="24"/>
          <w:szCs w:val="24"/>
        </w:rPr>
        <w:id w:val="900255027"/>
        <w:placeholder>
          <w:docPart w:val="27D2F079916441939326CBF3FC8AC9EF"/>
        </w:placeholder>
        <w:showingPlcHdr/>
        <w15:appearance w15:val="hidden"/>
      </w:sdtPr>
      <w:sdtContent>
        <w:p w14:paraId="3E0A501C" w14:textId="77777777" w:rsidR="009A2F30" w:rsidRPr="00212A28" w:rsidRDefault="00107695" w:rsidP="00107695">
          <w:pPr>
            <w:pStyle w:val="Heading3"/>
            <w:rPr>
              <w:rFonts w:ascii="Pyidaungsu" w:hAnsi="Pyidaungsu" w:cs="Pyidaungsu"/>
              <w:sz w:val="24"/>
              <w:szCs w:val="24"/>
            </w:rPr>
          </w:pPr>
          <w:r w:rsidRPr="00212A28">
            <w:rPr>
              <w:rFonts w:ascii="Pyidaungsu" w:hAnsi="Pyidaungsu" w:cs="Pyidaungsu"/>
              <w:sz w:val="24"/>
              <w:szCs w:val="24"/>
            </w:rPr>
            <w:t>Our Most Intelligent Species</w:t>
          </w:r>
        </w:p>
      </w:sdtContent>
    </w:sdt>
    <w:sdt>
      <w:sdtPr>
        <w:rPr>
          <w:rFonts w:ascii="Pyidaungsu" w:hAnsi="Pyidaungsu" w:cs="Pyidaungsu"/>
        </w:rPr>
        <w:id w:val="-352646618"/>
        <w:placeholder>
          <w:docPart w:val="FBB19D4090A342D1A9DD61B5B308982C"/>
        </w:placeholder>
        <w:temporary/>
        <w:showingPlcHdr/>
        <w15:appearance w15:val="hidden"/>
      </w:sdtPr>
      <w:sdtContent>
        <w:p w14:paraId="2CB00F0D" w14:textId="77777777" w:rsidR="00D17DE7" w:rsidRPr="00212A28" w:rsidRDefault="00154A4E" w:rsidP="00154A4E">
          <w:pPr>
            <w:rPr>
              <w:rFonts w:ascii="Pyidaungsu" w:hAnsi="Pyidaungsu" w:cs="Pyidaungsu"/>
            </w:rPr>
          </w:pPr>
          <w:r w:rsidRPr="00212A28">
            <w:rPr>
              <w:rFonts w:ascii="Pyidaungsu" w:hAnsi="Pyidaungsu" w:cs="Pyidaungsu"/>
            </w:rPr>
            <w:t>Insert content here…</w:t>
          </w:r>
        </w:p>
      </w:sdtContent>
    </w:sdt>
    <w:sdt>
      <w:sdtPr>
        <w:rPr>
          <w:rFonts w:ascii="Pyidaungsu" w:hAnsi="Pyidaungsu" w:cs="Pyidaungsu"/>
        </w:rPr>
        <w:id w:val="-1828738542"/>
        <w:placeholder>
          <w:docPart w:val="D459377B023243738E19DAB76D52C05F"/>
        </w:placeholder>
        <w:temporary/>
        <w:showingPlcHdr/>
        <w15:appearance w15:val="hidden"/>
      </w:sdtPr>
      <w:sdtContent>
        <w:p w14:paraId="793E2722" w14:textId="77777777" w:rsidR="00D17DE7" w:rsidRPr="00212A28" w:rsidRDefault="00F46743" w:rsidP="00154A4E">
          <w:pPr>
            <w:pStyle w:val="TipText"/>
            <w:rPr>
              <w:rFonts w:ascii="Pyidaungsu" w:hAnsi="Pyidaungsu" w:cs="Pyidaungsu"/>
            </w:rPr>
          </w:pPr>
          <w:r w:rsidRPr="00212A28">
            <w:rPr>
              <w:rFonts w:ascii="Pyidaungsu" w:hAnsi="Pyidaungsu" w:cs="Pyidaungsu"/>
            </w:rPr>
            <w:t>For Subheading 2, use a subtitle such as “Our Most Intelligent Species.” It provides fascinating facts on whale social life, emotions, etc.</w:t>
          </w:r>
        </w:p>
      </w:sdtContent>
    </w:sdt>
    <w:sdt>
      <w:sdtPr>
        <w:rPr>
          <w:rFonts w:ascii="Pyidaungsu" w:hAnsi="Pyidaungsu" w:cs="Pyidaungsu"/>
          <w:sz w:val="24"/>
          <w:szCs w:val="24"/>
        </w:rPr>
        <w:id w:val="-1267232936"/>
        <w:placeholder>
          <w:docPart w:val="3879D7E69D0D4E72ADAF8112953AA784"/>
        </w:placeholder>
        <w:temporary/>
        <w:showingPlcHdr/>
        <w15:appearance w15:val="hidden"/>
      </w:sdtPr>
      <w:sdtContent>
        <w:p w14:paraId="60703325" w14:textId="77777777" w:rsidR="009A2F30" w:rsidRPr="00212A28" w:rsidRDefault="00154A4E" w:rsidP="00154A4E">
          <w:pPr>
            <w:pStyle w:val="Heading3"/>
            <w:rPr>
              <w:rFonts w:ascii="Pyidaungsu" w:hAnsi="Pyidaungsu" w:cs="Pyidaungsu"/>
              <w:sz w:val="24"/>
              <w:szCs w:val="24"/>
            </w:rPr>
          </w:pPr>
          <w:r w:rsidRPr="00212A28">
            <w:rPr>
              <w:rFonts w:ascii="Pyidaungsu" w:hAnsi="Pyidaungsu" w:cs="Pyidaungsu"/>
              <w:sz w:val="24"/>
              <w:szCs w:val="24"/>
            </w:rPr>
            <w:t>Chapter Summary/Key Takeaways</w:t>
          </w:r>
        </w:p>
      </w:sdtContent>
    </w:sdt>
    <w:sdt>
      <w:sdtPr>
        <w:rPr>
          <w:rFonts w:ascii="Pyidaungsu" w:hAnsi="Pyidaungsu" w:cs="Pyidaungsu"/>
        </w:rPr>
        <w:id w:val="-271313307"/>
        <w:placeholder>
          <w:docPart w:val="8B6A7401329B46F99235D0042A789FE4"/>
        </w:placeholder>
        <w:temporary/>
        <w:showingPlcHdr/>
        <w15:appearance w15:val="hidden"/>
      </w:sdtPr>
      <w:sdtContent>
        <w:p w14:paraId="4B66EC94" w14:textId="77777777" w:rsidR="00C56D47" w:rsidRPr="00212A28" w:rsidRDefault="00154A4E" w:rsidP="00154A4E">
          <w:pPr>
            <w:rPr>
              <w:rFonts w:ascii="Pyidaungsu" w:hAnsi="Pyidaungsu" w:cs="Pyidaungsu"/>
            </w:rPr>
          </w:pPr>
          <w:r w:rsidRPr="00212A28">
            <w:rPr>
              <w:rFonts w:ascii="Pyidaungsu" w:hAnsi="Pyidaungsu" w:cs="Pyidaungsu"/>
            </w:rPr>
            <w:t>Insert content here…</w:t>
          </w:r>
        </w:p>
      </w:sdtContent>
    </w:sdt>
    <w:sdt>
      <w:sdtPr>
        <w:rPr>
          <w:rFonts w:ascii="Pyidaungsu" w:hAnsi="Pyidaungsu" w:cs="Pyidaungsu"/>
          <w:color w:val="auto"/>
        </w:rPr>
        <w:id w:val="-1991694791"/>
        <w:placeholder>
          <w:docPart w:val="E6FC5F28BED045148A4079FF8B1B8BC4"/>
        </w:placeholder>
        <w:temporary/>
        <w:showingPlcHdr/>
        <w15:appearance w15:val="hidden"/>
      </w:sdtPr>
      <w:sdtEndPr>
        <w:rPr>
          <w:color w:val="0034EF" w:themeColor="accent5" w:themeShade="BF"/>
        </w:rPr>
      </w:sdtEndPr>
      <w:sdtContent>
        <w:p w14:paraId="468ED750" w14:textId="77777777" w:rsidR="00154A4E" w:rsidRPr="00212A28" w:rsidRDefault="00F46743" w:rsidP="00154A4E">
          <w:pPr>
            <w:pStyle w:val="TipText"/>
            <w:rPr>
              <w:rFonts w:ascii="Pyidaungsu" w:hAnsi="Pyidaungsu" w:cs="Pyidaungsu"/>
            </w:rPr>
          </w:pPr>
          <w:r w:rsidRPr="00212A28">
            <w:rPr>
              <w:rFonts w:ascii="Pyidaungsu" w:hAnsi="Pyidaungsu" w:cs="Pyidaungsu"/>
            </w:rPr>
            <w:t>Remind the reader of the key points of the chapter in a short paragraph. Alternatively, use a bullet point format as shown below:</w:t>
          </w:r>
        </w:p>
        <w:p w14:paraId="70E6E0F7" w14:textId="77777777" w:rsidR="00154A4E" w:rsidRPr="00212A28" w:rsidRDefault="00F46743" w:rsidP="00107695">
          <w:pPr>
            <w:pStyle w:val="TipTextBullets"/>
            <w:rPr>
              <w:rFonts w:ascii="Pyidaungsu" w:hAnsi="Pyidaungsu" w:cs="Pyidaungsu"/>
            </w:rPr>
          </w:pPr>
          <w:r w:rsidRPr="00212A28">
            <w:rPr>
              <w:rFonts w:ascii="Pyidaungsu" w:hAnsi="Pyidaungsu" w:cs="Pyidaungsu"/>
            </w:rPr>
            <w:t>The more we learn about mammals, the more we learn about ourselves</w:t>
          </w:r>
        </w:p>
        <w:p w14:paraId="645159D1" w14:textId="77777777" w:rsidR="00154A4E" w:rsidRPr="00212A28" w:rsidRDefault="00154A4E" w:rsidP="00107695">
          <w:pPr>
            <w:pStyle w:val="TipTextBullets"/>
            <w:rPr>
              <w:rFonts w:ascii="Pyidaungsu" w:hAnsi="Pyidaungsu" w:cs="Pyidaungsu"/>
            </w:rPr>
          </w:pPr>
          <w:r w:rsidRPr="00212A28">
            <w:rPr>
              <w:rFonts w:ascii="Pyidaungsu" w:hAnsi="Pyidaungsu" w:cs="Pyidaungsu"/>
            </w:rPr>
            <w:t>Point 2 from your text…</w:t>
          </w:r>
        </w:p>
        <w:p w14:paraId="1FEF8AF5" w14:textId="77777777" w:rsidR="00154A4E" w:rsidRPr="00212A28" w:rsidRDefault="00154A4E" w:rsidP="00107695">
          <w:pPr>
            <w:pStyle w:val="TipTextBullets"/>
            <w:rPr>
              <w:rFonts w:ascii="Pyidaungsu" w:hAnsi="Pyidaungsu" w:cs="Pyidaungsu"/>
            </w:rPr>
          </w:pPr>
          <w:r w:rsidRPr="00212A28">
            <w:rPr>
              <w:rFonts w:ascii="Pyidaungsu" w:hAnsi="Pyidaungsu" w:cs="Pyidaungsu"/>
            </w:rPr>
            <w:t>Point 3 from your text…</w:t>
          </w:r>
        </w:p>
        <w:p w14:paraId="43B29F49" w14:textId="77777777" w:rsidR="009A2F30" w:rsidRPr="00212A28" w:rsidRDefault="00154A4E" w:rsidP="00107695">
          <w:pPr>
            <w:pStyle w:val="TipTextBullets"/>
            <w:rPr>
              <w:rFonts w:ascii="Pyidaungsu" w:hAnsi="Pyidaungsu" w:cs="Pyidaungsu"/>
            </w:rPr>
          </w:pPr>
          <w:r w:rsidRPr="00212A28">
            <w:rPr>
              <w:rFonts w:ascii="Pyidaungsu" w:hAnsi="Pyidaungsu" w:cs="Pyidaungsu"/>
            </w:rPr>
            <w:t>etc.</w:t>
          </w:r>
        </w:p>
      </w:sdtContent>
    </w:sdt>
    <w:sdt>
      <w:sdtPr>
        <w:rPr>
          <w:rFonts w:ascii="Pyidaungsu" w:hAnsi="Pyidaungsu" w:cs="Pyidaungsu"/>
        </w:rPr>
        <w:id w:val="589435268"/>
        <w:placeholder>
          <w:docPart w:val="451A3B8C60A646C9B36B0B269F9A0369"/>
        </w:placeholder>
        <w:temporary/>
        <w:showingPlcHdr/>
        <w15:appearance w15:val="hidden"/>
      </w:sdtPr>
      <w:sdtContent>
        <w:p w14:paraId="36959BE5" w14:textId="77777777" w:rsidR="009A2F30" w:rsidRPr="00212A28" w:rsidRDefault="00154A4E" w:rsidP="00154A4E">
          <w:pPr>
            <w:rPr>
              <w:rFonts w:ascii="Pyidaungsu" w:hAnsi="Pyidaungsu" w:cs="Pyidaungsu"/>
            </w:rPr>
          </w:pPr>
          <w:r w:rsidRPr="00212A28">
            <w:rPr>
              <w:rFonts w:ascii="Pyidaungsu" w:hAnsi="Pyidaungsu" w:cs="Pyidaungsu"/>
            </w:rPr>
            <w:t>In the next chapter, you will learn…</w:t>
          </w:r>
        </w:p>
      </w:sdtContent>
    </w:sdt>
    <w:p w14:paraId="248A7B02" w14:textId="77777777" w:rsidR="00211C7A" w:rsidRPr="00212A28" w:rsidRDefault="00000000" w:rsidP="00211C7A">
      <w:pPr>
        <w:pStyle w:val="TipText"/>
        <w:rPr>
          <w:rFonts w:ascii="Pyidaungsu" w:hAnsi="Pyidaungsu" w:cs="Pyidaungsu"/>
        </w:rPr>
      </w:pPr>
      <w:sdt>
        <w:sdtPr>
          <w:rPr>
            <w:rFonts w:ascii="Pyidaungsu" w:hAnsi="Pyidaungsu" w:cs="Pyidaungsu"/>
          </w:rPr>
          <w:id w:val="1506167101"/>
          <w:placeholder>
            <w:docPart w:val="054C9B8BD2464C87A5F89E1D69E2FF65"/>
          </w:placeholder>
          <w:temporary/>
          <w:showingPlcHdr/>
          <w15:appearance w15:val="hidden"/>
        </w:sdtPr>
        <w:sdtContent>
          <w:r w:rsidR="00154A4E" w:rsidRPr="00212A28">
            <w:rPr>
              <w:rFonts w:ascii="Pyidaungsu" w:hAnsi="Pyidaungsu" w:cs="Pyidaungsu"/>
            </w:rPr>
            <w:t>To logically transition smoothly from chapter to chapter, inform the reader of what is coming next. When ending your chapter with a paragraph, link the next chapter’s information with what has already been learned.</w:t>
          </w:r>
        </w:sdtContent>
      </w:sdt>
      <w:r w:rsidR="009A2F30" w:rsidRPr="00212A28">
        <w:rPr>
          <w:rFonts w:ascii="Pyidaungsu" w:hAnsi="Pyidaungsu" w:cs="Pyidaungsu"/>
        </w:rPr>
        <w:br w:type="page"/>
      </w:r>
      <w:bookmarkStart w:id="18" w:name="_Toc527370447"/>
    </w:p>
    <w:bookmarkStart w:id="19" w:name="_Toc529756681"/>
    <w:bookmarkStart w:id="20" w:name="_Toc529756742"/>
    <w:bookmarkStart w:id="21" w:name="_Toc125293081"/>
    <w:p w14:paraId="6F9DB4E5" w14:textId="77777777" w:rsidR="009A2F30" w:rsidRPr="00212A28" w:rsidRDefault="00000000" w:rsidP="00154A4E">
      <w:pPr>
        <w:pStyle w:val="Heading2"/>
        <w:rPr>
          <w:rFonts w:ascii="Pyidaungsu" w:hAnsi="Pyidaungsu" w:cs="Pyidaungsu"/>
          <w:sz w:val="24"/>
          <w:szCs w:val="24"/>
        </w:rPr>
      </w:pPr>
      <w:sdt>
        <w:sdtPr>
          <w:rPr>
            <w:rFonts w:ascii="Pyidaungsu" w:hAnsi="Pyidaungsu" w:cs="Pyidaungsu"/>
            <w:sz w:val="24"/>
            <w:szCs w:val="24"/>
          </w:rPr>
          <w:id w:val="773436528"/>
          <w:placeholder>
            <w:docPart w:val="ADACA0ADC08744DEAFA73DA31C4E32B3"/>
          </w:placeholder>
          <w:temporary/>
          <w:showingPlcHdr/>
          <w15:appearance w15:val="hidden"/>
        </w:sdtPr>
        <w:sdtContent>
          <w:r w:rsidR="00154A4E" w:rsidRPr="00212A28">
            <w:rPr>
              <w:rFonts w:ascii="Pyidaungsu" w:hAnsi="Pyidaungsu" w:cs="Pyidaungsu"/>
              <w:sz w:val="24"/>
              <w:szCs w:val="24"/>
            </w:rPr>
            <w:t>Chapter Five</w:t>
          </w:r>
        </w:sdtContent>
      </w:sdt>
      <w:r w:rsidR="009A2F30" w:rsidRPr="00212A28">
        <w:rPr>
          <w:rFonts w:ascii="Pyidaungsu" w:hAnsi="Pyidaungsu" w:cs="Pyidaungsu"/>
          <w:sz w:val="24"/>
          <w:szCs w:val="24"/>
        </w:rPr>
        <w:t xml:space="preserve">: </w:t>
      </w:r>
      <w:bookmarkEnd w:id="18"/>
      <w:bookmarkEnd w:id="19"/>
      <w:bookmarkEnd w:id="20"/>
      <w:sdt>
        <w:sdtPr>
          <w:rPr>
            <w:rFonts w:ascii="Pyidaungsu" w:hAnsi="Pyidaungsu" w:cs="Pyidaungsu"/>
            <w:sz w:val="24"/>
            <w:szCs w:val="24"/>
          </w:rPr>
          <w:id w:val="1316842482"/>
          <w:placeholder>
            <w:docPart w:val="A9B3278C11DD465C8247CD8659D285F3"/>
          </w:placeholder>
          <w:showingPlcHdr/>
          <w15:appearance w15:val="hidden"/>
        </w:sdtPr>
        <w:sdtContent>
          <w:r w:rsidR="00107695" w:rsidRPr="00212A28">
            <w:rPr>
              <w:rFonts w:ascii="Pyidaungsu" w:hAnsi="Pyidaungsu" w:cs="Pyidaungsu"/>
              <w:sz w:val="24"/>
              <w:szCs w:val="24"/>
            </w:rPr>
            <w:t>Saving the Singers</w:t>
          </w:r>
        </w:sdtContent>
      </w:sdt>
      <w:bookmarkEnd w:id="21"/>
    </w:p>
    <w:sdt>
      <w:sdtPr>
        <w:rPr>
          <w:rFonts w:ascii="Pyidaungsu" w:hAnsi="Pyidaungsu" w:cs="Pyidaungsu"/>
        </w:rPr>
        <w:id w:val="1460987439"/>
        <w:placeholder>
          <w:docPart w:val="35255C6785F745E7AE42E1756A8862F2"/>
        </w:placeholder>
        <w:temporary/>
        <w:showingPlcHdr/>
        <w15:appearance w15:val="hidden"/>
      </w:sdtPr>
      <w:sdtContent>
        <w:p w14:paraId="1031A5BD" w14:textId="77777777" w:rsidR="00DD46F4" w:rsidRPr="00212A28" w:rsidRDefault="00154A4E" w:rsidP="00154A4E">
          <w:pPr>
            <w:rPr>
              <w:rFonts w:ascii="Pyidaungsu" w:hAnsi="Pyidaungsu" w:cs="Pyidaungsu"/>
            </w:rPr>
          </w:pPr>
          <w:r w:rsidRPr="00212A28">
            <w:rPr>
              <w:rFonts w:ascii="Pyidaungsu" w:hAnsi="Pyidaungsu" w:cs="Pyidaungsu"/>
            </w:rPr>
            <w:t>Begin a new chapter here…</w:t>
          </w:r>
        </w:p>
      </w:sdtContent>
    </w:sdt>
    <w:sdt>
      <w:sdtPr>
        <w:rPr>
          <w:rFonts w:ascii="Pyidaungsu" w:hAnsi="Pyidaungsu" w:cs="Pyidaungsu"/>
        </w:rPr>
        <w:id w:val="-30495616"/>
        <w:placeholder>
          <w:docPart w:val="2F970DA3A61148EE89C9585ECCB1AD35"/>
        </w:placeholder>
        <w:temporary/>
        <w:showingPlcHdr/>
        <w15:appearance w15:val="hidden"/>
      </w:sdtPr>
      <w:sdtContent>
        <w:p w14:paraId="5BAFF08A" w14:textId="77777777" w:rsidR="009A2F30" w:rsidRPr="00212A28" w:rsidRDefault="00F46743" w:rsidP="00154A4E">
          <w:pPr>
            <w:pStyle w:val="TipText"/>
            <w:rPr>
              <w:rFonts w:ascii="Pyidaungsu" w:hAnsi="Pyidaungsu" w:cs="Pyidaungsu"/>
            </w:rPr>
          </w:pPr>
          <w:r w:rsidRPr="00212A28">
            <w:rPr>
              <w:rFonts w:ascii="Pyidaungsu" w:hAnsi="Pyidaungsu" w:cs="Pyidaungsu"/>
            </w:rPr>
            <w:t>Assuming this is your last chapter in the book, create a title that is somewhat forward-looking, for example, “Saving the Singers.” Here, present an outlook of how the information in this book, as well as new scientific insights, will affect the future. Also discuss what the world will look like if we don’t do our part to keep the ocean clean.</w:t>
          </w:r>
        </w:p>
      </w:sdtContent>
    </w:sdt>
    <w:sdt>
      <w:sdtPr>
        <w:rPr>
          <w:rFonts w:ascii="Pyidaungsu" w:hAnsi="Pyidaungsu" w:cs="Pyidaungsu"/>
          <w:sz w:val="24"/>
          <w:szCs w:val="24"/>
        </w:rPr>
        <w:id w:val="1174930847"/>
        <w:placeholder>
          <w:docPart w:val="3F135470C1824041AC14AE867B950EFC"/>
        </w:placeholder>
        <w:showingPlcHdr/>
        <w15:appearance w15:val="hidden"/>
      </w:sdtPr>
      <w:sdtContent>
        <w:p w14:paraId="07ABD6C5" w14:textId="77777777" w:rsidR="009A2F30" w:rsidRPr="00212A28" w:rsidRDefault="00107695" w:rsidP="00107695">
          <w:pPr>
            <w:pStyle w:val="Heading3"/>
            <w:rPr>
              <w:rFonts w:ascii="Pyidaungsu" w:hAnsi="Pyidaungsu" w:cs="Pyidaungsu"/>
              <w:sz w:val="24"/>
              <w:szCs w:val="24"/>
            </w:rPr>
          </w:pPr>
          <w:r w:rsidRPr="00212A28">
            <w:rPr>
              <w:rFonts w:ascii="Pyidaungsu" w:hAnsi="Pyidaungsu" w:cs="Pyidaungsu"/>
              <w:sz w:val="24"/>
              <w:szCs w:val="24"/>
            </w:rPr>
            <w:t>Ocean Conservation</w:t>
          </w:r>
        </w:p>
      </w:sdtContent>
    </w:sdt>
    <w:sdt>
      <w:sdtPr>
        <w:rPr>
          <w:rFonts w:ascii="Pyidaungsu" w:hAnsi="Pyidaungsu" w:cs="Pyidaungsu"/>
        </w:rPr>
        <w:id w:val="-1809856155"/>
        <w:placeholder>
          <w:docPart w:val="B6547B234E294AF9BEA8239D7F5617B3"/>
        </w:placeholder>
        <w:temporary/>
        <w:showingPlcHdr/>
        <w15:appearance w15:val="hidden"/>
      </w:sdtPr>
      <w:sdtContent>
        <w:p w14:paraId="665B07F9" w14:textId="77777777" w:rsidR="00D17DE7" w:rsidRPr="00212A28" w:rsidRDefault="001710CE" w:rsidP="00E30FF1">
          <w:pPr>
            <w:rPr>
              <w:rFonts w:ascii="Pyidaungsu" w:hAnsi="Pyidaungsu" w:cs="Pyidaungsu"/>
            </w:rPr>
          </w:pPr>
          <w:r w:rsidRPr="00212A28">
            <w:rPr>
              <w:rFonts w:ascii="Pyidaungsu" w:hAnsi="Pyidaungsu" w:cs="Pyidaungsu"/>
            </w:rPr>
            <w:t>Insert content here…</w:t>
          </w:r>
        </w:p>
      </w:sdtContent>
    </w:sdt>
    <w:sdt>
      <w:sdtPr>
        <w:rPr>
          <w:rFonts w:ascii="Pyidaungsu" w:hAnsi="Pyidaungsu" w:cs="Pyidaungsu"/>
        </w:rPr>
        <w:id w:val="-1427490027"/>
        <w:placeholder>
          <w:docPart w:val="37879FE0CFF54CD7BE811E3E565FC1E1"/>
        </w:placeholder>
        <w:temporary/>
        <w:showingPlcHdr/>
        <w15:appearance w15:val="hidden"/>
      </w:sdtPr>
      <w:sdtContent>
        <w:p w14:paraId="4D4DD571" w14:textId="77777777" w:rsidR="00F46743" w:rsidRPr="00212A28" w:rsidRDefault="00F46743" w:rsidP="00F46743">
          <w:pPr>
            <w:pStyle w:val="TipText"/>
            <w:rPr>
              <w:rFonts w:ascii="Pyidaungsu" w:hAnsi="Pyidaungsu" w:cs="Pyidaungsu"/>
            </w:rPr>
          </w:pPr>
          <w:r w:rsidRPr="00212A28">
            <w:rPr>
              <w:rFonts w:ascii="Pyidaungsu" w:hAnsi="Pyidaungsu" w:cs="Pyidaungsu"/>
            </w:rPr>
            <w:t>Divide your chapter into sections with relevant subheadings. Subheadings guide the reader through the chapter and help in showing how you perceive the topic. Always have more than one subheading per chapter and make sure they are related to your chapter topic.</w:t>
          </w:r>
        </w:p>
        <w:p w14:paraId="3E021ECD" w14:textId="77777777" w:rsidR="009A2F30" w:rsidRPr="00212A28" w:rsidRDefault="00F46743" w:rsidP="00F46743">
          <w:pPr>
            <w:pStyle w:val="TipText"/>
            <w:rPr>
              <w:rFonts w:ascii="Pyidaungsu" w:hAnsi="Pyidaungsu" w:cs="Pyidaungsu"/>
            </w:rPr>
          </w:pPr>
          <w:r w:rsidRPr="00212A28">
            <w:rPr>
              <w:rFonts w:ascii="Pyidaungsu" w:hAnsi="Pyidaungsu" w:cs="Pyidaungsu"/>
            </w:rPr>
            <w:t>When researching content for a particular chapter, any key highlights you come across can act as a subheading. For example, Subheading 1 for this chapter is “Ocean Conservation” where you then discuss the importance of being eco-conscious and “green”, etc.</w:t>
          </w:r>
        </w:p>
      </w:sdtContent>
    </w:sdt>
    <w:sdt>
      <w:sdtPr>
        <w:rPr>
          <w:rFonts w:ascii="Pyidaungsu" w:hAnsi="Pyidaungsu" w:cs="Pyidaungsu"/>
          <w:sz w:val="24"/>
          <w:szCs w:val="24"/>
        </w:rPr>
        <w:id w:val="-1584830458"/>
        <w:placeholder>
          <w:docPart w:val="6E44D052A5F34F11BEA4BCB59C0C425E"/>
        </w:placeholder>
        <w:showingPlcHdr/>
        <w15:appearance w15:val="hidden"/>
      </w:sdtPr>
      <w:sdtContent>
        <w:p w14:paraId="726474A3" w14:textId="77777777" w:rsidR="009A2F30" w:rsidRPr="00212A28" w:rsidRDefault="00107695" w:rsidP="00107695">
          <w:pPr>
            <w:pStyle w:val="Heading3"/>
            <w:rPr>
              <w:rFonts w:ascii="Pyidaungsu" w:hAnsi="Pyidaungsu" w:cs="Pyidaungsu"/>
              <w:sz w:val="24"/>
              <w:szCs w:val="24"/>
            </w:rPr>
          </w:pPr>
          <w:r w:rsidRPr="00212A28">
            <w:rPr>
              <w:rFonts w:ascii="Pyidaungsu" w:hAnsi="Pyidaungsu" w:cs="Pyidaungsu"/>
              <w:sz w:val="24"/>
              <w:szCs w:val="24"/>
            </w:rPr>
            <w:t>How to Volunteer</w:t>
          </w:r>
        </w:p>
      </w:sdtContent>
    </w:sdt>
    <w:sdt>
      <w:sdtPr>
        <w:rPr>
          <w:rFonts w:ascii="Pyidaungsu" w:hAnsi="Pyidaungsu" w:cs="Pyidaungsu"/>
        </w:rPr>
        <w:id w:val="722259401"/>
        <w:placeholder>
          <w:docPart w:val="0FD4CEFE56F840B4934C8EE0CD4EF816"/>
        </w:placeholder>
        <w:temporary/>
        <w:showingPlcHdr/>
        <w15:appearance w15:val="hidden"/>
      </w:sdtPr>
      <w:sdtContent>
        <w:p w14:paraId="12DB8D13" w14:textId="77777777" w:rsidR="00D17DE7" w:rsidRPr="00212A28" w:rsidRDefault="001710CE" w:rsidP="001710CE">
          <w:pPr>
            <w:rPr>
              <w:rFonts w:ascii="Pyidaungsu" w:hAnsi="Pyidaungsu" w:cs="Pyidaungsu"/>
            </w:rPr>
          </w:pPr>
          <w:r w:rsidRPr="00212A28">
            <w:rPr>
              <w:rFonts w:ascii="Pyidaungsu" w:hAnsi="Pyidaungsu" w:cs="Pyidaungsu"/>
            </w:rPr>
            <w:t>Insert content here…</w:t>
          </w:r>
        </w:p>
      </w:sdtContent>
    </w:sdt>
    <w:sdt>
      <w:sdtPr>
        <w:rPr>
          <w:rFonts w:ascii="Pyidaungsu" w:hAnsi="Pyidaungsu" w:cs="Pyidaungsu"/>
        </w:rPr>
        <w:id w:val="523916162"/>
        <w:placeholder>
          <w:docPart w:val="D740D5D0BABA4F919FA835A39E8DB414"/>
        </w:placeholder>
        <w:temporary/>
        <w:showingPlcHdr/>
        <w15:appearance w15:val="hidden"/>
      </w:sdtPr>
      <w:sdtContent>
        <w:p w14:paraId="0BBFCF1F" w14:textId="77777777" w:rsidR="00D17DE7" w:rsidRPr="00212A28" w:rsidRDefault="00F46743" w:rsidP="001710CE">
          <w:pPr>
            <w:pStyle w:val="TipText"/>
            <w:rPr>
              <w:rFonts w:ascii="Pyidaungsu" w:hAnsi="Pyidaungsu" w:cs="Pyidaungsu"/>
            </w:rPr>
          </w:pPr>
          <w:r w:rsidRPr="00212A28">
            <w:rPr>
              <w:rFonts w:ascii="Pyidaungsu" w:hAnsi="Pyidaungsu" w:cs="Pyidaungsu"/>
            </w:rPr>
            <w:t>For Subheading 2, use a subtitle such as “How to Volunteer.” Here, wrap everything up by discussing how all the strategies provided will ensure a better tomorrow for all.</w:t>
          </w:r>
        </w:p>
      </w:sdtContent>
    </w:sdt>
    <w:sdt>
      <w:sdtPr>
        <w:rPr>
          <w:rFonts w:ascii="Pyidaungsu" w:hAnsi="Pyidaungsu" w:cs="Pyidaungsu"/>
          <w:sz w:val="24"/>
          <w:szCs w:val="24"/>
        </w:rPr>
        <w:id w:val="1663739371"/>
        <w:placeholder>
          <w:docPart w:val="394ACE45E2D14E3E8483676D0B927C21"/>
        </w:placeholder>
        <w:temporary/>
        <w:showingPlcHdr/>
        <w15:appearance w15:val="hidden"/>
      </w:sdtPr>
      <w:sdtContent>
        <w:p w14:paraId="58799B19" w14:textId="77777777" w:rsidR="009A2F30" w:rsidRPr="00212A28" w:rsidRDefault="001710CE" w:rsidP="001710CE">
          <w:pPr>
            <w:pStyle w:val="Heading3"/>
            <w:rPr>
              <w:rFonts w:ascii="Pyidaungsu" w:hAnsi="Pyidaungsu" w:cs="Pyidaungsu"/>
              <w:sz w:val="24"/>
              <w:szCs w:val="24"/>
            </w:rPr>
          </w:pPr>
          <w:r w:rsidRPr="00212A28">
            <w:rPr>
              <w:rFonts w:ascii="Pyidaungsu" w:hAnsi="Pyidaungsu" w:cs="Pyidaungsu"/>
              <w:sz w:val="24"/>
              <w:szCs w:val="24"/>
            </w:rPr>
            <w:t>Chapter Summary/Key Takeaways</w:t>
          </w:r>
        </w:p>
      </w:sdtContent>
    </w:sdt>
    <w:sdt>
      <w:sdtPr>
        <w:rPr>
          <w:rFonts w:ascii="Pyidaungsu" w:hAnsi="Pyidaungsu" w:cs="Pyidaungsu"/>
        </w:rPr>
        <w:id w:val="-1226986217"/>
        <w:placeholder>
          <w:docPart w:val="D26E226E71394F868507DDFAC6D1A485"/>
        </w:placeholder>
        <w:temporary/>
        <w:showingPlcHdr/>
        <w15:appearance w15:val="hidden"/>
      </w:sdtPr>
      <w:sdtContent>
        <w:p w14:paraId="4C3FE8D2" w14:textId="77777777" w:rsidR="00C52D44" w:rsidRPr="00212A28" w:rsidRDefault="001710CE" w:rsidP="001710CE">
          <w:pPr>
            <w:rPr>
              <w:rFonts w:ascii="Pyidaungsu" w:hAnsi="Pyidaungsu" w:cs="Pyidaungsu"/>
            </w:rPr>
          </w:pPr>
          <w:r w:rsidRPr="00212A28">
            <w:rPr>
              <w:rFonts w:ascii="Pyidaungsu" w:hAnsi="Pyidaungsu" w:cs="Pyidaungsu"/>
            </w:rPr>
            <w:t>Insert content here…</w:t>
          </w:r>
        </w:p>
      </w:sdtContent>
    </w:sdt>
    <w:sdt>
      <w:sdtPr>
        <w:rPr>
          <w:rFonts w:ascii="Pyidaungsu" w:hAnsi="Pyidaungsu" w:cs="Pyidaungsu"/>
          <w:color w:val="auto"/>
        </w:rPr>
        <w:id w:val="-1088072220"/>
        <w:placeholder>
          <w:docPart w:val="0F372ED91F654EF1BF8005268105A984"/>
        </w:placeholder>
        <w:temporary/>
        <w:showingPlcHdr/>
        <w15:appearance w15:val="hidden"/>
      </w:sdtPr>
      <w:sdtEndPr>
        <w:rPr>
          <w:color w:val="0034EF" w:themeColor="accent5" w:themeShade="BF"/>
        </w:rPr>
      </w:sdtEndPr>
      <w:sdtContent>
        <w:p w14:paraId="4AD398DB" w14:textId="77777777" w:rsidR="001710CE" w:rsidRPr="00212A28" w:rsidRDefault="001710CE" w:rsidP="001710CE">
          <w:pPr>
            <w:pStyle w:val="TipText"/>
            <w:rPr>
              <w:rFonts w:ascii="Pyidaungsu" w:hAnsi="Pyidaungsu" w:cs="Pyidaungsu"/>
            </w:rPr>
          </w:pPr>
          <w:r w:rsidRPr="00212A28">
            <w:rPr>
              <w:rFonts w:ascii="Pyidaungsu" w:hAnsi="Pyidaungsu" w:cs="Pyidaungsu"/>
            </w:rPr>
            <w:t xml:space="preserve">Remind the reader of the key points of the chapter in a short paragraph. Alternatively, use a bullet point format as shown below: </w:t>
          </w:r>
        </w:p>
        <w:p w14:paraId="329BD7DC" w14:textId="77777777" w:rsidR="001710CE" w:rsidRPr="00212A28" w:rsidRDefault="00F46743" w:rsidP="00107695">
          <w:pPr>
            <w:pStyle w:val="TipTextBullets"/>
            <w:rPr>
              <w:rFonts w:ascii="Pyidaungsu" w:hAnsi="Pyidaungsu" w:cs="Pyidaungsu"/>
            </w:rPr>
          </w:pPr>
          <w:r w:rsidRPr="00212A28">
            <w:rPr>
              <w:rFonts w:ascii="Pyidaungsu" w:hAnsi="Pyidaungsu" w:cs="Pyidaungsu"/>
            </w:rPr>
            <w:lastRenderedPageBreak/>
            <w:t>Taking care of our oceans is in the best interest of ourselves and the planet…</w:t>
          </w:r>
        </w:p>
        <w:p w14:paraId="1FB4E5A5" w14:textId="77777777" w:rsidR="001710CE" w:rsidRPr="00212A28" w:rsidRDefault="001710CE" w:rsidP="00107695">
          <w:pPr>
            <w:pStyle w:val="TipTextBullets"/>
            <w:rPr>
              <w:rFonts w:ascii="Pyidaungsu" w:hAnsi="Pyidaungsu" w:cs="Pyidaungsu"/>
            </w:rPr>
          </w:pPr>
          <w:r w:rsidRPr="00212A28">
            <w:rPr>
              <w:rFonts w:ascii="Pyidaungsu" w:hAnsi="Pyidaungsu" w:cs="Pyidaungsu"/>
            </w:rPr>
            <w:t>Point 2 from your text…</w:t>
          </w:r>
        </w:p>
        <w:p w14:paraId="79DAB2CB" w14:textId="77777777" w:rsidR="001710CE" w:rsidRPr="00212A28" w:rsidRDefault="001710CE" w:rsidP="00107695">
          <w:pPr>
            <w:pStyle w:val="TipTextBullets"/>
            <w:rPr>
              <w:rFonts w:ascii="Pyidaungsu" w:hAnsi="Pyidaungsu" w:cs="Pyidaungsu"/>
            </w:rPr>
          </w:pPr>
          <w:r w:rsidRPr="00212A28">
            <w:rPr>
              <w:rFonts w:ascii="Pyidaungsu" w:hAnsi="Pyidaungsu" w:cs="Pyidaungsu"/>
            </w:rPr>
            <w:t>Point 3 from your text…</w:t>
          </w:r>
        </w:p>
        <w:p w14:paraId="560A1D5E" w14:textId="77777777" w:rsidR="001710CE" w:rsidRPr="00212A28" w:rsidRDefault="001710CE" w:rsidP="00107695">
          <w:pPr>
            <w:pStyle w:val="TipTextBullets"/>
            <w:rPr>
              <w:rFonts w:ascii="Pyidaungsu" w:hAnsi="Pyidaungsu" w:cs="Pyidaungsu"/>
              <w:color w:val="0070C0"/>
            </w:rPr>
          </w:pPr>
          <w:r w:rsidRPr="00212A28">
            <w:rPr>
              <w:rFonts w:ascii="Pyidaungsu" w:hAnsi="Pyidaungsu" w:cs="Pyidaungsu"/>
            </w:rPr>
            <w:t>etc.</w:t>
          </w:r>
        </w:p>
      </w:sdtContent>
    </w:sdt>
    <w:p w14:paraId="5D15704B" w14:textId="77777777" w:rsidR="009A2F30" w:rsidRPr="00212A28" w:rsidRDefault="009A2F30" w:rsidP="00E30FF1">
      <w:pPr>
        <w:pStyle w:val="Heading1"/>
        <w:rPr>
          <w:rFonts w:ascii="Pyidaungsu" w:hAnsi="Pyidaungsu" w:cs="Pyidaungsu"/>
          <w:sz w:val="24"/>
          <w:szCs w:val="24"/>
        </w:rPr>
      </w:pPr>
      <w:r w:rsidRPr="00212A28">
        <w:rPr>
          <w:rFonts w:ascii="Pyidaungsu" w:hAnsi="Pyidaungsu" w:cs="Pyidaungsu"/>
          <w:sz w:val="24"/>
          <w:szCs w:val="24"/>
        </w:rPr>
        <w:br w:type="page"/>
      </w:r>
    </w:p>
    <w:bookmarkStart w:id="22" w:name="_Toc125293082" w:displacedByCustomXml="next"/>
    <w:bookmarkStart w:id="23" w:name="_Toc529756743" w:displacedByCustomXml="next"/>
    <w:bookmarkStart w:id="24" w:name="_Toc529756682" w:displacedByCustomXml="next"/>
    <w:sdt>
      <w:sdtPr>
        <w:rPr>
          <w:rFonts w:ascii="Pyidaungsu" w:hAnsi="Pyidaungsu" w:cs="Pyidaungsu"/>
          <w:sz w:val="24"/>
          <w:szCs w:val="24"/>
        </w:rPr>
        <w:id w:val="1723244645"/>
        <w:placeholder>
          <w:docPart w:val="00162C0763B14E78A3B2CFD38E048E32"/>
        </w:placeholder>
        <w:temporary/>
        <w:showingPlcHdr/>
        <w15:appearance w15:val="hidden"/>
      </w:sdtPr>
      <w:sdtContent>
        <w:bookmarkStart w:id="25" w:name="_Toc527370448" w:displacedByCustomXml="prev"/>
        <w:p w14:paraId="1A81E296" w14:textId="77777777" w:rsidR="001710CE" w:rsidRPr="00212A28" w:rsidRDefault="001710CE" w:rsidP="001710CE">
          <w:pPr>
            <w:pStyle w:val="Heading1"/>
            <w:rPr>
              <w:rFonts w:ascii="Pyidaungsu" w:hAnsi="Pyidaungsu" w:cs="Pyidaungsu"/>
              <w:sz w:val="24"/>
              <w:szCs w:val="24"/>
            </w:rPr>
          </w:pPr>
          <w:r w:rsidRPr="00212A28">
            <w:rPr>
              <w:rFonts w:ascii="Pyidaungsu" w:hAnsi="Pyidaungsu" w:cs="Pyidaungsu"/>
              <w:sz w:val="24"/>
              <w:szCs w:val="24"/>
            </w:rPr>
            <w:t>Epilogue/Conclusion</w:t>
          </w:r>
        </w:p>
        <w:bookmarkEnd w:id="25" w:displacedByCustomXml="next"/>
      </w:sdtContent>
    </w:sdt>
    <w:bookmarkEnd w:id="22" w:displacedByCustomXml="prev"/>
    <w:bookmarkEnd w:id="23" w:displacedByCustomXml="prev"/>
    <w:bookmarkEnd w:id="24" w:displacedByCustomXml="prev"/>
    <w:sdt>
      <w:sdtPr>
        <w:rPr>
          <w:rFonts w:ascii="Pyidaungsu" w:hAnsi="Pyidaungsu" w:cs="Pyidaungsu"/>
        </w:rPr>
        <w:id w:val="-1780489001"/>
        <w:placeholder>
          <w:docPart w:val="6B6F99D75E894382B4E1E7207491963C"/>
        </w:placeholder>
        <w:temporary/>
        <w:showingPlcHdr/>
        <w15:appearance w15:val="hidden"/>
      </w:sdtPr>
      <w:sdtContent>
        <w:p w14:paraId="03DE5935" w14:textId="77777777" w:rsidR="00A0776B" w:rsidRPr="00212A28" w:rsidRDefault="001710CE" w:rsidP="001710CE">
          <w:pPr>
            <w:rPr>
              <w:rFonts w:ascii="Pyidaungsu" w:hAnsi="Pyidaungsu" w:cs="Pyidaungsu"/>
            </w:rPr>
          </w:pPr>
          <w:r w:rsidRPr="00212A28">
            <w:rPr>
              <w:rFonts w:ascii="Pyidaungsu" w:hAnsi="Pyidaungsu" w:cs="Pyidaungsu"/>
            </w:rPr>
            <w:t>Insert content here…</w:t>
          </w:r>
        </w:p>
      </w:sdtContent>
    </w:sdt>
    <w:sdt>
      <w:sdtPr>
        <w:rPr>
          <w:rFonts w:ascii="Pyidaungsu" w:hAnsi="Pyidaungsu" w:cs="Pyidaungsu"/>
        </w:rPr>
        <w:id w:val="-1609041544"/>
        <w:placeholder>
          <w:docPart w:val="868C978838F648B5B939D77201E23D9B"/>
        </w:placeholder>
        <w:temporary/>
        <w:showingPlcHdr/>
        <w15:appearance w15:val="hidden"/>
      </w:sdtPr>
      <w:sdtContent>
        <w:p w14:paraId="0410E906" w14:textId="77777777" w:rsidR="00205500" w:rsidRPr="00212A28" w:rsidRDefault="001710CE" w:rsidP="001710CE">
          <w:pPr>
            <w:pStyle w:val="TipText"/>
            <w:rPr>
              <w:rFonts w:ascii="Pyidaungsu" w:hAnsi="Pyidaungsu" w:cs="Pyidaungsu"/>
            </w:rPr>
          </w:pPr>
          <w:r w:rsidRPr="00212A28">
            <w:rPr>
              <w:rFonts w:ascii="Pyidaungsu" w:hAnsi="Pyidaungsu" w:cs="Pyidaungsu"/>
            </w:rPr>
            <w:t>Keep it short and sweet. Mention the key highlights of the book and the action steps to solve the problems. Remind the reader of how taking the said action steps will benefit them.</w:t>
          </w:r>
        </w:p>
      </w:sdtContent>
    </w:sdt>
    <w:p w14:paraId="17C84973" w14:textId="77777777" w:rsidR="00205500" w:rsidRPr="00212A28" w:rsidRDefault="00205500" w:rsidP="00211C7A">
      <w:pPr>
        <w:rPr>
          <w:rFonts w:ascii="Pyidaungsu" w:hAnsi="Pyidaungsu" w:cs="Pyidaungsu"/>
        </w:rPr>
      </w:pPr>
      <w:r w:rsidRPr="00212A28">
        <w:rPr>
          <w:rFonts w:ascii="Pyidaungsu" w:hAnsi="Pyidaungsu" w:cs="Pyidaungsu"/>
        </w:rPr>
        <w:br w:type="page"/>
      </w:r>
    </w:p>
    <w:bookmarkStart w:id="26" w:name="_Toc125293083" w:displacedByCustomXml="next"/>
    <w:bookmarkStart w:id="27" w:name="_Toc529756744" w:displacedByCustomXml="next"/>
    <w:bookmarkStart w:id="28" w:name="_Toc529756683" w:displacedByCustomXml="next"/>
    <w:sdt>
      <w:sdtPr>
        <w:rPr>
          <w:rFonts w:ascii="Pyidaungsu" w:hAnsi="Pyidaungsu" w:cs="Pyidaungsu"/>
          <w:sz w:val="24"/>
          <w:szCs w:val="24"/>
        </w:rPr>
        <w:id w:val="1707216621"/>
        <w:placeholder>
          <w:docPart w:val="0B2AB6C9668B4B65940E2E78808BB079"/>
        </w:placeholder>
        <w:temporary/>
        <w:showingPlcHdr/>
        <w15:appearance w15:val="hidden"/>
      </w:sdtPr>
      <w:sdtContent>
        <w:bookmarkStart w:id="29" w:name="_Toc527370449" w:displacedByCustomXml="prev"/>
        <w:p w14:paraId="79B67214" w14:textId="77777777" w:rsidR="001710CE" w:rsidRPr="00212A28" w:rsidRDefault="001710CE" w:rsidP="001710CE">
          <w:pPr>
            <w:pStyle w:val="Heading1"/>
            <w:rPr>
              <w:rFonts w:ascii="Pyidaungsu" w:hAnsi="Pyidaungsu" w:cs="Pyidaungsu"/>
              <w:sz w:val="24"/>
              <w:szCs w:val="24"/>
            </w:rPr>
          </w:pPr>
          <w:r w:rsidRPr="00212A28">
            <w:rPr>
              <w:rFonts w:ascii="Pyidaungsu" w:hAnsi="Pyidaungsu" w:cs="Pyidaungsu"/>
              <w:sz w:val="24"/>
              <w:szCs w:val="24"/>
            </w:rPr>
            <w:t>Bibliography</w:t>
          </w:r>
        </w:p>
        <w:bookmarkEnd w:id="29" w:displacedByCustomXml="next"/>
      </w:sdtContent>
    </w:sdt>
    <w:bookmarkEnd w:id="26" w:displacedByCustomXml="prev"/>
    <w:bookmarkEnd w:id="27" w:displacedByCustomXml="prev"/>
    <w:bookmarkEnd w:id="28" w:displacedByCustomXml="prev"/>
    <w:sdt>
      <w:sdtPr>
        <w:rPr>
          <w:rFonts w:ascii="Pyidaungsu" w:hAnsi="Pyidaungsu" w:cs="Pyidaungsu"/>
        </w:rPr>
        <w:id w:val="-130476122"/>
        <w:placeholder>
          <w:docPart w:val="9267B85A0CA446D4BB27FBB4DFC214BD"/>
        </w:placeholder>
        <w:temporary/>
        <w:showingPlcHdr/>
        <w15:appearance w15:val="hidden"/>
      </w:sdtPr>
      <w:sdtContent>
        <w:p w14:paraId="67435709" w14:textId="77777777" w:rsidR="00D84035" w:rsidRPr="00212A28" w:rsidRDefault="00D84035" w:rsidP="00D84035">
          <w:pPr>
            <w:pStyle w:val="TipText"/>
            <w:rPr>
              <w:rFonts w:ascii="Pyidaungsu" w:hAnsi="Pyidaungsu" w:cs="Pyidaungsu"/>
            </w:rPr>
          </w:pPr>
          <w:r w:rsidRPr="00212A28">
            <w:rPr>
              <w:rFonts w:ascii="Pyidaungsu" w:hAnsi="Pyidaungsu" w:cs="Pyidaungsu"/>
            </w:rPr>
            <w:t>Below is an example of a list of works cited using APA style. Arrange your list of references alphabetically.</w:t>
          </w:r>
        </w:p>
        <w:p w14:paraId="1D6ED228" w14:textId="77777777" w:rsidR="00D84035" w:rsidRPr="00212A28" w:rsidRDefault="00D84035" w:rsidP="00D84035">
          <w:pPr>
            <w:pStyle w:val="TipText"/>
            <w:rPr>
              <w:rFonts w:ascii="Pyidaungsu" w:hAnsi="Pyidaungsu" w:cs="Pyidaungsu"/>
            </w:rPr>
          </w:pPr>
          <w:r w:rsidRPr="00212A28">
            <w:rPr>
              <w:rFonts w:ascii="Pyidaungsu" w:hAnsi="Pyidaungsu" w:cs="Pyidaungsu"/>
            </w:rPr>
            <w:t>When citing books, use the format as shown in the following examples, applying Bibliography style to the format:</w:t>
          </w:r>
        </w:p>
        <w:p w14:paraId="3F8112DC" w14:textId="77777777" w:rsidR="00D84035" w:rsidRPr="00212A28" w:rsidRDefault="00D84035" w:rsidP="00D84035">
          <w:pPr>
            <w:pStyle w:val="TipText"/>
            <w:ind w:left="1800" w:hanging="540"/>
            <w:rPr>
              <w:rFonts w:ascii="Pyidaungsu" w:hAnsi="Pyidaungsu" w:cs="Pyidaungsu"/>
            </w:rPr>
          </w:pPr>
          <w:r w:rsidRPr="00212A28">
            <w:rPr>
              <w:rFonts w:ascii="Pyidaungsu" w:hAnsi="Pyidaungsu" w:cs="Pyidaungsu"/>
            </w:rPr>
            <w:t xml:space="preserve">Author’s last name, first initial or initials. (Publication date). </w:t>
          </w:r>
          <w:r w:rsidRPr="00212A28">
            <w:rPr>
              <w:rFonts w:ascii="Pyidaungsu" w:hAnsi="Pyidaungsu" w:cs="Pyidaungsu"/>
              <w:i/>
            </w:rPr>
            <w:t>Book title</w:t>
          </w:r>
          <w:r w:rsidRPr="00212A28">
            <w:rPr>
              <w:rFonts w:ascii="Pyidaungsu" w:hAnsi="Pyidaungsu" w:cs="Pyidaungsu"/>
            </w:rPr>
            <w:t>. Additional information. City, State of publication: Publishing company.</w:t>
          </w:r>
        </w:p>
        <w:p w14:paraId="55BD62F4" w14:textId="77777777" w:rsidR="00D84035" w:rsidRPr="00212A28" w:rsidRDefault="00D84035" w:rsidP="00D84035">
          <w:pPr>
            <w:pStyle w:val="TipText"/>
            <w:ind w:left="1800" w:hanging="540"/>
            <w:rPr>
              <w:rFonts w:ascii="Pyidaungsu" w:hAnsi="Pyidaungsu" w:cs="Pyidaungsu"/>
            </w:rPr>
          </w:pPr>
          <w:r w:rsidRPr="00212A28">
            <w:rPr>
              <w:rFonts w:ascii="Pyidaungsu" w:hAnsi="Pyidaungsu" w:cs="Pyidaungsu"/>
            </w:rPr>
            <w:t xml:space="preserve">King, S. (2000). </w:t>
          </w:r>
          <w:r w:rsidRPr="00212A28">
            <w:rPr>
              <w:rFonts w:ascii="Pyidaungsu" w:hAnsi="Pyidaungsu" w:cs="Pyidaungsu"/>
              <w:i/>
            </w:rPr>
            <w:t>On writing: A memoir of the craft.</w:t>
          </w:r>
          <w:r w:rsidRPr="00212A28">
            <w:rPr>
              <w:rFonts w:ascii="Pyidaungsu" w:hAnsi="Pyidaungsu" w:cs="Pyidaungsu"/>
            </w:rPr>
            <w:t xml:space="preserve"> New York</w:t>
          </w:r>
          <w:r w:rsidR="00972D2C" w:rsidRPr="00212A28">
            <w:rPr>
              <w:rFonts w:ascii="Pyidaungsu" w:hAnsi="Pyidaungsu" w:cs="Pyidaungsu"/>
            </w:rPr>
            <w:t>, NY</w:t>
          </w:r>
          <w:r w:rsidRPr="00212A28">
            <w:rPr>
              <w:rFonts w:ascii="Pyidaungsu" w:hAnsi="Pyidaungsu" w:cs="Pyidaungsu"/>
            </w:rPr>
            <w:t>: Pocket Books.</w:t>
          </w:r>
        </w:p>
        <w:p w14:paraId="5D8A0D18" w14:textId="77777777" w:rsidR="00D84035" w:rsidRPr="00212A28" w:rsidRDefault="00D84035" w:rsidP="00D84035">
          <w:pPr>
            <w:pStyle w:val="TipText"/>
            <w:rPr>
              <w:rFonts w:ascii="Pyidaungsu" w:hAnsi="Pyidaungsu" w:cs="Pyidaungsu"/>
            </w:rPr>
          </w:pPr>
          <w:r w:rsidRPr="00212A28">
            <w:rPr>
              <w:rFonts w:ascii="Pyidaungsu" w:hAnsi="Pyidaungsu" w:cs="Pyidaungsu"/>
            </w:rPr>
            <w:t>When citing online resources, use the format as shown in the following examples:</w:t>
          </w:r>
        </w:p>
        <w:p w14:paraId="1425457C" w14:textId="77777777" w:rsidR="00D84035" w:rsidRPr="00212A28" w:rsidRDefault="00D84035" w:rsidP="00D84035">
          <w:pPr>
            <w:pStyle w:val="TipText"/>
            <w:rPr>
              <w:rFonts w:ascii="Pyidaungsu" w:hAnsi="Pyidaungsu" w:cs="Pyidaungsu"/>
            </w:rPr>
          </w:pPr>
          <w:r w:rsidRPr="00212A28">
            <w:rPr>
              <w:rFonts w:ascii="Pyidaungsu" w:hAnsi="Pyidaungsu" w:cs="Pyidaungsu"/>
              <w:u w:val="single"/>
            </w:rPr>
            <w:t>For internet documents</w:t>
          </w:r>
        </w:p>
        <w:p w14:paraId="74E771DF" w14:textId="77777777" w:rsidR="00D84035" w:rsidRPr="00212A28" w:rsidRDefault="00D84035" w:rsidP="00D84035">
          <w:pPr>
            <w:pStyle w:val="TipText"/>
            <w:ind w:left="1800" w:hanging="540"/>
            <w:rPr>
              <w:rFonts w:ascii="Pyidaungsu" w:hAnsi="Pyidaungsu" w:cs="Pyidaungsu"/>
            </w:rPr>
          </w:pPr>
          <w:r w:rsidRPr="00212A28">
            <w:rPr>
              <w:rFonts w:ascii="Pyidaungsu" w:hAnsi="Pyidaungsu" w:cs="Pyidaungsu"/>
            </w:rPr>
            <w:t xml:space="preserve">Author’s last name, first initial or initials. (Date of publication). Title of article. </w:t>
          </w:r>
          <w:r w:rsidRPr="00212A28">
            <w:rPr>
              <w:rFonts w:ascii="Pyidaungsu" w:hAnsi="Pyidaungsu" w:cs="Pyidaungsu"/>
              <w:i/>
            </w:rPr>
            <w:t>Title of work</w:t>
          </w:r>
          <w:r w:rsidRPr="00212A28">
            <w:rPr>
              <w:rFonts w:ascii="Pyidaungsu" w:hAnsi="Pyidaungsu" w:cs="Pyidaungsu"/>
            </w:rPr>
            <w:t>. Retrieved from full URL</w:t>
          </w:r>
        </w:p>
        <w:p w14:paraId="6E087151" w14:textId="77777777" w:rsidR="00D84035" w:rsidRPr="00212A28" w:rsidRDefault="00D84035" w:rsidP="00D84035">
          <w:pPr>
            <w:pStyle w:val="TipText"/>
            <w:ind w:left="1800" w:hanging="540"/>
            <w:rPr>
              <w:rFonts w:ascii="Pyidaungsu" w:hAnsi="Pyidaungsu" w:cs="Pyidaungsu"/>
            </w:rPr>
          </w:pPr>
          <w:r w:rsidRPr="00212A28">
            <w:rPr>
              <w:rFonts w:ascii="Pyidaungsu" w:hAnsi="Pyidaungsu" w:cs="Pyidaungsu"/>
            </w:rPr>
            <w:t xml:space="preserve">Amir, N. (2018, October 17). 4 tips for staying on track with your writing. </w:t>
          </w:r>
          <w:r w:rsidRPr="00212A28">
            <w:rPr>
              <w:rFonts w:ascii="Pyidaungsu" w:hAnsi="Pyidaungsu" w:cs="Pyidaungsu"/>
              <w:i/>
            </w:rPr>
            <w:t>Write Nonfiction now!</w:t>
          </w:r>
          <w:r w:rsidRPr="00212A28">
            <w:rPr>
              <w:rFonts w:ascii="Pyidaungsu" w:hAnsi="Pyidaungsu" w:cs="Pyidaungsu"/>
            </w:rPr>
            <w:t xml:space="preserve"> Retrieved from http://writenonfictionnow.com/tips-staying-track-writing/</w:t>
          </w:r>
        </w:p>
        <w:p w14:paraId="54F033A0" w14:textId="77777777" w:rsidR="00D84035" w:rsidRPr="00212A28" w:rsidRDefault="00D84035" w:rsidP="00D84035">
          <w:pPr>
            <w:pStyle w:val="TipText"/>
            <w:rPr>
              <w:rFonts w:ascii="Pyidaungsu" w:hAnsi="Pyidaungsu" w:cs="Pyidaungsu"/>
            </w:rPr>
          </w:pPr>
          <w:r w:rsidRPr="00212A28">
            <w:rPr>
              <w:rFonts w:ascii="Pyidaungsu" w:hAnsi="Pyidaungsu" w:cs="Pyidaungsu"/>
              <w:u w:val="single"/>
            </w:rPr>
            <w:t>For online periodicals</w:t>
          </w:r>
        </w:p>
        <w:p w14:paraId="1DF95D10" w14:textId="77777777" w:rsidR="00D84035" w:rsidRPr="00212A28" w:rsidRDefault="00D84035" w:rsidP="00D84035">
          <w:pPr>
            <w:pStyle w:val="TipText"/>
            <w:ind w:left="1800" w:hanging="540"/>
            <w:rPr>
              <w:rFonts w:ascii="Pyidaungsu" w:hAnsi="Pyidaungsu" w:cs="Pyidaungsu"/>
            </w:rPr>
          </w:pPr>
          <w:r w:rsidRPr="00212A28">
            <w:rPr>
              <w:rFonts w:ascii="Pyidaungsu" w:hAnsi="Pyidaungsu" w:cs="Pyidaungsu"/>
            </w:rPr>
            <w:t xml:space="preserve">Author’s last name, first initial or initials. (Date of publication). Title of article. </w:t>
          </w:r>
          <w:r w:rsidRPr="00212A28">
            <w:rPr>
              <w:rFonts w:ascii="Pyidaungsu" w:hAnsi="Pyidaungsu" w:cs="Pyidaungsu"/>
              <w:i/>
            </w:rPr>
            <w:t>Title of Periodical</w:t>
          </w:r>
          <w:r w:rsidRPr="00212A28">
            <w:rPr>
              <w:rFonts w:ascii="Pyidaungsu" w:hAnsi="Pyidaungsu" w:cs="Pyidaungsu"/>
            </w:rPr>
            <w:t>, volume and page numbers. Retrieved from full URL</w:t>
          </w:r>
        </w:p>
        <w:p w14:paraId="027403C9" w14:textId="77777777" w:rsidR="00D84035" w:rsidRPr="00212A28" w:rsidRDefault="00D84035" w:rsidP="00D84035">
          <w:pPr>
            <w:pStyle w:val="TipText"/>
            <w:ind w:left="1800" w:hanging="540"/>
            <w:rPr>
              <w:rFonts w:ascii="Pyidaungsu" w:hAnsi="Pyidaungsu" w:cs="Pyidaungsu"/>
            </w:rPr>
          </w:pPr>
          <w:r w:rsidRPr="00212A28">
            <w:rPr>
              <w:rFonts w:ascii="Pyidaungsu" w:hAnsi="Pyidaungsu" w:cs="Pyidaungsu"/>
            </w:rPr>
            <w:t xml:space="preserve">Brewer, R. L. (2018, October 4). How to write better titles: 7 effective title tips for books, articles, and conference sessions. </w:t>
          </w:r>
          <w:r w:rsidRPr="00212A28">
            <w:rPr>
              <w:rFonts w:ascii="Pyidaungsu" w:hAnsi="Pyidaungsu" w:cs="Pyidaungsu"/>
              <w:i/>
            </w:rPr>
            <w:t>Writer’s Digest.</w:t>
          </w:r>
          <w:r w:rsidRPr="00212A28">
            <w:rPr>
              <w:rFonts w:ascii="Pyidaungsu" w:hAnsi="Pyidaungsu" w:cs="Pyidaungsu"/>
            </w:rPr>
            <w:t xml:space="preserve"> Retrieved from http://www.writersdigest.com/whats-new/how-to-write-better-titles</w:t>
          </w:r>
        </w:p>
        <w:p w14:paraId="37C1E8BF" w14:textId="77777777" w:rsidR="00D84035" w:rsidRPr="00212A28" w:rsidRDefault="00D84035" w:rsidP="00D84035">
          <w:pPr>
            <w:pStyle w:val="TipText"/>
            <w:rPr>
              <w:rFonts w:ascii="Pyidaungsu" w:hAnsi="Pyidaungsu" w:cs="Pyidaungsu"/>
            </w:rPr>
          </w:pPr>
          <w:r w:rsidRPr="00212A28">
            <w:rPr>
              <w:rFonts w:ascii="Pyidaungsu" w:hAnsi="Pyidaungsu" w:cs="Pyidaungsu"/>
            </w:rPr>
            <w:t>When citing magazines, use the format as shown in the following examples:</w:t>
          </w:r>
        </w:p>
        <w:p w14:paraId="250AC01B" w14:textId="77777777" w:rsidR="00D84035" w:rsidRPr="00212A28" w:rsidRDefault="00D84035" w:rsidP="00D84035">
          <w:pPr>
            <w:pStyle w:val="TipText"/>
            <w:rPr>
              <w:rFonts w:ascii="Pyidaungsu" w:hAnsi="Pyidaungsu" w:cs="Pyidaungsu"/>
              <w:u w:val="single"/>
            </w:rPr>
          </w:pPr>
          <w:r w:rsidRPr="00212A28">
            <w:rPr>
              <w:rFonts w:ascii="Pyidaungsu" w:hAnsi="Pyidaungsu" w:cs="Pyidaungsu"/>
              <w:u w:val="single"/>
            </w:rPr>
            <w:t>For magazines and periodicals</w:t>
          </w:r>
        </w:p>
        <w:p w14:paraId="287898B0" w14:textId="77777777" w:rsidR="00D84035" w:rsidRPr="00212A28" w:rsidRDefault="00D84035" w:rsidP="00D84035">
          <w:pPr>
            <w:pStyle w:val="TipText"/>
            <w:ind w:left="1800" w:hanging="540"/>
            <w:rPr>
              <w:rFonts w:ascii="Pyidaungsu" w:hAnsi="Pyidaungsu" w:cs="Pyidaungsu"/>
            </w:rPr>
          </w:pPr>
          <w:r w:rsidRPr="00212A28">
            <w:rPr>
              <w:rFonts w:ascii="Pyidaungsu" w:hAnsi="Pyidaungsu" w:cs="Pyidaungsu"/>
            </w:rPr>
            <w:lastRenderedPageBreak/>
            <w:t xml:space="preserve">Author’s last name, first initial or initials. (Publication date). Article title. </w:t>
          </w:r>
          <w:r w:rsidRPr="00212A28">
            <w:rPr>
              <w:rFonts w:ascii="Pyidaungsu" w:hAnsi="Pyidaungsu" w:cs="Pyidaungsu"/>
              <w:i/>
              <w:noProof/>
            </w:rPr>
            <w:t>T</w:t>
          </w:r>
          <w:r w:rsidRPr="00212A28">
            <w:rPr>
              <w:rFonts w:ascii="Pyidaungsu" w:hAnsi="Pyidaungsu" w:cs="Pyidaungsu"/>
              <w:i/>
            </w:rPr>
            <w:t>itle of periodical</w:t>
          </w:r>
          <w:r w:rsidRPr="00212A28">
            <w:rPr>
              <w:rFonts w:ascii="Pyidaungsu" w:hAnsi="Pyidaungsu" w:cs="Pyidaungsu"/>
            </w:rPr>
            <w:t xml:space="preserve">, </w:t>
          </w:r>
          <w:r w:rsidRPr="00212A28">
            <w:rPr>
              <w:rFonts w:ascii="Pyidaungsu" w:hAnsi="Pyidaungsu" w:cs="Pyidaungsu"/>
              <w:i/>
            </w:rPr>
            <w:t>volume number (issue number if available</w:t>
          </w:r>
          <w:r w:rsidRPr="00212A28">
            <w:rPr>
              <w:rFonts w:ascii="Pyidaungsu" w:hAnsi="Pyidaungsu" w:cs="Pyidaungsu"/>
            </w:rPr>
            <w:t>), inclusive pages.</w:t>
          </w:r>
        </w:p>
        <w:p w14:paraId="3586595A" w14:textId="77777777" w:rsidR="00972D2C" w:rsidRPr="00212A28" w:rsidRDefault="00972D2C" w:rsidP="00D84035">
          <w:pPr>
            <w:pStyle w:val="TipText"/>
            <w:ind w:left="1800" w:hanging="540"/>
            <w:rPr>
              <w:rFonts w:ascii="Pyidaungsu" w:hAnsi="Pyidaungsu" w:cs="Pyidaungsu"/>
            </w:rPr>
          </w:pPr>
          <w:r w:rsidRPr="00212A28">
            <w:rPr>
              <w:rFonts w:ascii="Pyidaungsu" w:hAnsi="Pyidaungsu" w:cs="Pyidaungsu"/>
            </w:rPr>
            <w:t xml:space="preserve">McPhee, J. (2013, April 29). Draft No. 4. </w:t>
          </w:r>
          <w:r w:rsidRPr="00212A28">
            <w:rPr>
              <w:rFonts w:ascii="Pyidaungsu" w:hAnsi="Pyidaungsu" w:cs="Pyidaungsu"/>
              <w:i/>
              <w:iCs/>
            </w:rPr>
            <w:t>New Yorker</w:t>
          </w:r>
          <w:r w:rsidRPr="00212A28">
            <w:rPr>
              <w:rFonts w:ascii="Pyidaungsu" w:hAnsi="Pyidaungsu" w:cs="Pyidaungsu"/>
            </w:rPr>
            <w:t xml:space="preserve">, </w:t>
          </w:r>
          <w:r w:rsidRPr="00212A28">
            <w:rPr>
              <w:rFonts w:ascii="Pyidaungsu" w:hAnsi="Pyidaungsu" w:cs="Pyidaungsu"/>
              <w:i/>
              <w:iCs/>
            </w:rPr>
            <w:t>89</w:t>
          </w:r>
          <w:r w:rsidRPr="00212A28">
            <w:rPr>
              <w:rFonts w:ascii="Pyidaungsu" w:hAnsi="Pyidaungsu" w:cs="Pyidaungsu"/>
            </w:rPr>
            <w:t>, 20-25.</w:t>
          </w:r>
        </w:p>
        <w:p w14:paraId="7E1E9B1F" w14:textId="77777777" w:rsidR="002D24E9" w:rsidRPr="00212A28" w:rsidRDefault="00D84035" w:rsidP="00D84035">
          <w:pPr>
            <w:pStyle w:val="TipText"/>
            <w:rPr>
              <w:rFonts w:ascii="Pyidaungsu" w:hAnsi="Pyidaungsu" w:cs="Pyidaungsu"/>
            </w:rPr>
          </w:pPr>
          <w:r w:rsidRPr="00212A28">
            <w:rPr>
              <w:rFonts w:ascii="Pyidaungsu" w:hAnsi="Pyidaungsu" w:cs="Pyidaungsu"/>
            </w:rPr>
            <w:t>For more details and guidelines, consult the APA Publication Manual.</w:t>
          </w:r>
        </w:p>
      </w:sdtContent>
    </w:sdt>
    <w:p w14:paraId="7731F4C3" w14:textId="77777777" w:rsidR="00205500" w:rsidRPr="00212A28" w:rsidRDefault="00205500" w:rsidP="00211C7A">
      <w:pPr>
        <w:rPr>
          <w:rFonts w:ascii="Pyidaungsu" w:hAnsi="Pyidaungsu" w:cs="Pyidaungsu"/>
        </w:rPr>
      </w:pPr>
      <w:r w:rsidRPr="00212A28">
        <w:rPr>
          <w:rFonts w:ascii="Pyidaungsu" w:hAnsi="Pyidaungsu" w:cs="Pyidaungsu"/>
        </w:rPr>
        <w:br w:type="page"/>
      </w:r>
    </w:p>
    <w:bookmarkStart w:id="30" w:name="_Toc125293084" w:displacedByCustomXml="next"/>
    <w:bookmarkStart w:id="31" w:name="_Toc529756745" w:displacedByCustomXml="next"/>
    <w:bookmarkStart w:id="32" w:name="_Toc529756684" w:displacedByCustomXml="next"/>
    <w:sdt>
      <w:sdtPr>
        <w:rPr>
          <w:rFonts w:ascii="Pyidaungsu" w:hAnsi="Pyidaungsu" w:cs="Pyidaungsu"/>
          <w:sz w:val="24"/>
          <w:szCs w:val="24"/>
        </w:rPr>
        <w:id w:val="-1282343791"/>
        <w:placeholder>
          <w:docPart w:val="086C419F72F142B586E24DA393357309"/>
        </w:placeholder>
        <w:temporary/>
        <w:showingPlcHdr/>
        <w15:appearance w15:val="hidden"/>
      </w:sdtPr>
      <w:sdtContent>
        <w:bookmarkStart w:id="33" w:name="_Toc527370450" w:displacedByCustomXml="prev"/>
        <w:p w14:paraId="5287CA76" w14:textId="77777777" w:rsidR="001710CE" w:rsidRPr="00212A28" w:rsidRDefault="001710CE" w:rsidP="001710CE">
          <w:pPr>
            <w:pStyle w:val="Heading1"/>
            <w:rPr>
              <w:rFonts w:ascii="Pyidaungsu" w:hAnsi="Pyidaungsu" w:cs="Pyidaungsu"/>
              <w:sz w:val="24"/>
              <w:szCs w:val="24"/>
            </w:rPr>
          </w:pPr>
          <w:r w:rsidRPr="00212A28">
            <w:rPr>
              <w:rFonts w:ascii="Pyidaungsu" w:hAnsi="Pyidaungsu" w:cs="Pyidaungsu"/>
              <w:sz w:val="24"/>
              <w:szCs w:val="24"/>
            </w:rPr>
            <w:t>Acknowledgments</w:t>
          </w:r>
        </w:p>
        <w:bookmarkEnd w:id="33" w:displacedByCustomXml="next"/>
      </w:sdtContent>
    </w:sdt>
    <w:bookmarkEnd w:id="30" w:displacedByCustomXml="prev"/>
    <w:bookmarkEnd w:id="31" w:displacedByCustomXml="prev"/>
    <w:bookmarkEnd w:id="32" w:displacedByCustomXml="prev"/>
    <w:sdt>
      <w:sdtPr>
        <w:rPr>
          <w:rFonts w:ascii="Pyidaungsu" w:hAnsi="Pyidaungsu" w:cs="Pyidaungsu"/>
        </w:rPr>
        <w:id w:val="1801799683"/>
        <w:placeholder>
          <w:docPart w:val="BF6FD66EC7E343759200A5C969C60202"/>
        </w:placeholder>
        <w:temporary/>
        <w:showingPlcHdr/>
        <w15:appearance w15:val="hidden"/>
      </w:sdtPr>
      <w:sdtContent>
        <w:p w14:paraId="3E6EE0D1" w14:textId="77777777" w:rsidR="00205500" w:rsidRPr="00212A28" w:rsidRDefault="001710CE" w:rsidP="001710CE">
          <w:pPr>
            <w:rPr>
              <w:rFonts w:ascii="Pyidaungsu" w:hAnsi="Pyidaungsu" w:cs="Pyidaungsu"/>
            </w:rPr>
          </w:pPr>
          <w:r w:rsidRPr="00212A28">
            <w:rPr>
              <w:rFonts w:ascii="Pyidaungsu" w:hAnsi="Pyidaungsu" w:cs="Pyidaungsu"/>
            </w:rPr>
            <w:t>Insert content here…</w:t>
          </w:r>
        </w:p>
      </w:sdtContent>
    </w:sdt>
    <w:sdt>
      <w:sdtPr>
        <w:rPr>
          <w:rFonts w:ascii="Pyidaungsu" w:hAnsi="Pyidaungsu" w:cs="Pyidaungsu"/>
        </w:rPr>
        <w:id w:val="1572462659"/>
        <w:placeholder>
          <w:docPart w:val="A619609E7A4B4274961B4A087178D4A0"/>
        </w:placeholder>
        <w:temporary/>
        <w:showingPlcHdr/>
        <w15:appearance w15:val="hidden"/>
      </w:sdtPr>
      <w:sdtContent>
        <w:p w14:paraId="3EB3847F" w14:textId="77777777" w:rsidR="00046D6B" w:rsidRPr="00212A28" w:rsidRDefault="001710CE" w:rsidP="001710CE">
          <w:pPr>
            <w:pStyle w:val="TipText"/>
            <w:rPr>
              <w:rFonts w:ascii="Pyidaungsu" w:hAnsi="Pyidaungsu" w:cs="Pyidaungsu"/>
            </w:rPr>
          </w:pPr>
          <w:r w:rsidRPr="00212A28">
            <w:rPr>
              <w:rFonts w:ascii="Pyidaungsu" w:hAnsi="Pyidaungsu" w:cs="Pyidaungsu"/>
            </w:rPr>
            <w:t>Thank the key people who inspired you and helped you throughout the process of writing and publishing your work. This is somewhat similar to the dedication page, except here you can elaborate and include more people.</w:t>
          </w:r>
        </w:p>
      </w:sdtContent>
    </w:sdt>
    <w:p w14:paraId="07EEDC6C" w14:textId="77777777" w:rsidR="00205500" w:rsidRPr="00212A28" w:rsidRDefault="00205500" w:rsidP="00211C7A">
      <w:pPr>
        <w:rPr>
          <w:rFonts w:ascii="Pyidaungsu" w:hAnsi="Pyidaungsu" w:cs="Pyidaungsu"/>
        </w:rPr>
      </w:pPr>
      <w:r w:rsidRPr="00212A28">
        <w:rPr>
          <w:rFonts w:ascii="Pyidaungsu" w:hAnsi="Pyidaungsu" w:cs="Pyidaungsu"/>
        </w:rPr>
        <w:br w:type="page"/>
      </w:r>
    </w:p>
    <w:bookmarkStart w:id="34" w:name="_Toc125293085" w:displacedByCustomXml="next"/>
    <w:bookmarkStart w:id="35" w:name="_Toc529756746" w:displacedByCustomXml="next"/>
    <w:bookmarkStart w:id="36" w:name="_Toc529756685" w:displacedByCustomXml="next"/>
    <w:sdt>
      <w:sdtPr>
        <w:rPr>
          <w:rFonts w:ascii="Pyidaungsu" w:hAnsi="Pyidaungsu" w:cs="Pyidaungsu"/>
          <w:sz w:val="24"/>
          <w:szCs w:val="24"/>
        </w:rPr>
        <w:id w:val="-2072344064"/>
        <w:placeholder>
          <w:docPart w:val="385E4F28FB31486993A5FD1CC9F1724D"/>
        </w:placeholder>
        <w:temporary/>
        <w:showingPlcHdr/>
        <w15:appearance w15:val="hidden"/>
      </w:sdtPr>
      <w:sdtContent>
        <w:bookmarkStart w:id="37" w:name="_Toc527370451" w:displacedByCustomXml="prev"/>
        <w:p w14:paraId="718ADE5E" w14:textId="77777777" w:rsidR="001710CE" w:rsidRPr="00212A28" w:rsidRDefault="001710CE" w:rsidP="001710CE">
          <w:pPr>
            <w:pStyle w:val="Heading1"/>
            <w:rPr>
              <w:rFonts w:ascii="Pyidaungsu" w:hAnsi="Pyidaungsu" w:cs="Pyidaungsu"/>
              <w:sz w:val="24"/>
              <w:szCs w:val="24"/>
            </w:rPr>
          </w:pPr>
          <w:r w:rsidRPr="00212A28">
            <w:rPr>
              <w:rFonts w:ascii="Pyidaungsu" w:hAnsi="Pyidaungsu" w:cs="Pyidaungsu"/>
              <w:sz w:val="24"/>
              <w:szCs w:val="24"/>
            </w:rPr>
            <w:t>About the Author</w:t>
          </w:r>
        </w:p>
        <w:bookmarkEnd w:id="37" w:displacedByCustomXml="next"/>
      </w:sdtContent>
    </w:sdt>
    <w:bookmarkEnd w:id="34" w:displacedByCustomXml="prev"/>
    <w:bookmarkEnd w:id="35" w:displacedByCustomXml="prev"/>
    <w:bookmarkEnd w:id="36" w:displacedByCustomXml="prev"/>
    <w:sdt>
      <w:sdtPr>
        <w:rPr>
          <w:rFonts w:ascii="Pyidaungsu" w:hAnsi="Pyidaungsu" w:cs="Pyidaungsu"/>
        </w:rPr>
        <w:id w:val="-1232304388"/>
        <w:placeholder>
          <w:docPart w:val="059EF05682724D3189E9AB795C0F5B1B"/>
        </w:placeholder>
        <w:temporary/>
        <w:showingPlcHdr/>
        <w15:appearance w15:val="hidden"/>
      </w:sdtPr>
      <w:sdtContent>
        <w:p w14:paraId="7781B2C2" w14:textId="77777777" w:rsidR="00A0776B" w:rsidRPr="00212A28" w:rsidRDefault="001710CE" w:rsidP="001710CE">
          <w:pPr>
            <w:rPr>
              <w:rFonts w:ascii="Pyidaungsu" w:hAnsi="Pyidaungsu" w:cs="Pyidaungsu"/>
            </w:rPr>
          </w:pPr>
          <w:r w:rsidRPr="00212A28">
            <w:rPr>
              <w:rFonts w:ascii="Pyidaungsu" w:hAnsi="Pyidaungsu" w:cs="Pyidaungsu"/>
            </w:rPr>
            <w:t>Insert content here…</w:t>
          </w:r>
        </w:p>
      </w:sdtContent>
    </w:sdt>
    <w:sdt>
      <w:sdtPr>
        <w:rPr>
          <w:rFonts w:ascii="Pyidaungsu" w:hAnsi="Pyidaungsu" w:cs="Pyidaungsu"/>
        </w:rPr>
        <w:id w:val="56908774"/>
        <w:placeholder>
          <w:docPart w:val="03866959E1C54C539AB9C9A334F8D667"/>
        </w:placeholder>
        <w:temporary/>
        <w:showingPlcHdr/>
        <w15:appearance w15:val="hidden"/>
      </w:sdtPr>
      <w:sdtContent>
        <w:p w14:paraId="45B3AAFF" w14:textId="77777777" w:rsidR="001710CE" w:rsidRPr="00212A28" w:rsidRDefault="001710CE" w:rsidP="001710CE">
          <w:pPr>
            <w:pStyle w:val="TipText"/>
            <w:rPr>
              <w:rFonts w:ascii="Pyidaungsu" w:hAnsi="Pyidaungsu" w:cs="Pyidaungsu"/>
            </w:rPr>
          </w:pPr>
          <w:r w:rsidRPr="00212A28">
            <w:rPr>
              <w:rFonts w:ascii="Pyidaungsu" w:hAnsi="Pyidaungsu" w:cs="Pyidaungsu"/>
            </w:rPr>
            <w:t>Write this page in the third person. (For example, use “the author” or your name, not “I.”) The information within establishes your credibility with readers. Avoid being too wordy. Simply provide your background and expertise on the topic of your book, as well as other information that will build trust. For example:</w:t>
          </w:r>
        </w:p>
        <w:p w14:paraId="18B3CF7B" w14:textId="77777777" w:rsidR="001710CE" w:rsidRPr="00212A28" w:rsidRDefault="001710CE" w:rsidP="00107695">
          <w:pPr>
            <w:pStyle w:val="TipTextBullets"/>
            <w:rPr>
              <w:rFonts w:ascii="Pyidaungsu" w:hAnsi="Pyidaungsu" w:cs="Pyidaungsu"/>
            </w:rPr>
          </w:pPr>
          <w:r w:rsidRPr="00212A28">
            <w:rPr>
              <w:rFonts w:ascii="Pyidaungsu" w:hAnsi="Pyidaungsu" w:cs="Pyidaungsu"/>
            </w:rPr>
            <w:t>Professional and personal achievements related to the topic at hand</w:t>
          </w:r>
        </w:p>
        <w:p w14:paraId="452B692A" w14:textId="77777777" w:rsidR="001710CE" w:rsidRPr="00212A28" w:rsidRDefault="001710CE" w:rsidP="00107695">
          <w:pPr>
            <w:pStyle w:val="TipTextBullets"/>
            <w:rPr>
              <w:rFonts w:ascii="Pyidaungsu" w:hAnsi="Pyidaungsu" w:cs="Pyidaungsu"/>
            </w:rPr>
          </w:pPr>
          <w:r w:rsidRPr="00212A28">
            <w:rPr>
              <w:rFonts w:ascii="Pyidaungsu" w:hAnsi="Pyidaungsu" w:cs="Pyidaungsu"/>
            </w:rPr>
            <w:t>List of other published works and a link to your website</w:t>
          </w:r>
        </w:p>
        <w:p w14:paraId="2D6E550A" w14:textId="77777777" w:rsidR="001710CE" w:rsidRPr="00212A28" w:rsidRDefault="001710CE" w:rsidP="00107695">
          <w:pPr>
            <w:pStyle w:val="TipTextBullets"/>
            <w:rPr>
              <w:rFonts w:ascii="Pyidaungsu" w:hAnsi="Pyidaungsu" w:cs="Pyidaungsu"/>
            </w:rPr>
          </w:pPr>
          <w:r w:rsidRPr="00212A28">
            <w:rPr>
              <w:rFonts w:ascii="Pyidaungsu" w:hAnsi="Pyidaungsu" w:cs="Pyidaungsu"/>
            </w:rPr>
            <w:t>Educational background</w:t>
          </w:r>
        </w:p>
        <w:p w14:paraId="7CC11FDE" w14:textId="77777777" w:rsidR="001710CE" w:rsidRPr="00212A28" w:rsidRDefault="001710CE" w:rsidP="00107695">
          <w:pPr>
            <w:pStyle w:val="TipTextBullets"/>
            <w:rPr>
              <w:rFonts w:ascii="Pyidaungsu" w:hAnsi="Pyidaungsu" w:cs="Pyidaungsu"/>
            </w:rPr>
          </w:pPr>
          <w:r w:rsidRPr="00212A28">
            <w:rPr>
              <w:rFonts w:ascii="Pyidaungsu" w:hAnsi="Pyidaungsu" w:cs="Pyidaungsu"/>
            </w:rPr>
            <w:t>Mention other notable experts in the field that you have worked with</w:t>
          </w:r>
        </w:p>
        <w:p w14:paraId="17F0938B" w14:textId="77777777" w:rsidR="00205500" w:rsidRPr="00212A28" w:rsidRDefault="001710CE" w:rsidP="00107695">
          <w:pPr>
            <w:pStyle w:val="TipTextBullets"/>
            <w:rPr>
              <w:rFonts w:ascii="Pyidaungsu" w:hAnsi="Pyidaungsu" w:cs="Pyidaungsu"/>
            </w:rPr>
          </w:pPr>
          <w:r w:rsidRPr="00212A28">
            <w:rPr>
              <w:rFonts w:ascii="Pyidaungsu" w:hAnsi="Pyidaungsu" w:cs="Pyidaungsu"/>
            </w:rPr>
            <w:t>Your area of residence, family status, hobbies, etc.</w:t>
          </w:r>
        </w:p>
      </w:sdtContent>
    </w:sdt>
    <w:p w14:paraId="0358F3C5" w14:textId="77777777" w:rsidR="00205500" w:rsidRPr="00212A28" w:rsidRDefault="00205500" w:rsidP="00E30FF1">
      <w:pPr>
        <w:rPr>
          <w:rFonts w:ascii="Pyidaungsu" w:hAnsi="Pyidaungsu" w:cs="Pyidaungsu"/>
        </w:rPr>
      </w:pPr>
    </w:p>
    <w:sectPr w:rsidR="00205500" w:rsidRPr="00212A28" w:rsidSect="00E678C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05D6A" w14:textId="77777777" w:rsidR="00F73C3F" w:rsidRDefault="00F73C3F" w:rsidP="00E30FF1">
      <w:r>
        <w:separator/>
      </w:r>
    </w:p>
    <w:p w14:paraId="58FC6C52" w14:textId="77777777" w:rsidR="00F73C3F" w:rsidRDefault="00F73C3F"/>
  </w:endnote>
  <w:endnote w:type="continuationSeparator" w:id="0">
    <w:p w14:paraId="7D14CD45" w14:textId="77777777" w:rsidR="00F73C3F" w:rsidRDefault="00F73C3F" w:rsidP="00E30FF1">
      <w:r>
        <w:continuationSeparator/>
      </w:r>
    </w:p>
    <w:p w14:paraId="2213BA9E" w14:textId="77777777" w:rsidR="00F73C3F" w:rsidRDefault="00F73C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yidaungsu">
    <w:panose1 w:val="020B0502040204020203"/>
    <w:charset w:val="00"/>
    <w:family w:val="swiss"/>
    <w:pitch w:val="variable"/>
    <w:sig w:usb0="00000003" w:usb1="10000000" w:usb2="00000400" w:usb3="00000000" w:csb0="00000001"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70406989"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09262" w14:textId="77777777" w:rsidR="00F73C3F" w:rsidRDefault="00F73C3F" w:rsidP="00E30FF1">
      <w:r>
        <w:separator/>
      </w:r>
    </w:p>
    <w:p w14:paraId="02FCB264" w14:textId="77777777" w:rsidR="00F73C3F" w:rsidRDefault="00F73C3F"/>
  </w:footnote>
  <w:footnote w:type="continuationSeparator" w:id="0">
    <w:p w14:paraId="44E69271" w14:textId="77777777" w:rsidR="00F73C3F" w:rsidRDefault="00F73C3F" w:rsidP="00E30FF1">
      <w:r>
        <w:continuationSeparator/>
      </w:r>
    </w:p>
    <w:p w14:paraId="5C8CDF8D" w14:textId="77777777" w:rsidR="00F73C3F" w:rsidRDefault="00F73C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ECF2" w14:textId="26B8F056" w:rsidR="00005256" w:rsidRPr="00212A28" w:rsidRDefault="00212A28" w:rsidP="00E678C1">
    <w:pPr>
      <w:pStyle w:val="Header"/>
      <w:rPr>
        <w:rFonts w:cs="Myanmar Text" w:hint="cs"/>
        <w:cs/>
        <w:lang w:bidi="my-MM"/>
      </w:rPr>
    </w:pPr>
    <w:r>
      <w:rPr>
        <w:rFonts w:cs="Myanmar Text" w:hint="cs"/>
        <w:cs/>
        <w:lang w:bidi="my-MM"/>
      </w:rPr>
      <w:t xml:space="preserve">မျိုးသီတာ - </w:t>
    </w:r>
    <w:r>
      <w:rPr>
        <w:rFonts w:cs="Myanmar Text"/>
        <w:lang w:bidi="my-MM"/>
      </w:rPr>
      <w:t xml:space="preserve">Supervised Machine Learning Methods </w:t>
    </w:r>
    <w:r>
      <w:rPr>
        <w:rFonts w:cs="Myanmar Text" w:hint="cs"/>
        <w:cs/>
        <w:lang w:bidi="my-MM"/>
      </w:rPr>
      <w:t>မိတ်ဆက်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C9B6CCCA"/>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45B875DE"/>
    <w:multiLevelType w:val="hybridMultilevel"/>
    <w:tmpl w:val="20A82C66"/>
    <w:lvl w:ilvl="0" w:tplc="8E46945C">
      <w:start w:val="1"/>
      <w:numFmt w:val="lowerLetter"/>
      <w:lvlText w:val="%1)"/>
      <w:lvlJc w:val="left"/>
      <w:pPr>
        <w:ind w:left="1149" w:hanging="270"/>
        <w:jc w:val="left"/>
      </w:pPr>
      <w:rPr>
        <w:rFonts w:ascii="Bookman Old Style" w:eastAsia="Bookman Old Style" w:hAnsi="Bookman Old Style" w:cs="Bookman Old Style" w:hint="default"/>
        <w:b w:val="0"/>
        <w:bCs w:val="0"/>
        <w:i w:val="0"/>
        <w:iCs w:val="0"/>
        <w:w w:val="101"/>
        <w:sz w:val="18"/>
        <w:szCs w:val="18"/>
        <w:lang w:val="en-US" w:eastAsia="en-US" w:bidi="ar-SA"/>
      </w:rPr>
    </w:lvl>
    <w:lvl w:ilvl="1" w:tplc="39F84464">
      <w:numFmt w:val="bullet"/>
      <w:lvlText w:val="•"/>
      <w:lvlJc w:val="left"/>
      <w:pPr>
        <w:ind w:left="1534" w:hanging="270"/>
      </w:pPr>
      <w:rPr>
        <w:rFonts w:hint="default"/>
        <w:lang w:val="en-US" w:eastAsia="en-US" w:bidi="ar-SA"/>
      </w:rPr>
    </w:lvl>
    <w:lvl w:ilvl="2" w:tplc="1550131C">
      <w:numFmt w:val="bullet"/>
      <w:lvlText w:val="•"/>
      <w:lvlJc w:val="left"/>
      <w:pPr>
        <w:ind w:left="1929" w:hanging="270"/>
      </w:pPr>
      <w:rPr>
        <w:rFonts w:hint="default"/>
        <w:lang w:val="en-US" w:eastAsia="en-US" w:bidi="ar-SA"/>
      </w:rPr>
    </w:lvl>
    <w:lvl w:ilvl="3" w:tplc="58C8647C">
      <w:numFmt w:val="bullet"/>
      <w:lvlText w:val="•"/>
      <w:lvlJc w:val="left"/>
      <w:pPr>
        <w:ind w:left="2324" w:hanging="270"/>
      </w:pPr>
      <w:rPr>
        <w:rFonts w:hint="default"/>
        <w:lang w:val="en-US" w:eastAsia="en-US" w:bidi="ar-SA"/>
      </w:rPr>
    </w:lvl>
    <w:lvl w:ilvl="4" w:tplc="70B0A14A">
      <w:numFmt w:val="bullet"/>
      <w:lvlText w:val="•"/>
      <w:lvlJc w:val="left"/>
      <w:pPr>
        <w:ind w:left="2719" w:hanging="270"/>
      </w:pPr>
      <w:rPr>
        <w:rFonts w:hint="default"/>
        <w:lang w:val="en-US" w:eastAsia="en-US" w:bidi="ar-SA"/>
      </w:rPr>
    </w:lvl>
    <w:lvl w:ilvl="5" w:tplc="3AE841E0">
      <w:numFmt w:val="bullet"/>
      <w:lvlText w:val="•"/>
      <w:lvlJc w:val="left"/>
      <w:pPr>
        <w:ind w:left="3114" w:hanging="270"/>
      </w:pPr>
      <w:rPr>
        <w:rFonts w:hint="default"/>
        <w:lang w:val="en-US" w:eastAsia="en-US" w:bidi="ar-SA"/>
      </w:rPr>
    </w:lvl>
    <w:lvl w:ilvl="6" w:tplc="9DDEF196">
      <w:numFmt w:val="bullet"/>
      <w:lvlText w:val="•"/>
      <w:lvlJc w:val="left"/>
      <w:pPr>
        <w:ind w:left="3509" w:hanging="270"/>
      </w:pPr>
      <w:rPr>
        <w:rFonts w:hint="default"/>
        <w:lang w:val="en-US" w:eastAsia="en-US" w:bidi="ar-SA"/>
      </w:rPr>
    </w:lvl>
    <w:lvl w:ilvl="7" w:tplc="B8C01314">
      <w:numFmt w:val="bullet"/>
      <w:lvlText w:val="•"/>
      <w:lvlJc w:val="left"/>
      <w:pPr>
        <w:ind w:left="3904" w:hanging="270"/>
      </w:pPr>
      <w:rPr>
        <w:rFonts w:hint="default"/>
        <w:lang w:val="en-US" w:eastAsia="en-US" w:bidi="ar-SA"/>
      </w:rPr>
    </w:lvl>
    <w:lvl w:ilvl="8" w:tplc="67301B64">
      <w:numFmt w:val="bullet"/>
      <w:lvlText w:val="•"/>
      <w:lvlJc w:val="left"/>
      <w:pPr>
        <w:ind w:left="4299" w:hanging="270"/>
      </w:pPr>
      <w:rPr>
        <w:rFonts w:hint="default"/>
        <w:lang w:val="en-US" w:eastAsia="en-US" w:bidi="ar-SA"/>
      </w:rPr>
    </w:lvl>
  </w:abstractNum>
  <w:abstractNum w:abstractNumId="9"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667C6426"/>
    <w:multiLevelType w:val="hybridMultilevel"/>
    <w:tmpl w:val="C522517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3" w15:restartNumberingAfterBreak="0">
    <w:nsid w:val="74EF385C"/>
    <w:multiLevelType w:val="hybridMultilevel"/>
    <w:tmpl w:val="ABE01D30"/>
    <w:lvl w:ilvl="0" w:tplc="0D668086">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4"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202666">
    <w:abstractNumId w:val="4"/>
  </w:num>
  <w:num w:numId="2" w16cid:durableId="1357658571">
    <w:abstractNumId w:val="14"/>
  </w:num>
  <w:num w:numId="3" w16cid:durableId="1879854565">
    <w:abstractNumId w:val="3"/>
  </w:num>
  <w:num w:numId="4" w16cid:durableId="1241208757">
    <w:abstractNumId w:val="15"/>
  </w:num>
  <w:num w:numId="5" w16cid:durableId="790591750">
    <w:abstractNumId w:val="13"/>
  </w:num>
  <w:num w:numId="6" w16cid:durableId="1655454314">
    <w:abstractNumId w:val="12"/>
  </w:num>
  <w:num w:numId="7" w16cid:durableId="62801752">
    <w:abstractNumId w:val="2"/>
  </w:num>
  <w:num w:numId="8" w16cid:durableId="416288814">
    <w:abstractNumId w:val="7"/>
  </w:num>
  <w:num w:numId="9" w16cid:durableId="618029367">
    <w:abstractNumId w:val="10"/>
  </w:num>
  <w:num w:numId="10" w16cid:durableId="315961443">
    <w:abstractNumId w:val="6"/>
  </w:num>
  <w:num w:numId="11" w16cid:durableId="89088758">
    <w:abstractNumId w:val="9"/>
  </w:num>
  <w:num w:numId="12" w16cid:durableId="820735652">
    <w:abstractNumId w:val="5"/>
  </w:num>
  <w:num w:numId="13" w16cid:durableId="1963222208">
    <w:abstractNumId w:val="0"/>
  </w:num>
  <w:num w:numId="14" w16cid:durableId="1444033058">
    <w:abstractNumId w:val="4"/>
    <w:lvlOverride w:ilvl="0">
      <w:startOverride w:val="1"/>
    </w:lvlOverride>
  </w:num>
  <w:num w:numId="15" w16cid:durableId="1210923572">
    <w:abstractNumId w:val="4"/>
    <w:lvlOverride w:ilvl="0">
      <w:startOverride w:val="1"/>
    </w:lvlOverride>
  </w:num>
  <w:num w:numId="16" w16cid:durableId="92360102">
    <w:abstractNumId w:val="1"/>
  </w:num>
  <w:num w:numId="17" w16cid:durableId="13924640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052454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1372637">
    <w:abstractNumId w:val="8"/>
  </w:num>
  <w:num w:numId="20" w16cid:durableId="17156150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activeWritingStyle w:appName="MSWord" w:lang="en-US" w:vendorID="64" w:dllVersion="0"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C12697"/>
    <w:rsid w:val="000043FC"/>
    <w:rsid w:val="00005256"/>
    <w:rsid w:val="00014DE0"/>
    <w:rsid w:val="000336FA"/>
    <w:rsid w:val="00043B47"/>
    <w:rsid w:val="00046D6B"/>
    <w:rsid w:val="00050090"/>
    <w:rsid w:val="000560C0"/>
    <w:rsid w:val="00064CCD"/>
    <w:rsid w:val="00065742"/>
    <w:rsid w:val="000750BA"/>
    <w:rsid w:val="000852A5"/>
    <w:rsid w:val="00093DAE"/>
    <w:rsid w:val="000B3B0D"/>
    <w:rsid w:val="000E4318"/>
    <w:rsid w:val="000F52C7"/>
    <w:rsid w:val="00101D6B"/>
    <w:rsid w:val="00107695"/>
    <w:rsid w:val="00113DC6"/>
    <w:rsid w:val="00114452"/>
    <w:rsid w:val="001237BA"/>
    <w:rsid w:val="00137718"/>
    <w:rsid w:val="00150C28"/>
    <w:rsid w:val="00154A4E"/>
    <w:rsid w:val="00154B17"/>
    <w:rsid w:val="0015606F"/>
    <w:rsid w:val="001710CE"/>
    <w:rsid w:val="0017198D"/>
    <w:rsid w:val="00194DFE"/>
    <w:rsid w:val="001B2655"/>
    <w:rsid w:val="001B293B"/>
    <w:rsid w:val="001B5A9E"/>
    <w:rsid w:val="001C7C96"/>
    <w:rsid w:val="001D3ED6"/>
    <w:rsid w:val="001F0CAA"/>
    <w:rsid w:val="001F5474"/>
    <w:rsid w:val="00205500"/>
    <w:rsid w:val="00211C7A"/>
    <w:rsid w:val="00212A28"/>
    <w:rsid w:val="0022536A"/>
    <w:rsid w:val="00235F2F"/>
    <w:rsid w:val="00246C04"/>
    <w:rsid w:val="00246D74"/>
    <w:rsid w:val="00251766"/>
    <w:rsid w:val="00262B3C"/>
    <w:rsid w:val="00270580"/>
    <w:rsid w:val="00280B32"/>
    <w:rsid w:val="00283444"/>
    <w:rsid w:val="00286B0E"/>
    <w:rsid w:val="0029363D"/>
    <w:rsid w:val="002A2EF9"/>
    <w:rsid w:val="002A4171"/>
    <w:rsid w:val="002B68E4"/>
    <w:rsid w:val="002C409A"/>
    <w:rsid w:val="002C6962"/>
    <w:rsid w:val="002C7C9F"/>
    <w:rsid w:val="002D0D93"/>
    <w:rsid w:val="002D24E9"/>
    <w:rsid w:val="002D452D"/>
    <w:rsid w:val="002E0175"/>
    <w:rsid w:val="002E0A80"/>
    <w:rsid w:val="002F278E"/>
    <w:rsid w:val="002F40AE"/>
    <w:rsid w:val="00315AB3"/>
    <w:rsid w:val="0033243B"/>
    <w:rsid w:val="00345B59"/>
    <w:rsid w:val="003525B6"/>
    <w:rsid w:val="0035527B"/>
    <w:rsid w:val="0035576A"/>
    <w:rsid w:val="00363CDC"/>
    <w:rsid w:val="00365692"/>
    <w:rsid w:val="00383D43"/>
    <w:rsid w:val="003948BF"/>
    <w:rsid w:val="003A1A40"/>
    <w:rsid w:val="003A67CF"/>
    <w:rsid w:val="003B0566"/>
    <w:rsid w:val="003B10AF"/>
    <w:rsid w:val="003E1DF9"/>
    <w:rsid w:val="003F6C83"/>
    <w:rsid w:val="00414D16"/>
    <w:rsid w:val="0041725A"/>
    <w:rsid w:val="00420299"/>
    <w:rsid w:val="00432573"/>
    <w:rsid w:val="004403AE"/>
    <w:rsid w:val="00442C47"/>
    <w:rsid w:val="00442FF5"/>
    <w:rsid w:val="004548BC"/>
    <w:rsid w:val="00456AFE"/>
    <w:rsid w:val="0045705F"/>
    <w:rsid w:val="00485591"/>
    <w:rsid w:val="00485DD4"/>
    <w:rsid w:val="0049228D"/>
    <w:rsid w:val="004A07B8"/>
    <w:rsid w:val="004A6992"/>
    <w:rsid w:val="004C53BE"/>
    <w:rsid w:val="004C63A4"/>
    <w:rsid w:val="004C7801"/>
    <w:rsid w:val="004D2DED"/>
    <w:rsid w:val="004F185B"/>
    <w:rsid w:val="004F40C2"/>
    <w:rsid w:val="005075CF"/>
    <w:rsid w:val="005079E5"/>
    <w:rsid w:val="00516E0A"/>
    <w:rsid w:val="0052043C"/>
    <w:rsid w:val="0054089F"/>
    <w:rsid w:val="0054764A"/>
    <w:rsid w:val="00551C2E"/>
    <w:rsid w:val="005567E7"/>
    <w:rsid w:val="00561FD1"/>
    <w:rsid w:val="00567470"/>
    <w:rsid w:val="00567B46"/>
    <w:rsid w:val="00567B95"/>
    <w:rsid w:val="00571197"/>
    <w:rsid w:val="00575268"/>
    <w:rsid w:val="00593D2D"/>
    <w:rsid w:val="005A3DF5"/>
    <w:rsid w:val="005A6E48"/>
    <w:rsid w:val="005B0CD6"/>
    <w:rsid w:val="005B6061"/>
    <w:rsid w:val="005C5654"/>
    <w:rsid w:val="005D5458"/>
    <w:rsid w:val="005E7638"/>
    <w:rsid w:val="005E786A"/>
    <w:rsid w:val="005F670C"/>
    <w:rsid w:val="00610D60"/>
    <w:rsid w:val="006173B1"/>
    <w:rsid w:val="00625B4B"/>
    <w:rsid w:val="0062639F"/>
    <w:rsid w:val="00634051"/>
    <w:rsid w:val="00636659"/>
    <w:rsid w:val="0066037E"/>
    <w:rsid w:val="0066603D"/>
    <w:rsid w:val="00666DB5"/>
    <w:rsid w:val="006749AC"/>
    <w:rsid w:val="00690307"/>
    <w:rsid w:val="00692E9D"/>
    <w:rsid w:val="006946C4"/>
    <w:rsid w:val="006A3CC1"/>
    <w:rsid w:val="006B573D"/>
    <w:rsid w:val="006C685E"/>
    <w:rsid w:val="006D0A3A"/>
    <w:rsid w:val="006D36B3"/>
    <w:rsid w:val="006E39E8"/>
    <w:rsid w:val="007138FD"/>
    <w:rsid w:val="007201AE"/>
    <w:rsid w:val="0074004C"/>
    <w:rsid w:val="007414E3"/>
    <w:rsid w:val="00744EC9"/>
    <w:rsid w:val="00751B55"/>
    <w:rsid w:val="00753DBE"/>
    <w:rsid w:val="0075795F"/>
    <w:rsid w:val="00777D46"/>
    <w:rsid w:val="0078433D"/>
    <w:rsid w:val="00791FA5"/>
    <w:rsid w:val="00792884"/>
    <w:rsid w:val="00793215"/>
    <w:rsid w:val="007A210F"/>
    <w:rsid w:val="007A400E"/>
    <w:rsid w:val="007B7B43"/>
    <w:rsid w:val="007C10F5"/>
    <w:rsid w:val="007C4962"/>
    <w:rsid w:val="007D3680"/>
    <w:rsid w:val="007E3CF1"/>
    <w:rsid w:val="007E7ED1"/>
    <w:rsid w:val="00815B2B"/>
    <w:rsid w:val="00831027"/>
    <w:rsid w:val="008339EE"/>
    <w:rsid w:val="00840BEA"/>
    <w:rsid w:val="00851599"/>
    <w:rsid w:val="00851795"/>
    <w:rsid w:val="00853825"/>
    <w:rsid w:val="00856148"/>
    <w:rsid w:val="00887B51"/>
    <w:rsid w:val="00892AD0"/>
    <w:rsid w:val="00895103"/>
    <w:rsid w:val="008B3004"/>
    <w:rsid w:val="008D0ED1"/>
    <w:rsid w:val="008E1556"/>
    <w:rsid w:val="008E1730"/>
    <w:rsid w:val="008E2B11"/>
    <w:rsid w:val="008E5EB4"/>
    <w:rsid w:val="008F22CC"/>
    <w:rsid w:val="0090317B"/>
    <w:rsid w:val="00904DDD"/>
    <w:rsid w:val="009123A3"/>
    <w:rsid w:val="009202B0"/>
    <w:rsid w:val="009245E0"/>
    <w:rsid w:val="00925982"/>
    <w:rsid w:val="00926465"/>
    <w:rsid w:val="00926CC5"/>
    <w:rsid w:val="00936DBE"/>
    <w:rsid w:val="00940403"/>
    <w:rsid w:val="00940D3A"/>
    <w:rsid w:val="009558E7"/>
    <w:rsid w:val="009571CD"/>
    <w:rsid w:val="009643BB"/>
    <w:rsid w:val="00972D2C"/>
    <w:rsid w:val="0097484A"/>
    <w:rsid w:val="00993F56"/>
    <w:rsid w:val="009A2F30"/>
    <w:rsid w:val="009A7D23"/>
    <w:rsid w:val="009B3579"/>
    <w:rsid w:val="009B3E0C"/>
    <w:rsid w:val="009C0149"/>
    <w:rsid w:val="009E3456"/>
    <w:rsid w:val="009F01AB"/>
    <w:rsid w:val="009F1EB7"/>
    <w:rsid w:val="00A0776B"/>
    <w:rsid w:val="00A139FF"/>
    <w:rsid w:val="00A268C6"/>
    <w:rsid w:val="00A37C8B"/>
    <w:rsid w:val="00A42A8C"/>
    <w:rsid w:val="00A52E17"/>
    <w:rsid w:val="00A54FEC"/>
    <w:rsid w:val="00A80BF8"/>
    <w:rsid w:val="00A81797"/>
    <w:rsid w:val="00AB3B1C"/>
    <w:rsid w:val="00AD6007"/>
    <w:rsid w:val="00AE09CE"/>
    <w:rsid w:val="00AE7413"/>
    <w:rsid w:val="00AF2876"/>
    <w:rsid w:val="00B06730"/>
    <w:rsid w:val="00B20265"/>
    <w:rsid w:val="00B20FCB"/>
    <w:rsid w:val="00B26B6E"/>
    <w:rsid w:val="00B30C6D"/>
    <w:rsid w:val="00B36088"/>
    <w:rsid w:val="00B61B8E"/>
    <w:rsid w:val="00B74B8C"/>
    <w:rsid w:val="00B8329E"/>
    <w:rsid w:val="00B83D1E"/>
    <w:rsid w:val="00B871F1"/>
    <w:rsid w:val="00BA3560"/>
    <w:rsid w:val="00BA6311"/>
    <w:rsid w:val="00BB1E9A"/>
    <w:rsid w:val="00BD49FA"/>
    <w:rsid w:val="00BD5268"/>
    <w:rsid w:val="00BD7DB1"/>
    <w:rsid w:val="00BE10D0"/>
    <w:rsid w:val="00BF5D9B"/>
    <w:rsid w:val="00C05ACE"/>
    <w:rsid w:val="00C078DB"/>
    <w:rsid w:val="00C12697"/>
    <w:rsid w:val="00C15E02"/>
    <w:rsid w:val="00C2158A"/>
    <w:rsid w:val="00C26BEA"/>
    <w:rsid w:val="00C33468"/>
    <w:rsid w:val="00C42C5A"/>
    <w:rsid w:val="00C52D44"/>
    <w:rsid w:val="00C56D47"/>
    <w:rsid w:val="00C612B9"/>
    <w:rsid w:val="00C716A1"/>
    <w:rsid w:val="00C73EB8"/>
    <w:rsid w:val="00C81F24"/>
    <w:rsid w:val="00C85DE6"/>
    <w:rsid w:val="00C919C2"/>
    <w:rsid w:val="00C96AC3"/>
    <w:rsid w:val="00CA727B"/>
    <w:rsid w:val="00CB5363"/>
    <w:rsid w:val="00CD0DD7"/>
    <w:rsid w:val="00CD0FAD"/>
    <w:rsid w:val="00CD4185"/>
    <w:rsid w:val="00CE08B8"/>
    <w:rsid w:val="00CF5046"/>
    <w:rsid w:val="00D05A59"/>
    <w:rsid w:val="00D11196"/>
    <w:rsid w:val="00D16858"/>
    <w:rsid w:val="00D17DE7"/>
    <w:rsid w:val="00D215FF"/>
    <w:rsid w:val="00D338D7"/>
    <w:rsid w:val="00D40C9B"/>
    <w:rsid w:val="00D50EC1"/>
    <w:rsid w:val="00D52992"/>
    <w:rsid w:val="00D53B69"/>
    <w:rsid w:val="00D64601"/>
    <w:rsid w:val="00D777C1"/>
    <w:rsid w:val="00D80190"/>
    <w:rsid w:val="00D84035"/>
    <w:rsid w:val="00D86E01"/>
    <w:rsid w:val="00DA2A88"/>
    <w:rsid w:val="00DA6FC3"/>
    <w:rsid w:val="00DC44AC"/>
    <w:rsid w:val="00DC4993"/>
    <w:rsid w:val="00DD31F9"/>
    <w:rsid w:val="00DD46F4"/>
    <w:rsid w:val="00DE490B"/>
    <w:rsid w:val="00DF217C"/>
    <w:rsid w:val="00E15CA7"/>
    <w:rsid w:val="00E21412"/>
    <w:rsid w:val="00E223BD"/>
    <w:rsid w:val="00E27134"/>
    <w:rsid w:val="00E30FF1"/>
    <w:rsid w:val="00E40C38"/>
    <w:rsid w:val="00E5008F"/>
    <w:rsid w:val="00E678C1"/>
    <w:rsid w:val="00E85583"/>
    <w:rsid w:val="00E90DA8"/>
    <w:rsid w:val="00EA6E10"/>
    <w:rsid w:val="00EB362D"/>
    <w:rsid w:val="00EC7849"/>
    <w:rsid w:val="00ED0D14"/>
    <w:rsid w:val="00ED0DD0"/>
    <w:rsid w:val="00EE4EA5"/>
    <w:rsid w:val="00EF262B"/>
    <w:rsid w:val="00F0457A"/>
    <w:rsid w:val="00F15D2A"/>
    <w:rsid w:val="00F175C2"/>
    <w:rsid w:val="00F2290A"/>
    <w:rsid w:val="00F2612F"/>
    <w:rsid w:val="00F36A01"/>
    <w:rsid w:val="00F37DA1"/>
    <w:rsid w:val="00F46743"/>
    <w:rsid w:val="00F52947"/>
    <w:rsid w:val="00F529A6"/>
    <w:rsid w:val="00F55026"/>
    <w:rsid w:val="00F61933"/>
    <w:rsid w:val="00F62E50"/>
    <w:rsid w:val="00F71942"/>
    <w:rsid w:val="00F73C3F"/>
    <w:rsid w:val="00F77ED1"/>
    <w:rsid w:val="00F80CC4"/>
    <w:rsid w:val="00FA1962"/>
    <w:rsid w:val="00FB0F21"/>
    <w:rsid w:val="00FD2E9F"/>
    <w:rsid w:val="00FE6231"/>
    <w:rsid w:val="00FF3E5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3B9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90A"/>
    <w:pPr>
      <w:spacing w:after="160" w:line="259" w:lineRule="auto"/>
      <w:ind w:firstLine="720"/>
    </w:pPr>
    <w:rPr>
      <w:rFonts w:asciiTheme="majorHAnsi" w:hAnsiTheme="majorHAnsi"/>
      <w:sz w:val="24"/>
      <w:szCs w:val="24"/>
    </w:rPr>
  </w:style>
  <w:style w:type="paragraph" w:styleId="Heading1">
    <w:name w:val="heading 1"/>
    <w:basedOn w:val="Normal"/>
    <w:next w:val="Normal"/>
    <w:link w:val="Heading1Char"/>
    <w:uiPriority w:val="9"/>
    <w:qFormat/>
    <w:rsid w:val="00345B59"/>
    <w:pPr>
      <w:keepNext/>
      <w:spacing w:before="240" w:after="60"/>
      <w:ind w:firstLine="0"/>
      <w:jc w:val="center"/>
      <w:outlineLvl w:val="0"/>
    </w:pPr>
    <w:rPr>
      <w:rFonts w:eastAsia="Times New Roman"/>
      <w:b/>
      <w:bCs/>
      <w:spacing w:val="10"/>
      <w:kern w:val="32"/>
      <w:sz w:val="32"/>
      <w:szCs w:val="32"/>
    </w:rPr>
  </w:style>
  <w:style w:type="paragraph" w:styleId="Heading2">
    <w:name w:val="heading 2"/>
    <w:basedOn w:val="Heading1"/>
    <w:next w:val="Normal"/>
    <w:link w:val="Heading2Char"/>
    <w:uiPriority w:val="9"/>
    <w:qFormat/>
    <w:rsid w:val="0062639F"/>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5B59"/>
    <w:rPr>
      <w:rFonts w:ascii="Times" w:eastAsia="Times New Roman" w:hAnsi="Times"/>
      <w:b/>
      <w:bCs/>
      <w:spacing w:val="10"/>
      <w:kern w:val="32"/>
      <w:sz w:val="32"/>
      <w:szCs w:val="32"/>
    </w:rPr>
  </w:style>
  <w:style w:type="paragraph" w:styleId="TOCHeading">
    <w:name w:val="TOC Heading"/>
    <w:basedOn w:val="Normal"/>
    <w:next w:val="Normal"/>
    <w:uiPriority w:val="39"/>
    <w:unhideWhenUsed/>
    <w:qFormat/>
    <w:rsid w:val="002A2EF9"/>
    <w:pPr>
      <w:ind w:firstLine="0"/>
      <w:jc w:val="center"/>
      <w:outlineLvl w:val="0"/>
    </w:pPr>
    <w:rPr>
      <w:caps/>
      <w:spacing w:val="20"/>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62639F"/>
    <w:rPr>
      <w:rFonts w:ascii="Times" w:eastAsia="Times New Roman" w:hAnsi="Times"/>
      <w:b/>
      <w:bCs/>
      <w:spacing w:val="10"/>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C919C2"/>
    <w:pPr>
      <w:numPr>
        <w:numId w:val="1"/>
      </w:numPr>
      <w:spacing w:before="240" w:after="60"/>
    </w:pPr>
    <w:rPr>
      <w:color w:val="000000" w:themeColor="text1"/>
    </w:rPr>
  </w:style>
  <w:style w:type="paragraph" w:styleId="Title">
    <w:name w:val="Title"/>
    <w:basedOn w:val="Normal"/>
    <w:next w:val="Normal"/>
    <w:link w:val="TitleChar"/>
    <w:uiPriority w:val="10"/>
    <w:qFormat/>
    <w:rsid w:val="00FD2E9F"/>
    <w:pPr>
      <w:spacing w:line="180" w:lineRule="auto"/>
      <w:ind w:firstLine="0"/>
      <w:jc w:val="center"/>
    </w:pPr>
    <w:rPr>
      <w:i/>
      <w:caps/>
      <w:color w:val="000000" w:themeColor="text1"/>
      <w:sz w:val="144"/>
      <w:szCs w:val="96"/>
    </w:rPr>
  </w:style>
  <w:style w:type="character" w:customStyle="1" w:styleId="TitleChar">
    <w:name w:val="Title Char"/>
    <w:basedOn w:val="DefaultParagraphFont"/>
    <w:link w:val="Title"/>
    <w:uiPriority w:val="10"/>
    <w:rsid w:val="00FD2E9F"/>
    <w:rPr>
      <w:rFonts w:asciiTheme="majorHAnsi" w:hAnsiTheme="majorHAnsi"/>
      <w:i/>
      <w:caps/>
      <w:color w:val="000000" w:themeColor="text1"/>
      <w:sz w:val="144"/>
      <w:szCs w:val="96"/>
    </w:rPr>
  </w:style>
  <w:style w:type="paragraph" w:styleId="Subtitle">
    <w:name w:val="Subtitle"/>
    <w:basedOn w:val="Normal"/>
    <w:next w:val="Normal"/>
    <w:link w:val="SubtitleChar"/>
    <w:uiPriority w:val="11"/>
    <w:qFormat/>
    <w:rsid w:val="00DC4993"/>
    <w:pPr>
      <w:ind w:firstLine="0"/>
      <w:jc w:val="center"/>
    </w:pPr>
    <w:rPr>
      <w:caps/>
      <w:spacing w:val="20"/>
      <w:sz w:val="32"/>
      <w:szCs w:val="40"/>
    </w:rPr>
  </w:style>
  <w:style w:type="character" w:customStyle="1" w:styleId="SubtitleChar">
    <w:name w:val="Subtitle Char"/>
    <w:basedOn w:val="DefaultParagraphFont"/>
    <w:link w:val="Subtitle"/>
    <w:uiPriority w:val="11"/>
    <w:rsid w:val="00DC4993"/>
    <w:rPr>
      <w:rFonts w:ascii="Times" w:hAnsi="Times"/>
      <w:caps/>
      <w:spacing w:val="20"/>
      <w:sz w:val="32"/>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5F670C"/>
    <w:pPr>
      <w:ind w:firstLine="0"/>
      <w:jc w:val="center"/>
    </w:pPr>
    <w:rPr>
      <w:i/>
      <w:sz w:val="32"/>
      <w:szCs w:val="36"/>
    </w:rPr>
  </w:style>
  <w:style w:type="paragraph" w:styleId="ListBullet">
    <w:name w:val="List Bullet"/>
    <w:basedOn w:val="ListParagraph"/>
    <w:uiPriority w:val="99"/>
    <w:rsid w:val="00C919C2"/>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F2290A"/>
    <w:rPr>
      <w:rFonts w:ascii="Calibri" w:hAnsi="Calibri"/>
      <w:color w:val="0034EF" w:themeColor="accent5" w:themeShade="BF"/>
    </w:rPr>
  </w:style>
  <w:style w:type="paragraph" w:customStyle="1" w:styleId="TipTextHeader">
    <w:name w:val="Tip Text Header"/>
    <w:basedOn w:val="TipText"/>
    <w:qFormat/>
    <w:rsid w:val="008E1556"/>
    <w:pPr>
      <w:ind w:firstLine="0"/>
      <w:jc w:val="center"/>
    </w:pPr>
    <w:rPr>
      <w:b/>
      <w:caps/>
      <w:spacing w:val="10"/>
      <w:sz w:val="28"/>
    </w:r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paragraph" w:customStyle="1" w:styleId="Sub-head">
    <w:name w:val="Sub-head"/>
    <w:basedOn w:val="TipTextHeader"/>
    <w:qFormat/>
    <w:rsid w:val="003A1A40"/>
    <w:rPr>
      <w:color w:val="000000" w:themeColor="text1"/>
      <w:sz w:val="36"/>
    </w:rPr>
  </w:style>
  <w:style w:type="paragraph" w:customStyle="1" w:styleId="Instructions">
    <w:name w:val="Instructions"/>
    <w:basedOn w:val="Normal"/>
    <w:qFormat/>
    <w:rsid w:val="00B06730"/>
    <w:rPr>
      <w:b/>
      <w:i/>
      <w:color w:val="268DA4" w:themeColor="accent2" w:themeShade="80"/>
    </w:rPr>
  </w:style>
  <w:style w:type="paragraph" w:customStyle="1" w:styleId="TipTextList">
    <w:name w:val="Tip Text List"/>
    <w:basedOn w:val="ListParagraph"/>
    <w:qFormat/>
    <w:rsid w:val="00F2290A"/>
    <w:pPr>
      <w:spacing w:before="120" w:after="0"/>
    </w:pPr>
    <w:rPr>
      <w:rFonts w:ascii="Calibri" w:hAnsi="Calibri"/>
      <w:color w:val="0034EF" w:themeColor="accent5" w:themeShade="BF"/>
    </w:rPr>
  </w:style>
  <w:style w:type="paragraph" w:customStyle="1" w:styleId="TipTextBullets">
    <w:name w:val="Tip Text Bullets"/>
    <w:basedOn w:val="ListBullet"/>
    <w:qFormat/>
    <w:rsid w:val="00F2290A"/>
    <w:pPr>
      <w:spacing w:before="0"/>
    </w:pPr>
    <w:rPr>
      <w:rFonts w:ascii="Calibri" w:hAnsi="Calibri"/>
      <w:color w:val="0034EF" w:themeColor="accent5" w:themeShade="BF"/>
    </w:rPr>
  </w:style>
  <w:style w:type="character" w:customStyle="1" w:styleId="markedcontent">
    <w:name w:val="markedcontent"/>
    <w:basedOn w:val="DefaultParagraphFont"/>
    <w:rsid w:val="00CD4185"/>
  </w:style>
  <w:style w:type="paragraph" w:styleId="BodyText">
    <w:name w:val="Body Text"/>
    <w:basedOn w:val="Normal"/>
    <w:link w:val="BodyTextChar"/>
    <w:uiPriority w:val="1"/>
    <w:qFormat/>
    <w:rsid w:val="00CD4185"/>
    <w:pPr>
      <w:widowControl w:val="0"/>
      <w:autoSpaceDE w:val="0"/>
      <w:autoSpaceDN w:val="0"/>
      <w:spacing w:after="0" w:line="240" w:lineRule="auto"/>
      <w:ind w:firstLine="0"/>
    </w:pPr>
    <w:rPr>
      <w:rFonts w:ascii="Bookman Old Style" w:eastAsia="Bookman Old Style" w:hAnsi="Bookman Old Style" w:cs="Bookman Old Style"/>
      <w:sz w:val="18"/>
      <w:szCs w:val="18"/>
    </w:rPr>
  </w:style>
  <w:style w:type="character" w:customStyle="1" w:styleId="BodyTextChar">
    <w:name w:val="Body Text Char"/>
    <w:basedOn w:val="DefaultParagraphFont"/>
    <w:link w:val="BodyText"/>
    <w:uiPriority w:val="1"/>
    <w:rsid w:val="00CD4185"/>
    <w:rPr>
      <w:rFonts w:ascii="Bookman Old Style" w:eastAsia="Bookman Old Style" w:hAnsi="Bookman Old Style" w:cs="Bookman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35DDE1381649E1A65C6F9ADACEC968"/>
        <w:category>
          <w:name w:val="General"/>
          <w:gallery w:val="placeholder"/>
        </w:category>
        <w:types>
          <w:type w:val="bbPlcHdr"/>
        </w:types>
        <w:behaviors>
          <w:behavior w:val="content"/>
        </w:behaviors>
        <w:guid w:val="{936DB462-2A5E-4458-892C-48FC3DCC9603}"/>
      </w:docPartPr>
      <w:docPartBody>
        <w:p w:rsidR="00495D50" w:rsidRDefault="00000000">
          <w:pPr>
            <w:pStyle w:val="9F35DDE1381649E1A65C6F9ADACEC968"/>
          </w:pPr>
          <w:bookmarkStart w:id="0" w:name="_Hlk121307520"/>
          <w:bookmarkEnd w:id="0"/>
          <w:r w:rsidRPr="00A268C6">
            <w:t>An Ancient Song</w:t>
          </w:r>
        </w:p>
      </w:docPartBody>
    </w:docPart>
    <w:docPart>
      <w:docPartPr>
        <w:name w:val="CAB2C2FB8EA14CBAA6A51871E3BB1C4C"/>
        <w:category>
          <w:name w:val="General"/>
          <w:gallery w:val="placeholder"/>
        </w:category>
        <w:types>
          <w:type w:val="bbPlcHdr"/>
        </w:types>
        <w:behaviors>
          <w:behavior w:val="content"/>
        </w:behaviors>
        <w:guid w:val="{0BAF5C93-9567-4030-9548-29D9D29FF594}"/>
      </w:docPartPr>
      <w:docPartBody>
        <w:p w:rsidR="00495D50" w:rsidRDefault="00000000">
          <w:pPr>
            <w:pStyle w:val="CAB2C2FB8EA14CBAA6A51871E3BB1C4C"/>
          </w:pPr>
          <w:r w:rsidRPr="00A268C6">
            <w:t>Song of the Humpback Whale</w:t>
          </w:r>
        </w:p>
      </w:docPartBody>
    </w:docPart>
    <w:docPart>
      <w:docPartPr>
        <w:name w:val="FA5D577E80A446F693E75360340A6F38"/>
        <w:category>
          <w:name w:val="General"/>
          <w:gallery w:val="placeholder"/>
        </w:category>
        <w:types>
          <w:type w:val="bbPlcHdr"/>
        </w:types>
        <w:behaviors>
          <w:behavior w:val="content"/>
        </w:behaviors>
        <w:guid w:val="{DF9460B0-8E57-4397-8EB6-231B337ABED4}"/>
      </w:docPartPr>
      <w:docPartBody>
        <w:p w:rsidR="00495D50" w:rsidRDefault="00000000">
          <w:pPr>
            <w:pStyle w:val="FA5D577E80A446F693E75360340A6F38"/>
          </w:pPr>
          <w:r w:rsidRPr="00561FD1">
            <w:t>Begin a new chapter here…</w:t>
          </w:r>
        </w:p>
      </w:docPartBody>
    </w:docPart>
    <w:docPart>
      <w:docPartPr>
        <w:name w:val="6051816245604DFAB22B7FC7FE7AA6E7"/>
        <w:category>
          <w:name w:val="General"/>
          <w:gallery w:val="placeholder"/>
        </w:category>
        <w:types>
          <w:type w:val="bbPlcHdr"/>
        </w:types>
        <w:behaviors>
          <w:behavior w:val="content"/>
        </w:behaviors>
        <w:guid w:val="{947ACA1B-10CB-46FB-872C-427FA6D88AC6}"/>
      </w:docPartPr>
      <w:docPartBody>
        <w:p w:rsidR="00495D50" w:rsidRDefault="00000000">
          <w:pPr>
            <w:pStyle w:val="6051816245604DFAB22B7FC7FE7AA6E7"/>
          </w:pPr>
          <w:r w:rsidRPr="00F46743">
            <w:t>In the second chapter, go a little deeper into the book’s topic. As an example, the title of the example book’s second chapter is “Song of the Humpback Whale.” Start off by providing a brief overview of what the chapter contains and transition smoothly into your supporting points. Try to keep the language simple and understandable to generate a rapport with the reader and keep them engaged.</w:t>
          </w:r>
        </w:p>
      </w:docPartBody>
    </w:docPart>
    <w:docPart>
      <w:docPartPr>
        <w:name w:val="12A470CB0F114A82A9904D78B78C8387"/>
        <w:category>
          <w:name w:val="General"/>
          <w:gallery w:val="placeholder"/>
        </w:category>
        <w:types>
          <w:type w:val="bbPlcHdr"/>
        </w:types>
        <w:behaviors>
          <w:behavior w:val="content"/>
        </w:behaviors>
        <w:guid w:val="{5E4D966F-B409-4D7B-AFBD-AEAD674AEC2E}"/>
      </w:docPartPr>
      <w:docPartBody>
        <w:p w:rsidR="00495D50" w:rsidRDefault="00000000">
          <w:pPr>
            <w:pStyle w:val="12A470CB0F114A82A9904D78B78C8387"/>
          </w:pPr>
          <w:r w:rsidRPr="00107695">
            <w:t>An Oceanic Chorus</w:t>
          </w:r>
        </w:p>
      </w:docPartBody>
    </w:docPart>
    <w:docPart>
      <w:docPartPr>
        <w:name w:val="ED8DEEE164074F038489EB6B5B4E8973"/>
        <w:category>
          <w:name w:val="General"/>
          <w:gallery w:val="placeholder"/>
        </w:category>
        <w:types>
          <w:type w:val="bbPlcHdr"/>
        </w:types>
        <w:behaviors>
          <w:behavior w:val="content"/>
        </w:behaviors>
        <w:guid w:val="{322046A6-A790-4C02-BFDD-FB8A6C72C244}"/>
      </w:docPartPr>
      <w:docPartBody>
        <w:p w:rsidR="00495D50" w:rsidRDefault="00000000">
          <w:pPr>
            <w:pStyle w:val="ED8DEEE164074F038489EB6B5B4E8973"/>
          </w:pPr>
          <w:r w:rsidRPr="00561FD1">
            <w:t>Insert content here…</w:t>
          </w:r>
        </w:p>
      </w:docPartBody>
    </w:docPart>
    <w:docPart>
      <w:docPartPr>
        <w:name w:val="CEA00A865F82432CB845A26F27F8F0D6"/>
        <w:category>
          <w:name w:val="General"/>
          <w:gallery w:val="placeholder"/>
        </w:category>
        <w:types>
          <w:type w:val="bbPlcHdr"/>
        </w:types>
        <w:behaviors>
          <w:behavior w:val="content"/>
        </w:behaviors>
        <w:guid w:val="{8B550ABD-4CBD-4C7C-AF31-C5A938653BB2}"/>
      </w:docPartPr>
      <w:docPartBody>
        <w:p w:rsidR="00C12182" w:rsidRDefault="00000000" w:rsidP="00F46743">
          <w:pPr>
            <w:pStyle w:val="TipText"/>
          </w:pPr>
          <w:r>
            <w:t>Divide your chapter into sections with relevant subheadings. Subheadings guide the reader through the chapter and help in showing how you perceive the topic. Always have more than one subheading per chapter and make sure they are related to your chapter topic.</w:t>
          </w:r>
        </w:p>
        <w:p w:rsidR="00495D50" w:rsidRDefault="00000000">
          <w:pPr>
            <w:pStyle w:val="CEA00A865F82432CB845A26F27F8F0D6"/>
          </w:pPr>
          <w:r>
            <w:t>When researching content for a particular chapter, any key highlights you come across can act as a subheading. For example, Subheading 1 for this chapter is “An Oceanic Chorus.” You can talk about how different species of whale songs differ from each other.</w:t>
          </w:r>
        </w:p>
      </w:docPartBody>
    </w:docPart>
    <w:docPart>
      <w:docPartPr>
        <w:name w:val="4D786C148AE240979D292CED3B1391D2"/>
        <w:category>
          <w:name w:val="General"/>
          <w:gallery w:val="placeholder"/>
        </w:category>
        <w:types>
          <w:type w:val="bbPlcHdr"/>
        </w:types>
        <w:behaviors>
          <w:behavior w:val="content"/>
        </w:behaviors>
        <w:guid w:val="{E19FA1D4-5138-42B1-8A8A-3312F303776C}"/>
      </w:docPartPr>
      <w:docPartBody>
        <w:p w:rsidR="00495D50" w:rsidRDefault="00000000">
          <w:pPr>
            <w:pStyle w:val="4D786C148AE240979D292CED3B1391D2"/>
          </w:pPr>
          <w:r w:rsidRPr="00107695">
            <w:t>Phrases and Themes</w:t>
          </w:r>
        </w:p>
      </w:docPartBody>
    </w:docPart>
    <w:docPart>
      <w:docPartPr>
        <w:name w:val="349DAFAAA83940C1840FEC2E9F36FC2B"/>
        <w:category>
          <w:name w:val="General"/>
          <w:gallery w:val="placeholder"/>
        </w:category>
        <w:types>
          <w:type w:val="bbPlcHdr"/>
        </w:types>
        <w:behaviors>
          <w:behavior w:val="content"/>
        </w:behaviors>
        <w:guid w:val="{332F96A8-3855-49EA-A5C2-431DE5643540}"/>
      </w:docPartPr>
      <w:docPartBody>
        <w:p w:rsidR="00495D50" w:rsidRDefault="00000000">
          <w:pPr>
            <w:pStyle w:val="349DAFAAA83940C1840FEC2E9F36FC2B"/>
          </w:pPr>
          <w:r w:rsidRPr="00561FD1">
            <w:t>Insert content here…</w:t>
          </w:r>
        </w:p>
      </w:docPartBody>
    </w:docPart>
    <w:docPart>
      <w:docPartPr>
        <w:name w:val="EC938F518FBE414089D938D62AD9AC16"/>
        <w:category>
          <w:name w:val="General"/>
          <w:gallery w:val="placeholder"/>
        </w:category>
        <w:types>
          <w:type w:val="bbPlcHdr"/>
        </w:types>
        <w:behaviors>
          <w:behavior w:val="content"/>
        </w:behaviors>
        <w:guid w:val="{A7760EEA-F509-4993-A290-AC700C660AAA}"/>
      </w:docPartPr>
      <w:docPartBody>
        <w:p w:rsidR="00495D50" w:rsidRDefault="00000000">
          <w:pPr>
            <w:pStyle w:val="EC938F518FBE414089D938D62AD9AC16"/>
          </w:pPr>
          <w:r w:rsidRPr="00F46743">
            <w:t>For Subheading 2, use a subtitle such as “Phrases and Themes.” This subsection explains the differences between the elements of whale songs, the role those elements play in mating, their familial groups, etc.</w:t>
          </w:r>
        </w:p>
      </w:docPartBody>
    </w:docPart>
    <w:docPart>
      <w:docPartPr>
        <w:name w:val="920D1280FC6C4B66B04BE26EF71EFB8E"/>
        <w:category>
          <w:name w:val="General"/>
          <w:gallery w:val="placeholder"/>
        </w:category>
        <w:types>
          <w:type w:val="bbPlcHdr"/>
        </w:types>
        <w:behaviors>
          <w:behavior w:val="content"/>
        </w:behaviors>
        <w:guid w:val="{5DAC0D4B-EABE-4198-9147-D36266570267}"/>
      </w:docPartPr>
      <w:docPartBody>
        <w:p w:rsidR="00495D50" w:rsidRDefault="00000000">
          <w:pPr>
            <w:pStyle w:val="920D1280FC6C4B66B04BE26EF71EFB8E"/>
          </w:pPr>
          <w:r w:rsidRPr="00561FD1">
            <w:t>Chapter Summary/Key Takeaways</w:t>
          </w:r>
        </w:p>
      </w:docPartBody>
    </w:docPart>
    <w:docPart>
      <w:docPartPr>
        <w:name w:val="E635A2238B2E4645A18C8A0A59B6E951"/>
        <w:category>
          <w:name w:val="General"/>
          <w:gallery w:val="placeholder"/>
        </w:category>
        <w:types>
          <w:type w:val="bbPlcHdr"/>
        </w:types>
        <w:behaviors>
          <w:behavior w:val="content"/>
        </w:behaviors>
        <w:guid w:val="{E69EFA3E-8607-4D17-8BD8-89955264BB52}"/>
      </w:docPartPr>
      <w:docPartBody>
        <w:p w:rsidR="00495D50" w:rsidRDefault="00000000">
          <w:pPr>
            <w:pStyle w:val="E635A2238B2E4645A18C8A0A59B6E951"/>
          </w:pPr>
          <w:r w:rsidRPr="00561FD1">
            <w:t>Insert content here…</w:t>
          </w:r>
        </w:p>
      </w:docPartBody>
    </w:docPart>
    <w:docPart>
      <w:docPartPr>
        <w:name w:val="DD1A1F15F9654373BB36A72D892AD15E"/>
        <w:category>
          <w:name w:val="General"/>
          <w:gallery w:val="placeholder"/>
        </w:category>
        <w:types>
          <w:type w:val="bbPlcHdr"/>
        </w:types>
        <w:behaviors>
          <w:behavior w:val="content"/>
        </w:behaviors>
        <w:guid w:val="{A84F4461-6CE4-4212-BE0F-7294CD5FD46C}"/>
      </w:docPartPr>
      <w:docPartBody>
        <w:p w:rsidR="00C12182" w:rsidRPr="00BF5D9B" w:rsidRDefault="00000000" w:rsidP="00561FD1">
          <w:pPr>
            <w:pStyle w:val="TipText"/>
          </w:pPr>
          <w:r w:rsidRPr="00F46743">
            <w:t>Remind the reader of the key points of the chapter in a short paragraph. Alternatively, use a bullet point format as shown below:</w:t>
          </w:r>
        </w:p>
        <w:p w:rsidR="00C12182" w:rsidRPr="00107695" w:rsidRDefault="00000000" w:rsidP="00107695">
          <w:pPr>
            <w:pStyle w:val="TipTextBullets"/>
            <w:tabs>
              <w:tab w:val="clear" w:pos="360"/>
            </w:tabs>
          </w:pPr>
          <w:r w:rsidRPr="00F46743">
            <w:t>Each familial group of whales can have their own “dialect”</w:t>
          </w:r>
        </w:p>
        <w:p w:rsidR="00C12182" w:rsidRPr="00107695" w:rsidRDefault="00000000" w:rsidP="00107695">
          <w:pPr>
            <w:pStyle w:val="TipTextBullets"/>
            <w:tabs>
              <w:tab w:val="clear" w:pos="360"/>
            </w:tabs>
          </w:pPr>
          <w:r w:rsidRPr="00107695">
            <w:t>Point 2 from your text…</w:t>
          </w:r>
        </w:p>
        <w:p w:rsidR="00C12182" w:rsidRPr="00107695" w:rsidRDefault="00000000" w:rsidP="00107695">
          <w:pPr>
            <w:pStyle w:val="TipTextBullets"/>
            <w:tabs>
              <w:tab w:val="clear" w:pos="360"/>
            </w:tabs>
          </w:pPr>
          <w:r w:rsidRPr="00107695">
            <w:t>Point 3 from your text…</w:t>
          </w:r>
        </w:p>
        <w:p w:rsidR="00495D50" w:rsidRDefault="00000000">
          <w:pPr>
            <w:pStyle w:val="DD1A1F15F9654373BB36A72D892AD15E"/>
          </w:pPr>
          <w:r w:rsidRPr="00107695">
            <w:t>etc.</w:t>
          </w:r>
        </w:p>
      </w:docPartBody>
    </w:docPart>
    <w:docPart>
      <w:docPartPr>
        <w:name w:val="20C30AA171EB4CD7B3890489B1577E5A"/>
        <w:category>
          <w:name w:val="General"/>
          <w:gallery w:val="placeholder"/>
        </w:category>
        <w:types>
          <w:type w:val="bbPlcHdr"/>
        </w:types>
        <w:behaviors>
          <w:behavior w:val="content"/>
        </w:behaviors>
        <w:guid w:val="{C5FB3F60-53BA-42BE-B456-F2AA7DDFEF5E}"/>
      </w:docPartPr>
      <w:docPartBody>
        <w:p w:rsidR="00495D50" w:rsidRDefault="00000000">
          <w:pPr>
            <w:pStyle w:val="20C30AA171EB4CD7B3890489B1577E5A"/>
          </w:pPr>
          <w:r w:rsidRPr="00561FD1">
            <w:t>In the next chapter, you will learn…</w:t>
          </w:r>
        </w:p>
      </w:docPartBody>
    </w:docPart>
    <w:docPart>
      <w:docPartPr>
        <w:name w:val="959E66A70D9D4A4E9EB7477B0639B472"/>
        <w:category>
          <w:name w:val="General"/>
          <w:gallery w:val="placeholder"/>
        </w:category>
        <w:types>
          <w:type w:val="bbPlcHdr"/>
        </w:types>
        <w:behaviors>
          <w:behavior w:val="content"/>
        </w:behaviors>
        <w:guid w:val="{F276C35B-BA8F-418C-A9DC-052745D0E693}"/>
      </w:docPartPr>
      <w:docPartBody>
        <w:p w:rsidR="00495D50" w:rsidRDefault="00000000">
          <w:pPr>
            <w:pStyle w:val="959E66A70D9D4A4E9EB7477B0639B472"/>
          </w:pPr>
          <w:r w:rsidRPr="00561FD1">
            <w:t>To logically transition smoothly from chapter to chapter, inform the reader of what is coming next. When ending your chapter, link the next chapter’s information with what has already been learned.</w:t>
          </w:r>
        </w:p>
      </w:docPartBody>
    </w:docPart>
    <w:docPart>
      <w:docPartPr>
        <w:name w:val="373D37B9B4E947948E1294863C2E1EBC"/>
        <w:category>
          <w:name w:val="General"/>
          <w:gallery w:val="placeholder"/>
        </w:category>
        <w:types>
          <w:type w:val="bbPlcHdr"/>
        </w:types>
        <w:behaviors>
          <w:behavior w:val="content"/>
        </w:behaviors>
        <w:guid w:val="{EC64F1F4-3997-4759-B4C2-371636A61F58}"/>
      </w:docPartPr>
      <w:docPartBody>
        <w:p w:rsidR="00495D50" w:rsidRDefault="00000000">
          <w:pPr>
            <w:pStyle w:val="373D37B9B4E947948E1294863C2E1EBC"/>
          </w:pPr>
          <w:r w:rsidRPr="00107695">
            <w:t>Finding a Mate</w:t>
          </w:r>
        </w:p>
      </w:docPartBody>
    </w:docPart>
    <w:docPart>
      <w:docPartPr>
        <w:name w:val="118CC667D444464285302097CC997399"/>
        <w:category>
          <w:name w:val="General"/>
          <w:gallery w:val="placeholder"/>
        </w:category>
        <w:types>
          <w:type w:val="bbPlcHdr"/>
        </w:types>
        <w:behaviors>
          <w:behavior w:val="content"/>
        </w:behaviors>
        <w:guid w:val="{E82E05BC-8261-4A7D-9A59-FF35E5FEAA6A}"/>
      </w:docPartPr>
      <w:docPartBody>
        <w:p w:rsidR="00495D50" w:rsidRDefault="00000000">
          <w:pPr>
            <w:pStyle w:val="118CC667D444464285302097CC997399"/>
          </w:pPr>
          <w:r w:rsidRPr="00363CDC">
            <w:t>Begin a new chapter here…</w:t>
          </w:r>
        </w:p>
      </w:docPartBody>
    </w:docPart>
    <w:docPart>
      <w:docPartPr>
        <w:name w:val="A4CFFDEB0B674DB58B6BB686E693AACF"/>
        <w:category>
          <w:name w:val="General"/>
          <w:gallery w:val="placeholder"/>
        </w:category>
        <w:types>
          <w:type w:val="bbPlcHdr"/>
        </w:types>
        <w:behaviors>
          <w:behavior w:val="content"/>
        </w:behaviors>
        <w:guid w:val="{DB19A413-26A3-45DF-ADD4-C9CA4F947AB9}"/>
      </w:docPartPr>
      <w:docPartBody>
        <w:p w:rsidR="00495D50" w:rsidRDefault="00000000">
          <w:pPr>
            <w:pStyle w:val="A4CFFDEB0B674DB58B6BB686E693AACF"/>
          </w:pPr>
          <w:r w:rsidRPr="00F46743">
            <w:t>For the purposes of this example, this chapter’s title is “Finding a Mate.” This means that this chapter will be dealing with strategies for finding a sexual partner. Start off by providing a brief overview of the information contained in the chapter and then transition smoothly into your supporting points. Try to keep the language simple and understandable to generate a rapport with the reader and keep them engaged.</w:t>
          </w:r>
        </w:p>
      </w:docPartBody>
    </w:docPart>
    <w:docPart>
      <w:docPartPr>
        <w:name w:val="9FCA687ABF3848CE98CE39127DB630F5"/>
        <w:category>
          <w:name w:val="General"/>
          <w:gallery w:val="placeholder"/>
        </w:category>
        <w:types>
          <w:type w:val="bbPlcHdr"/>
        </w:types>
        <w:behaviors>
          <w:behavior w:val="content"/>
        </w:behaviors>
        <w:guid w:val="{C7B25A22-5577-4E35-B0BC-04E2EDFEFA61}"/>
      </w:docPartPr>
      <w:docPartBody>
        <w:p w:rsidR="00495D50" w:rsidRDefault="00000000">
          <w:pPr>
            <w:pStyle w:val="9FCA687ABF3848CE98CE39127DB630F5"/>
          </w:pPr>
          <w:r w:rsidRPr="00107695">
            <w:t>Call of the Wild</w:t>
          </w:r>
        </w:p>
      </w:docPartBody>
    </w:docPart>
    <w:docPart>
      <w:docPartPr>
        <w:name w:val="F623F3CBA54C4551BF59108BDD690AED"/>
        <w:category>
          <w:name w:val="General"/>
          <w:gallery w:val="placeholder"/>
        </w:category>
        <w:types>
          <w:type w:val="bbPlcHdr"/>
        </w:types>
        <w:behaviors>
          <w:behavior w:val="content"/>
        </w:behaviors>
        <w:guid w:val="{3271B9CE-8A10-4BE5-BA04-22A734A76570}"/>
      </w:docPartPr>
      <w:docPartBody>
        <w:p w:rsidR="00495D50" w:rsidRDefault="00000000">
          <w:pPr>
            <w:pStyle w:val="F623F3CBA54C4551BF59108BDD690AED"/>
          </w:pPr>
          <w:r w:rsidRPr="00363CDC">
            <w:t>Insert content here…</w:t>
          </w:r>
        </w:p>
      </w:docPartBody>
    </w:docPart>
    <w:docPart>
      <w:docPartPr>
        <w:name w:val="A249F0CCD6554275AA28557AD39141E2"/>
        <w:category>
          <w:name w:val="General"/>
          <w:gallery w:val="placeholder"/>
        </w:category>
        <w:types>
          <w:type w:val="bbPlcHdr"/>
        </w:types>
        <w:behaviors>
          <w:behavior w:val="content"/>
        </w:behaviors>
        <w:guid w:val="{63FC7119-ABDB-4C95-8D72-A3358D865076}"/>
      </w:docPartPr>
      <w:docPartBody>
        <w:p w:rsidR="00C12182" w:rsidRDefault="00000000" w:rsidP="00F46743">
          <w:pPr>
            <w:pStyle w:val="TipText"/>
          </w:pPr>
          <w:r>
            <w:t>Divide your chapter into sections with relevant subheadings. Subheadings guide the reader through the chapter and help in showing how you perceive the topic. Always have more than one subheading per chapter and make sure they are always related to your chapter topic.</w:t>
          </w:r>
        </w:p>
        <w:p w:rsidR="00495D50" w:rsidRDefault="00000000">
          <w:pPr>
            <w:pStyle w:val="A249F0CCD6554275AA28557AD39141E2"/>
          </w:pPr>
          <w:r>
            <w:t>When researching content for a particular chapter, any key highlights you come across can act as a subheading. For example, Subheading 1 for this chapter is “Call of the Wild.” Offer the reader insight into the necessity of whales to attract a mate.</w:t>
          </w:r>
        </w:p>
      </w:docPartBody>
    </w:docPart>
    <w:docPart>
      <w:docPartPr>
        <w:name w:val="88EBF063C7D9440EB8F08E0E421FC7EC"/>
        <w:category>
          <w:name w:val="General"/>
          <w:gallery w:val="placeholder"/>
        </w:category>
        <w:types>
          <w:type w:val="bbPlcHdr"/>
        </w:types>
        <w:behaviors>
          <w:behavior w:val="content"/>
        </w:behaviors>
        <w:guid w:val="{E2B11BE3-A92A-4325-B0FE-4106EF1DA815}"/>
      </w:docPartPr>
      <w:docPartBody>
        <w:p w:rsidR="00495D50" w:rsidRDefault="00000000">
          <w:pPr>
            <w:pStyle w:val="88EBF063C7D9440EB8F08E0E421FC7EC"/>
          </w:pPr>
          <w:r w:rsidRPr="00107695">
            <w:t>Complexity and Frequency</w:t>
          </w:r>
        </w:p>
      </w:docPartBody>
    </w:docPart>
    <w:docPart>
      <w:docPartPr>
        <w:name w:val="933BEFC2DBB14A868B8C5254F06F6DD3"/>
        <w:category>
          <w:name w:val="General"/>
          <w:gallery w:val="placeholder"/>
        </w:category>
        <w:types>
          <w:type w:val="bbPlcHdr"/>
        </w:types>
        <w:behaviors>
          <w:behavior w:val="content"/>
        </w:behaviors>
        <w:guid w:val="{A382CEED-885B-4562-994F-AC00DD2E0D99}"/>
      </w:docPartPr>
      <w:docPartBody>
        <w:p w:rsidR="00495D50" w:rsidRDefault="00000000">
          <w:pPr>
            <w:pStyle w:val="933BEFC2DBB14A868B8C5254F06F6DD3"/>
          </w:pPr>
          <w:r w:rsidRPr="00154A4E">
            <w:t>Insert content here…</w:t>
          </w:r>
        </w:p>
      </w:docPartBody>
    </w:docPart>
    <w:docPart>
      <w:docPartPr>
        <w:name w:val="B4F58AB99A914CC5A0A92DED019DC36A"/>
        <w:category>
          <w:name w:val="General"/>
          <w:gallery w:val="placeholder"/>
        </w:category>
        <w:types>
          <w:type w:val="bbPlcHdr"/>
        </w:types>
        <w:behaviors>
          <w:behavior w:val="content"/>
        </w:behaviors>
        <w:guid w:val="{19CEDB37-1B3C-4C8F-9767-F3B2C72AEE18}"/>
      </w:docPartPr>
      <w:docPartBody>
        <w:p w:rsidR="00495D50" w:rsidRDefault="00000000">
          <w:pPr>
            <w:pStyle w:val="B4F58AB99A914CC5A0A92DED019DC36A"/>
          </w:pPr>
          <w:r w:rsidRPr="00F46743">
            <w:t>For Subheading 2, use a subtitle such as “Complexity and Frequency.” This example chapter provides visual examples of how whale songs travel in the ocean and are received by potential mates.</w:t>
          </w:r>
        </w:p>
      </w:docPartBody>
    </w:docPart>
    <w:docPart>
      <w:docPartPr>
        <w:name w:val="3A9B0E24CB1840109D9F2CA3E70D681F"/>
        <w:category>
          <w:name w:val="General"/>
          <w:gallery w:val="placeholder"/>
        </w:category>
        <w:types>
          <w:type w:val="bbPlcHdr"/>
        </w:types>
        <w:behaviors>
          <w:behavior w:val="content"/>
        </w:behaviors>
        <w:guid w:val="{2B53CA76-6688-416A-99BE-98E12D123734}"/>
      </w:docPartPr>
      <w:docPartBody>
        <w:p w:rsidR="00495D50" w:rsidRDefault="00000000">
          <w:pPr>
            <w:pStyle w:val="3A9B0E24CB1840109D9F2CA3E70D681F"/>
          </w:pPr>
          <w:r w:rsidRPr="00154A4E">
            <w:t>Chapter Summary/Key Takeaways</w:t>
          </w:r>
        </w:p>
      </w:docPartBody>
    </w:docPart>
    <w:docPart>
      <w:docPartPr>
        <w:name w:val="17FDD2850D794417BA7D037F9EF9FB5A"/>
        <w:category>
          <w:name w:val="General"/>
          <w:gallery w:val="placeholder"/>
        </w:category>
        <w:types>
          <w:type w:val="bbPlcHdr"/>
        </w:types>
        <w:behaviors>
          <w:behavior w:val="content"/>
        </w:behaviors>
        <w:guid w:val="{4F6F2975-4D99-4456-8405-82400E3C758E}"/>
      </w:docPartPr>
      <w:docPartBody>
        <w:p w:rsidR="00495D50" w:rsidRDefault="00000000">
          <w:pPr>
            <w:pStyle w:val="17FDD2850D794417BA7D037F9EF9FB5A"/>
          </w:pPr>
          <w:r w:rsidRPr="00154A4E">
            <w:t>Insert content here…</w:t>
          </w:r>
        </w:p>
      </w:docPartBody>
    </w:docPart>
    <w:docPart>
      <w:docPartPr>
        <w:name w:val="CB501CC65E534B13A1AEA21678F1D270"/>
        <w:category>
          <w:name w:val="General"/>
          <w:gallery w:val="placeholder"/>
        </w:category>
        <w:types>
          <w:type w:val="bbPlcHdr"/>
        </w:types>
        <w:behaviors>
          <w:behavior w:val="content"/>
        </w:behaviors>
        <w:guid w:val="{18AF6704-D8F4-4BF7-BE38-DEB87EA11141}"/>
      </w:docPartPr>
      <w:docPartBody>
        <w:p w:rsidR="00C12182" w:rsidRPr="00154A4E" w:rsidRDefault="00000000" w:rsidP="00154A4E">
          <w:pPr>
            <w:pStyle w:val="TipText"/>
          </w:pPr>
          <w:r w:rsidRPr="00F46743">
            <w:t xml:space="preserve">Remind the reader of the key points of the chapter in a short paragraph. Alternatively, use a bullet point format as shown below: </w:t>
          </w:r>
          <w:r w:rsidRPr="00154A4E">
            <w:t xml:space="preserve"> </w:t>
          </w:r>
        </w:p>
        <w:p w:rsidR="00C12182" w:rsidRPr="000B3B0D" w:rsidRDefault="00000000" w:rsidP="00107695">
          <w:pPr>
            <w:pStyle w:val="TipTextBullets"/>
            <w:tabs>
              <w:tab w:val="clear" w:pos="360"/>
            </w:tabs>
          </w:pPr>
          <w:r w:rsidRPr="00F46743">
            <w:t>Developing an attractive song is an important part of securing a potential mate</w:t>
          </w:r>
        </w:p>
        <w:p w:rsidR="00C12182" w:rsidRPr="000B3B0D" w:rsidRDefault="00000000" w:rsidP="00107695">
          <w:pPr>
            <w:pStyle w:val="TipTextBullets"/>
            <w:tabs>
              <w:tab w:val="clear" w:pos="360"/>
            </w:tabs>
          </w:pPr>
          <w:r w:rsidRPr="000B3B0D">
            <w:t>Point 2 from your text…</w:t>
          </w:r>
        </w:p>
        <w:p w:rsidR="00C12182" w:rsidRPr="000B3B0D" w:rsidRDefault="00000000" w:rsidP="00107695">
          <w:pPr>
            <w:pStyle w:val="TipTextBullets"/>
            <w:tabs>
              <w:tab w:val="clear" w:pos="360"/>
            </w:tabs>
          </w:pPr>
          <w:r w:rsidRPr="000B3B0D">
            <w:t>Point 3 from your text…</w:t>
          </w:r>
        </w:p>
        <w:p w:rsidR="00495D50" w:rsidRDefault="00000000">
          <w:pPr>
            <w:pStyle w:val="CB501CC65E534B13A1AEA21678F1D270"/>
          </w:pPr>
          <w:r w:rsidRPr="000B3B0D">
            <w:t>etc.</w:t>
          </w:r>
        </w:p>
      </w:docPartBody>
    </w:docPart>
    <w:docPart>
      <w:docPartPr>
        <w:name w:val="93BDCAD1B4E0499D894666B72F9D521F"/>
        <w:category>
          <w:name w:val="General"/>
          <w:gallery w:val="placeholder"/>
        </w:category>
        <w:types>
          <w:type w:val="bbPlcHdr"/>
        </w:types>
        <w:behaviors>
          <w:behavior w:val="content"/>
        </w:behaviors>
        <w:guid w:val="{BAAC4C41-7AA6-462E-806E-B5F1B4BC5863}"/>
      </w:docPartPr>
      <w:docPartBody>
        <w:p w:rsidR="00495D50" w:rsidRDefault="00000000">
          <w:pPr>
            <w:pStyle w:val="93BDCAD1B4E0499D894666B72F9D521F"/>
          </w:pPr>
          <w:r w:rsidRPr="00154A4E">
            <w:t>In the next chapter, you will learn…</w:t>
          </w:r>
        </w:p>
      </w:docPartBody>
    </w:docPart>
    <w:docPart>
      <w:docPartPr>
        <w:name w:val="DF9CF73A54014736A9E761F463EC797B"/>
        <w:category>
          <w:name w:val="General"/>
          <w:gallery w:val="placeholder"/>
        </w:category>
        <w:types>
          <w:type w:val="bbPlcHdr"/>
        </w:types>
        <w:behaviors>
          <w:behavior w:val="content"/>
        </w:behaviors>
        <w:guid w:val="{07AD5CDC-E320-486F-8376-CF58BE6471E7}"/>
      </w:docPartPr>
      <w:docPartBody>
        <w:p w:rsidR="00495D50" w:rsidRDefault="00000000">
          <w:pPr>
            <w:pStyle w:val="DF9CF73A54014736A9E761F463EC797B"/>
          </w:pPr>
          <w:r w:rsidRPr="00561FD1">
            <w:t>To logically transition smoothly from chapter to chapter, inform the reader of what is coming next. When ending your chapter, link the next chapter’s information with what has already been learned.</w:t>
          </w:r>
        </w:p>
      </w:docPartBody>
    </w:docPart>
    <w:docPart>
      <w:docPartPr>
        <w:name w:val="222DAF4FA8CA4CD7B453E5A4CB846AB2"/>
        <w:category>
          <w:name w:val="General"/>
          <w:gallery w:val="placeholder"/>
        </w:category>
        <w:types>
          <w:type w:val="bbPlcHdr"/>
        </w:types>
        <w:behaviors>
          <w:behavior w:val="content"/>
        </w:behaviors>
        <w:guid w:val="{4F1D239B-4612-4DC6-8D47-E54D6B677D7D}"/>
      </w:docPartPr>
      <w:docPartBody>
        <w:p w:rsidR="00495D50" w:rsidRDefault="00000000">
          <w:pPr>
            <w:pStyle w:val="222DAF4FA8CA4CD7B453E5A4CB846AB2"/>
          </w:pPr>
          <w:r w:rsidRPr="00363CDC">
            <w:t xml:space="preserve">Chapter </w:t>
          </w:r>
          <w:r>
            <w:t>Four</w:t>
          </w:r>
        </w:p>
      </w:docPartBody>
    </w:docPart>
    <w:docPart>
      <w:docPartPr>
        <w:name w:val="D5AC17840EC34D50BB93044E0F7A8DC0"/>
        <w:category>
          <w:name w:val="General"/>
          <w:gallery w:val="placeholder"/>
        </w:category>
        <w:types>
          <w:type w:val="bbPlcHdr"/>
        </w:types>
        <w:behaviors>
          <w:behavior w:val="content"/>
        </w:behaviors>
        <w:guid w:val="{821885A9-269F-4E5B-881C-2F82BAB1F000}"/>
      </w:docPartPr>
      <w:docPartBody>
        <w:p w:rsidR="00495D50" w:rsidRDefault="00000000">
          <w:pPr>
            <w:pStyle w:val="D5AC17840EC34D50BB93044E0F7A8DC0"/>
          </w:pPr>
          <w:r w:rsidRPr="00107695">
            <w:t>Bridging the Gap</w:t>
          </w:r>
        </w:p>
      </w:docPartBody>
    </w:docPart>
    <w:docPart>
      <w:docPartPr>
        <w:name w:val="A32B9C21386C435AADF5FF9E6BCE670D"/>
        <w:category>
          <w:name w:val="General"/>
          <w:gallery w:val="placeholder"/>
        </w:category>
        <w:types>
          <w:type w:val="bbPlcHdr"/>
        </w:types>
        <w:behaviors>
          <w:behavior w:val="content"/>
        </w:behaviors>
        <w:guid w:val="{5BD46E46-B309-422E-B56B-34AB89BE66F5}"/>
      </w:docPartPr>
      <w:docPartBody>
        <w:p w:rsidR="00495D50" w:rsidRDefault="00000000">
          <w:pPr>
            <w:pStyle w:val="A32B9C21386C435AADF5FF9E6BCE670D"/>
          </w:pPr>
          <w:r w:rsidRPr="00363CDC">
            <w:t>Begin a new chapter here…</w:t>
          </w:r>
        </w:p>
      </w:docPartBody>
    </w:docPart>
    <w:docPart>
      <w:docPartPr>
        <w:name w:val="42D6DF955B9144E4A3F74F573F1EB9D6"/>
        <w:category>
          <w:name w:val="General"/>
          <w:gallery w:val="placeholder"/>
        </w:category>
        <w:types>
          <w:type w:val="bbPlcHdr"/>
        </w:types>
        <w:behaviors>
          <w:behavior w:val="content"/>
        </w:behaviors>
        <w:guid w:val="{101390D9-D401-4F6C-981E-C013D3503B8E}"/>
      </w:docPartPr>
      <w:docPartBody>
        <w:p w:rsidR="00495D50" w:rsidRDefault="00000000">
          <w:pPr>
            <w:pStyle w:val="42D6DF955B9144E4A3F74F573F1EB9D6"/>
          </w:pPr>
          <w:r w:rsidRPr="00F46743">
            <w:t>For the purposes of this example, this chapter’s title is “Bridging the Gap.” It covers the ideas and theories around human to animal communication. Start off by providing a brief overview of the information contained in the chapter and then transition smoothly into your supporting points. Try to keep the language simple and understandable to generate rapport with the reader and keep them engaged.</w:t>
          </w:r>
        </w:p>
      </w:docPartBody>
    </w:docPart>
    <w:docPart>
      <w:docPartPr>
        <w:name w:val="CC1F4463A6ED4262A0BC10F94A2D6CF2"/>
        <w:category>
          <w:name w:val="General"/>
          <w:gallery w:val="placeholder"/>
        </w:category>
        <w:types>
          <w:type w:val="bbPlcHdr"/>
        </w:types>
        <w:behaviors>
          <w:behavior w:val="content"/>
        </w:behaviors>
        <w:guid w:val="{9C303194-E298-4B37-A394-2B972956BE9F}"/>
      </w:docPartPr>
      <w:docPartBody>
        <w:p w:rsidR="00495D50" w:rsidRDefault="00000000">
          <w:pPr>
            <w:pStyle w:val="CC1F4463A6ED4262A0BC10F94A2D6CF2"/>
          </w:pPr>
          <w:r w:rsidRPr="00107695">
            <w:t>Communicating with Nature Through Music</w:t>
          </w:r>
        </w:p>
      </w:docPartBody>
    </w:docPart>
    <w:docPart>
      <w:docPartPr>
        <w:name w:val="E4197535034A4FECBBE5B3C9847DD415"/>
        <w:category>
          <w:name w:val="General"/>
          <w:gallery w:val="placeholder"/>
        </w:category>
        <w:types>
          <w:type w:val="bbPlcHdr"/>
        </w:types>
        <w:behaviors>
          <w:behavior w:val="content"/>
        </w:behaviors>
        <w:guid w:val="{DE4CE6F4-44F9-4402-9BA3-524658822B25}"/>
      </w:docPartPr>
      <w:docPartBody>
        <w:p w:rsidR="00495D50" w:rsidRDefault="00000000">
          <w:pPr>
            <w:pStyle w:val="E4197535034A4FECBBE5B3C9847DD415"/>
          </w:pPr>
          <w:r w:rsidRPr="00154A4E">
            <w:t>Insert content here…</w:t>
          </w:r>
        </w:p>
      </w:docPartBody>
    </w:docPart>
    <w:docPart>
      <w:docPartPr>
        <w:name w:val="503EA6332D2F419B9210F713911C2C0A"/>
        <w:category>
          <w:name w:val="General"/>
          <w:gallery w:val="placeholder"/>
        </w:category>
        <w:types>
          <w:type w:val="bbPlcHdr"/>
        </w:types>
        <w:behaviors>
          <w:behavior w:val="content"/>
        </w:behaviors>
        <w:guid w:val="{2330419B-F27E-45DD-8675-868EF7D23007}"/>
      </w:docPartPr>
      <w:docPartBody>
        <w:p w:rsidR="00C12182" w:rsidRDefault="00000000" w:rsidP="00F46743">
          <w:pPr>
            <w:pStyle w:val="TipText"/>
          </w:pPr>
          <w:r>
            <w:t>Divide your chapter into sections with relevant subheadings. Subheadings guide the reader through the chapter and help in showing how you perceive the topic. Always have more than one subheading per chapter and make sure they are related to your chapter topic.</w:t>
          </w:r>
        </w:p>
        <w:p w:rsidR="00495D50" w:rsidRDefault="00000000">
          <w:pPr>
            <w:pStyle w:val="503EA6332D2F419B9210F713911C2C0A"/>
          </w:pPr>
          <w:r>
            <w:t>When researching content for a particular chapter, any key highlights you come across can act as a subheading. For example, Subheading 1 for this chapter is “Communicating with Nature Through Music.” Offer the reader information and insight into new technologies allowing us to be closer than ever to communicating directly with animals.</w:t>
          </w:r>
        </w:p>
      </w:docPartBody>
    </w:docPart>
    <w:docPart>
      <w:docPartPr>
        <w:name w:val="27D2F079916441939326CBF3FC8AC9EF"/>
        <w:category>
          <w:name w:val="General"/>
          <w:gallery w:val="placeholder"/>
        </w:category>
        <w:types>
          <w:type w:val="bbPlcHdr"/>
        </w:types>
        <w:behaviors>
          <w:behavior w:val="content"/>
        </w:behaviors>
        <w:guid w:val="{12B1867A-9106-424A-824B-8F93DC53EC7C}"/>
      </w:docPartPr>
      <w:docPartBody>
        <w:p w:rsidR="00495D50" w:rsidRDefault="00000000">
          <w:pPr>
            <w:pStyle w:val="27D2F079916441939326CBF3FC8AC9EF"/>
          </w:pPr>
          <w:r w:rsidRPr="00107695">
            <w:t>Our Most Intelligent Species</w:t>
          </w:r>
        </w:p>
      </w:docPartBody>
    </w:docPart>
    <w:docPart>
      <w:docPartPr>
        <w:name w:val="FBB19D4090A342D1A9DD61B5B308982C"/>
        <w:category>
          <w:name w:val="General"/>
          <w:gallery w:val="placeholder"/>
        </w:category>
        <w:types>
          <w:type w:val="bbPlcHdr"/>
        </w:types>
        <w:behaviors>
          <w:behavior w:val="content"/>
        </w:behaviors>
        <w:guid w:val="{B80B5E6C-2AED-4EA4-BFFD-299525C93B6B}"/>
      </w:docPartPr>
      <w:docPartBody>
        <w:p w:rsidR="00495D50" w:rsidRDefault="00000000">
          <w:pPr>
            <w:pStyle w:val="FBB19D4090A342D1A9DD61B5B308982C"/>
          </w:pPr>
          <w:r w:rsidRPr="00154A4E">
            <w:t>Insert content here…</w:t>
          </w:r>
        </w:p>
      </w:docPartBody>
    </w:docPart>
    <w:docPart>
      <w:docPartPr>
        <w:name w:val="D459377B023243738E19DAB76D52C05F"/>
        <w:category>
          <w:name w:val="General"/>
          <w:gallery w:val="placeholder"/>
        </w:category>
        <w:types>
          <w:type w:val="bbPlcHdr"/>
        </w:types>
        <w:behaviors>
          <w:behavior w:val="content"/>
        </w:behaviors>
        <w:guid w:val="{CAD10598-AF26-4D73-B5CD-FABCD1E8BAE2}"/>
      </w:docPartPr>
      <w:docPartBody>
        <w:p w:rsidR="00495D50" w:rsidRDefault="00000000">
          <w:pPr>
            <w:pStyle w:val="D459377B023243738E19DAB76D52C05F"/>
          </w:pPr>
          <w:r w:rsidRPr="00F46743">
            <w:t>For Subheading 2, use a subtitle such as “Our Most Intelligent Species.” It provides fascinating facts on whale social life, emotions, etc.</w:t>
          </w:r>
        </w:p>
      </w:docPartBody>
    </w:docPart>
    <w:docPart>
      <w:docPartPr>
        <w:name w:val="3879D7E69D0D4E72ADAF8112953AA784"/>
        <w:category>
          <w:name w:val="General"/>
          <w:gallery w:val="placeholder"/>
        </w:category>
        <w:types>
          <w:type w:val="bbPlcHdr"/>
        </w:types>
        <w:behaviors>
          <w:behavior w:val="content"/>
        </w:behaviors>
        <w:guid w:val="{A767BD5A-2358-4A21-9FB8-BCD489E05A68}"/>
      </w:docPartPr>
      <w:docPartBody>
        <w:p w:rsidR="00495D50" w:rsidRDefault="00000000">
          <w:pPr>
            <w:pStyle w:val="3879D7E69D0D4E72ADAF8112953AA784"/>
          </w:pPr>
          <w:r w:rsidRPr="00154A4E">
            <w:t>Chapter Summary/Key Takeaways</w:t>
          </w:r>
        </w:p>
      </w:docPartBody>
    </w:docPart>
    <w:docPart>
      <w:docPartPr>
        <w:name w:val="8B6A7401329B46F99235D0042A789FE4"/>
        <w:category>
          <w:name w:val="General"/>
          <w:gallery w:val="placeholder"/>
        </w:category>
        <w:types>
          <w:type w:val="bbPlcHdr"/>
        </w:types>
        <w:behaviors>
          <w:behavior w:val="content"/>
        </w:behaviors>
        <w:guid w:val="{3033DC0D-D7C9-4663-9C54-43E3811B755B}"/>
      </w:docPartPr>
      <w:docPartBody>
        <w:p w:rsidR="00495D50" w:rsidRDefault="00000000">
          <w:pPr>
            <w:pStyle w:val="8B6A7401329B46F99235D0042A789FE4"/>
          </w:pPr>
          <w:r w:rsidRPr="00154A4E">
            <w:t>Insert content here…</w:t>
          </w:r>
        </w:p>
      </w:docPartBody>
    </w:docPart>
    <w:docPart>
      <w:docPartPr>
        <w:name w:val="E6FC5F28BED045148A4079FF8B1B8BC4"/>
        <w:category>
          <w:name w:val="General"/>
          <w:gallery w:val="placeholder"/>
        </w:category>
        <w:types>
          <w:type w:val="bbPlcHdr"/>
        </w:types>
        <w:behaviors>
          <w:behavior w:val="content"/>
        </w:behaviors>
        <w:guid w:val="{337672E7-8987-4792-9189-18019A91C712}"/>
      </w:docPartPr>
      <w:docPartBody>
        <w:p w:rsidR="00C12182" w:rsidRPr="00154A4E" w:rsidRDefault="00000000" w:rsidP="00154A4E">
          <w:pPr>
            <w:pStyle w:val="TipText"/>
          </w:pPr>
          <w:r w:rsidRPr="00F46743">
            <w:t>Remind the reader of the key points of the chapter in a short paragraph. Alternatively, use a bullet point format as shown below:</w:t>
          </w:r>
        </w:p>
        <w:p w:rsidR="00C12182" w:rsidRPr="000B3B0D" w:rsidRDefault="00000000" w:rsidP="00107695">
          <w:pPr>
            <w:pStyle w:val="TipTextBullets"/>
            <w:tabs>
              <w:tab w:val="clear" w:pos="360"/>
            </w:tabs>
          </w:pPr>
          <w:r w:rsidRPr="00F46743">
            <w:t>The more we learn about mammals, the more we learn about ourselves</w:t>
          </w:r>
        </w:p>
        <w:p w:rsidR="00C12182" w:rsidRPr="000B3B0D" w:rsidRDefault="00000000" w:rsidP="00107695">
          <w:pPr>
            <w:pStyle w:val="TipTextBullets"/>
            <w:tabs>
              <w:tab w:val="clear" w:pos="360"/>
            </w:tabs>
          </w:pPr>
          <w:r w:rsidRPr="000B3B0D">
            <w:t>Point 2 from your text…</w:t>
          </w:r>
        </w:p>
        <w:p w:rsidR="00C12182" w:rsidRPr="000B3B0D" w:rsidRDefault="00000000" w:rsidP="00107695">
          <w:pPr>
            <w:pStyle w:val="TipTextBullets"/>
            <w:tabs>
              <w:tab w:val="clear" w:pos="360"/>
            </w:tabs>
          </w:pPr>
          <w:r w:rsidRPr="000B3B0D">
            <w:t>Point 3 from your text…</w:t>
          </w:r>
        </w:p>
        <w:p w:rsidR="00495D50" w:rsidRDefault="00000000">
          <w:pPr>
            <w:pStyle w:val="E6FC5F28BED045148A4079FF8B1B8BC4"/>
          </w:pPr>
          <w:r w:rsidRPr="000B3B0D">
            <w:t>etc.</w:t>
          </w:r>
        </w:p>
      </w:docPartBody>
    </w:docPart>
    <w:docPart>
      <w:docPartPr>
        <w:name w:val="451A3B8C60A646C9B36B0B269F9A0369"/>
        <w:category>
          <w:name w:val="General"/>
          <w:gallery w:val="placeholder"/>
        </w:category>
        <w:types>
          <w:type w:val="bbPlcHdr"/>
        </w:types>
        <w:behaviors>
          <w:behavior w:val="content"/>
        </w:behaviors>
        <w:guid w:val="{1AE827F0-9738-4DB8-89EC-C6F7A3A5665C}"/>
      </w:docPartPr>
      <w:docPartBody>
        <w:p w:rsidR="00495D50" w:rsidRDefault="00000000">
          <w:pPr>
            <w:pStyle w:val="451A3B8C60A646C9B36B0B269F9A0369"/>
          </w:pPr>
          <w:r w:rsidRPr="00154A4E">
            <w:t>In the next chapter, you will learn…</w:t>
          </w:r>
        </w:p>
      </w:docPartBody>
    </w:docPart>
    <w:docPart>
      <w:docPartPr>
        <w:name w:val="054C9B8BD2464C87A5F89E1D69E2FF65"/>
        <w:category>
          <w:name w:val="General"/>
          <w:gallery w:val="placeholder"/>
        </w:category>
        <w:types>
          <w:type w:val="bbPlcHdr"/>
        </w:types>
        <w:behaviors>
          <w:behavior w:val="content"/>
        </w:behaviors>
        <w:guid w:val="{107ADDB6-DC46-4117-B951-49F23986BF78}"/>
      </w:docPartPr>
      <w:docPartBody>
        <w:p w:rsidR="00495D50" w:rsidRDefault="00000000">
          <w:pPr>
            <w:pStyle w:val="054C9B8BD2464C87A5F89E1D69E2FF65"/>
          </w:pPr>
          <w:r w:rsidRPr="00154A4E">
            <w:t>To logically transition smoothly from chapter to chapter, inform the reader of what is coming next. When ending your chapter with a paragraph, link the next chapter’s information with what has already been learned.</w:t>
          </w:r>
        </w:p>
      </w:docPartBody>
    </w:docPart>
    <w:docPart>
      <w:docPartPr>
        <w:name w:val="ADACA0ADC08744DEAFA73DA31C4E32B3"/>
        <w:category>
          <w:name w:val="General"/>
          <w:gallery w:val="placeholder"/>
        </w:category>
        <w:types>
          <w:type w:val="bbPlcHdr"/>
        </w:types>
        <w:behaviors>
          <w:behavior w:val="content"/>
        </w:behaviors>
        <w:guid w:val="{410774E3-30C5-4ED6-A97C-8136586D75B2}"/>
      </w:docPartPr>
      <w:docPartBody>
        <w:p w:rsidR="00495D50" w:rsidRDefault="00000000">
          <w:pPr>
            <w:pStyle w:val="ADACA0ADC08744DEAFA73DA31C4E32B3"/>
          </w:pPr>
          <w:r w:rsidRPr="00154A4E">
            <w:t>Chapter Five</w:t>
          </w:r>
        </w:p>
      </w:docPartBody>
    </w:docPart>
    <w:docPart>
      <w:docPartPr>
        <w:name w:val="A9B3278C11DD465C8247CD8659D285F3"/>
        <w:category>
          <w:name w:val="General"/>
          <w:gallery w:val="placeholder"/>
        </w:category>
        <w:types>
          <w:type w:val="bbPlcHdr"/>
        </w:types>
        <w:behaviors>
          <w:behavior w:val="content"/>
        </w:behaviors>
        <w:guid w:val="{11EE0C64-E6B9-400C-B5A9-440EC1833547}"/>
      </w:docPartPr>
      <w:docPartBody>
        <w:p w:rsidR="00495D50" w:rsidRDefault="00000000">
          <w:pPr>
            <w:pStyle w:val="A9B3278C11DD465C8247CD8659D285F3"/>
          </w:pPr>
          <w:r w:rsidRPr="00107695">
            <w:t>Saving the Singers</w:t>
          </w:r>
        </w:p>
      </w:docPartBody>
    </w:docPart>
    <w:docPart>
      <w:docPartPr>
        <w:name w:val="35255C6785F745E7AE42E1756A8862F2"/>
        <w:category>
          <w:name w:val="General"/>
          <w:gallery w:val="placeholder"/>
        </w:category>
        <w:types>
          <w:type w:val="bbPlcHdr"/>
        </w:types>
        <w:behaviors>
          <w:behavior w:val="content"/>
        </w:behaviors>
        <w:guid w:val="{4A6E5876-4868-4EA7-8113-92AF80140573}"/>
      </w:docPartPr>
      <w:docPartBody>
        <w:p w:rsidR="00495D50" w:rsidRDefault="00000000">
          <w:pPr>
            <w:pStyle w:val="35255C6785F745E7AE42E1756A8862F2"/>
          </w:pPr>
          <w:r w:rsidRPr="00154A4E">
            <w:t>Begin a new chapter here…</w:t>
          </w:r>
        </w:p>
      </w:docPartBody>
    </w:docPart>
    <w:docPart>
      <w:docPartPr>
        <w:name w:val="2F970DA3A61148EE89C9585ECCB1AD35"/>
        <w:category>
          <w:name w:val="General"/>
          <w:gallery w:val="placeholder"/>
        </w:category>
        <w:types>
          <w:type w:val="bbPlcHdr"/>
        </w:types>
        <w:behaviors>
          <w:behavior w:val="content"/>
        </w:behaviors>
        <w:guid w:val="{D6E3C431-A9E2-4EAE-A6BF-1A3107D501F2}"/>
      </w:docPartPr>
      <w:docPartBody>
        <w:p w:rsidR="00495D50" w:rsidRDefault="00000000">
          <w:pPr>
            <w:pStyle w:val="2F970DA3A61148EE89C9585ECCB1AD35"/>
          </w:pPr>
          <w:r w:rsidRPr="00F46743">
            <w:t>Assuming this is your last chapter in the book, create a title that is somewhat forward-looking, for example, “Saving the Singers.” Here, present an outlook of how the information in this book, as well as new scientific insights, will affect the future. Also discuss what the world will look like if we don’t do our part to keep the ocean clean.</w:t>
          </w:r>
        </w:p>
      </w:docPartBody>
    </w:docPart>
    <w:docPart>
      <w:docPartPr>
        <w:name w:val="3F135470C1824041AC14AE867B950EFC"/>
        <w:category>
          <w:name w:val="General"/>
          <w:gallery w:val="placeholder"/>
        </w:category>
        <w:types>
          <w:type w:val="bbPlcHdr"/>
        </w:types>
        <w:behaviors>
          <w:behavior w:val="content"/>
        </w:behaviors>
        <w:guid w:val="{5F98AE37-B1CC-4F90-902A-BA66ECE78319}"/>
      </w:docPartPr>
      <w:docPartBody>
        <w:p w:rsidR="00495D50" w:rsidRDefault="00000000">
          <w:pPr>
            <w:pStyle w:val="3F135470C1824041AC14AE867B950EFC"/>
          </w:pPr>
          <w:r w:rsidRPr="00107695">
            <w:t>Ocean Conservation</w:t>
          </w:r>
        </w:p>
      </w:docPartBody>
    </w:docPart>
    <w:docPart>
      <w:docPartPr>
        <w:name w:val="B6547B234E294AF9BEA8239D7F5617B3"/>
        <w:category>
          <w:name w:val="General"/>
          <w:gallery w:val="placeholder"/>
        </w:category>
        <w:types>
          <w:type w:val="bbPlcHdr"/>
        </w:types>
        <w:behaviors>
          <w:behavior w:val="content"/>
        </w:behaviors>
        <w:guid w:val="{67456304-CC67-47CD-9DA5-3F1F488F4784}"/>
      </w:docPartPr>
      <w:docPartBody>
        <w:p w:rsidR="00495D50" w:rsidRDefault="00000000">
          <w:pPr>
            <w:pStyle w:val="B6547B234E294AF9BEA8239D7F5617B3"/>
          </w:pPr>
          <w:r w:rsidRPr="001710CE">
            <w:t>Insert content here…</w:t>
          </w:r>
        </w:p>
      </w:docPartBody>
    </w:docPart>
    <w:docPart>
      <w:docPartPr>
        <w:name w:val="37879FE0CFF54CD7BE811E3E565FC1E1"/>
        <w:category>
          <w:name w:val="General"/>
          <w:gallery w:val="placeholder"/>
        </w:category>
        <w:types>
          <w:type w:val="bbPlcHdr"/>
        </w:types>
        <w:behaviors>
          <w:behavior w:val="content"/>
        </w:behaviors>
        <w:guid w:val="{D3257BCA-3C96-45E8-96D4-035A0010618F}"/>
      </w:docPartPr>
      <w:docPartBody>
        <w:p w:rsidR="00C12182" w:rsidRDefault="00000000" w:rsidP="00F46743">
          <w:pPr>
            <w:pStyle w:val="TipText"/>
          </w:pPr>
          <w:r>
            <w:t>Divide your chapter into sections with relevant subheadings. Subheadings guide the reader through the chapter and help in showing how you perceive the topic. Always have more than one subheading per chapter and make sure they are related to your chapter topic.</w:t>
          </w:r>
        </w:p>
        <w:p w:rsidR="00495D50" w:rsidRDefault="00000000">
          <w:pPr>
            <w:pStyle w:val="37879FE0CFF54CD7BE811E3E565FC1E1"/>
          </w:pPr>
          <w:r>
            <w:t>When researching content for a particular chapter, any key highlights you come across can act as a subheading. For example, Subheading 1 for this chapter is “Ocean Conservation” where you then discuss the importance of being eco-conscious and “green”, etc.</w:t>
          </w:r>
        </w:p>
      </w:docPartBody>
    </w:docPart>
    <w:docPart>
      <w:docPartPr>
        <w:name w:val="6E44D052A5F34F11BEA4BCB59C0C425E"/>
        <w:category>
          <w:name w:val="General"/>
          <w:gallery w:val="placeholder"/>
        </w:category>
        <w:types>
          <w:type w:val="bbPlcHdr"/>
        </w:types>
        <w:behaviors>
          <w:behavior w:val="content"/>
        </w:behaviors>
        <w:guid w:val="{CBBE6994-9284-4526-9E40-778B4FF1BBC8}"/>
      </w:docPartPr>
      <w:docPartBody>
        <w:p w:rsidR="00495D50" w:rsidRDefault="00000000">
          <w:pPr>
            <w:pStyle w:val="6E44D052A5F34F11BEA4BCB59C0C425E"/>
          </w:pPr>
          <w:r w:rsidRPr="00107695">
            <w:t>How to Volunteer</w:t>
          </w:r>
        </w:p>
      </w:docPartBody>
    </w:docPart>
    <w:docPart>
      <w:docPartPr>
        <w:name w:val="0FD4CEFE56F840B4934C8EE0CD4EF816"/>
        <w:category>
          <w:name w:val="General"/>
          <w:gallery w:val="placeholder"/>
        </w:category>
        <w:types>
          <w:type w:val="bbPlcHdr"/>
        </w:types>
        <w:behaviors>
          <w:behavior w:val="content"/>
        </w:behaviors>
        <w:guid w:val="{722F7EFF-9ADA-4906-A831-AEB7D6650317}"/>
      </w:docPartPr>
      <w:docPartBody>
        <w:p w:rsidR="00495D50" w:rsidRDefault="00000000">
          <w:pPr>
            <w:pStyle w:val="0FD4CEFE56F840B4934C8EE0CD4EF816"/>
          </w:pPr>
          <w:r w:rsidRPr="001710CE">
            <w:t>Insert content here…</w:t>
          </w:r>
        </w:p>
      </w:docPartBody>
    </w:docPart>
    <w:docPart>
      <w:docPartPr>
        <w:name w:val="D740D5D0BABA4F919FA835A39E8DB414"/>
        <w:category>
          <w:name w:val="General"/>
          <w:gallery w:val="placeholder"/>
        </w:category>
        <w:types>
          <w:type w:val="bbPlcHdr"/>
        </w:types>
        <w:behaviors>
          <w:behavior w:val="content"/>
        </w:behaviors>
        <w:guid w:val="{85E21BFB-0DF2-49F8-9714-20A699665081}"/>
      </w:docPartPr>
      <w:docPartBody>
        <w:p w:rsidR="00495D50" w:rsidRDefault="00000000">
          <w:pPr>
            <w:pStyle w:val="D740D5D0BABA4F919FA835A39E8DB414"/>
          </w:pPr>
          <w:r w:rsidRPr="00F46743">
            <w:t>For Subheading 2, use a subtitle such as “How to Volunteer.” Here, wrap everything up by discussing how all the strategies provided will ensure a better tomorrow for all.</w:t>
          </w:r>
        </w:p>
      </w:docPartBody>
    </w:docPart>
    <w:docPart>
      <w:docPartPr>
        <w:name w:val="394ACE45E2D14E3E8483676D0B927C21"/>
        <w:category>
          <w:name w:val="General"/>
          <w:gallery w:val="placeholder"/>
        </w:category>
        <w:types>
          <w:type w:val="bbPlcHdr"/>
        </w:types>
        <w:behaviors>
          <w:behavior w:val="content"/>
        </w:behaviors>
        <w:guid w:val="{F8F973D1-27CA-4324-8D43-76D532F14B51}"/>
      </w:docPartPr>
      <w:docPartBody>
        <w:p w:rsidR="00495D50" w:rsidRDefault="00000000">
          <w:pPr>
            <w:pStyle w:val="394ACE45E2D14E3E8483676D0B927C21"/>
          </w:pPr>
          <w:r w:rsidRPr="001710CE">
            <w:t>Chapter Summary/Key Takeaways</w:t>
          </w:r>
        </w:p>
      </w:docPartBody>
    </w:docPart>
    <w:docPart>
      <w:docPartPr>
        <w:name w:val="D26E226E71394F868507DDFAC6D1A485"/>
        <w:category>
          <w:name w:val="General"/>
          <w:gallery w:val="placeholder"/>
        </w:category>
        <w:types>
          <w:type w:val="bbPlcHdr"/>
        </w:types>
        <w:behaviors>
          <w:behavior w:val="content"/>
        </w:behaviors>
        <w:guid w:val="{F2365538-F0B5-48EA-AD78-177046554648}"/>
      </w:docPartPr>
      <w:docPartBody>
        <w:p w:rsidR="00495D50" w:rsidRDefault="00000000">
          <w:pPr>
            <w:pStyle w:val="D26E226E71394F868507DDFAC6D1A485"/>
          </w:pPr>
          <w:r w:rsidRPr="001710CE">
            <w:t>Insert content here…</w:t>
          </w:r>
        </w:p>
      </w:docPartBody>
    </w:docPart>
    <w:docPart>
      <w:docPartPr>
        <w:name w:val="0F372ED91F654EF1BF8005268105A984"/>
        <w:category>
          <w:name w:val="General"/>
          <w:gallery w:val="placeholder"/>
        </w:category>
        <w:types>
          <w:type w:val="bbPlcHdr"/>
        </w:types>
        <w:behaviors>
          <w:behavior w:val="content"/>
        </w:behaviors>
        <w:guid w:val="{EE77098C-2937-4388-8E82-6F1DEF92999E}"/>
      </w:docPartPr>
      <w:docPartBody>
        <w:p w:rsidR="00C12182" w:rsidRPr="00892AD0" w:rsidRDefault="00000000" w:rsidP="001710CE">
          <w:pPr>
            <w:pStyle w:val="TipText"/>
          </w:pPr>
          <w:r w:rsidRPr="00892AD0">
            <w:t xml:space="preserve">Remind the reader of the key points of the chapter in a short paragraph. Alternatively, use a bullet point format as shown below: </w:t>
          </w:r>
        </w:p>
        <w:p w:rsidR="00C12182" w:rsidRPr="00892AD0" w:rsidRDefault="00000000" w:rsidP="00107695">
          <w:pPr>
            <w:pStyle w:val="TipTextBullets"/>
            <w:tabs>
              <w:tab w:val="clear" w:pos="360"/>
            </w:tabs>
          </w:pPr>
          <w:r w:rsidRPr="00F46743">
            <w:t>Taking care of our oceans is in the best interest of ourselves and the planet…</w:t>
          </w:r>
        </w:p>
        <w:p w:rsidR="00C12182" w:rsidRPr="00892AD0" w:rsidRDefault="00000000" w:rsidP="00107695">
          <w:pPr>
            <w:pStyle w:val="TipTextBullets"/>
            <w:tabs>
              <w:tab w:val="clear" w:pos="360"/>
            </w:tabs>
          </w:pPr>
          <w:r w:rsidRPr="00892AD0">
            <w:t>Point 2 from your text…</w:t>
          </w:r>
        </w:p>
        <w:p w:rsidR="00C12182" w:rsidRPr="00892AD0" w:rsidRDefault="00000000" w:rsidP="00107695">
          <w:pPr>
            <w:pStyle w:val="TipTextBullets"/>
            <w:tabs>
              <w:tab w:val="clear" w:pos="360"/>
            </w:tabs>
          </w:pPr>
          <w:r w:rsidRPr="00892AD0">
            <w:t>Point 3 from your text…</w:t>
          </w:r>
        </w:p>
        <w:p w:rsidR="00495D50" w:rsidRDefault="00000000">
          <w:pPr>
            <w:pStyle w:val="0F372ED91F654EF1BF8005268105A984"/>
          </w:pPr>
          <w:r w:rsidRPr="00892AD0">
            <w:t>etc.</w:t>
          </w:r>
        </w:p>
      </w:docPartBody>
    </w:docPart>
    <w:docPart>
      <w:docPartPr>
        <w:name w:val="00162C0763B14E78A3B2CFD38E048E32"/>
        <w:category>
          <w:name w:val="General"/>
          <w:gallery w:val="placeholder"/>
        </w:category>
        <w:types>
          <w:type w:val="bbPlcHdr"/>
        </w:types>
        <w:behaviors>
          <w:behavior w:val="content"/>
        </w:behaviors>
        <w:guid w:val="{C530E137-A66F-4A6D-AE7D-21143C7B778E}"/>
      </w:docPartPr>
      <w:docPartBody>
        <w:p w:rsidR="00495D50" w:rsidRDefault="00000000">
          <w:pPr>
            <w:pStyle w:val="00162C0763B14E78A3B2CFD38E048E32"/>
          </w:pPr>
          <w:bookmarkStart w:id="1" w:name="_Toc527370448"/>
          <w:r w:rsidRPr="001710CE">
            <w:t>Epilogue/Conclusion</w:t>
          </w:r>
          <w:bookmarkEnd w:id="1"/>
        </w:p>
      </w:docPartBody>
    </w:docPart>
    <w:docPart>
      <w:docPartPr>
        <w:name w:val="6B6F99D75E894382B4E1E7207491963C"/>
        <w:category>
          <w:name w:val="General"/>
          <w:gallery w:val="placeholder"/>
        </w:category>
        <w:types>
          <w:type w:val="bbPlcHdr"/>
        </w:types>
        <w:behaviors>
          <w:behavior w:val="content"/>
        </w:behaviors>
        <w:guid w:val="{E00472CC-2F43-43A6-9144-32EB7F16B7A9}"/>
      </w:docPartPr>
      <w:docPartBody>
        <w:p w:rsidR="00495D50" w:rsidRDefault="00000000">
          <w:pPr>
            <w:pStyle w:val="6B6F99D75E894382B4E1E7207491963C"/>
          </w:pPr>
          <w:r w:rsidRPr="001710CE">
            <w:t>Insert content here…</w:t>
          </w:r>
        </w:p>
      </w:docPartBody>
    </w:docPart>
    <w:docPart>
      <w:docPartPr>
        <w:name w:val="868C978838F648B5B939D77201E23D9B"/>
        <w:category>
          <w:name w:val="General"/>
          <w:gallery w:val="placeholder"/>
        </w:category>
        <w:types>
          <w:type w:val="bbPlcHdr"/>
        </w:types>
        <w:behaviors>
          <w:behavior w:val="content"/>
        </w:behaviors>
        <w:guid w:val="{790771A2-5CDA-452C-A7A8-148C8E74212C}"/>
      </w:docPartPr>
      <w:docPartBody>
        <w:p w:rsidR="00495D50" w:rsidRDefault="00000000">
          <w:pPr>
            <w:pStyle w:val="868C978838F648B5B939D77201E23D9B"/>
          </w:pPr>
          <w:r w:rsidRPr="001710CE">
            <w:t>Keep it short and sweet. Mention the key highlights of the book and the action steps to solve the problem</w:t>
          </w:r>
          <w:r>
            <w:t>s</w:t>
          </w:r>
          <w:r w:rsidRPr="001710CE">
            <w:t xml:space="preserve">. Remind </w:t>
          </w:r>
          <w:r>
            <w:t>the reader</w:t>
          </w:r>
          <w:r w:rsidRPr="001710CE">
            <w:t xml:space="preserve"> of how taking the said action steps will benefit them.</w:t>
          </w:r>
        </w:p>
      </w:docPartBody>
    </w:docPart>
    <w:docPart>
      <w:docPartPr>
        <w:name w:val="0B2AB6C9668B4B65940E2E78808BB079"/>
        <w:category>
          <w:name w:val="General"/>
          <w:gallery w:val="placeholder"/>
        </w:category>
        <w:types>
          <w:type w:val="bbPlcHdr"/>
        </w:types>
        <w:behaviors>
          <w:behavior w:val="content"/>
        </w:behaviors>
        <w:guid w:val="{6F610E16-F65B-4E08-AAA3-558D87DE25CB}"/>
      </w:docPartPr>
      <w:docPartBody>
        <w:p w:rsidR="00495D50" w:rsidRDefault="00000000">
          <w:pPr>
            <w:pStyle w:val="0B2AB6C9668B4B65940E2E78808BB079"/>
          </w:pPr>
          <w:bookmarkStart w:id="2" w:name="_Toc527370449"/>
          <w:r w:rsidRPr="001710CE">
            <w:t>Bibliography</w:t>
          </w:r>
          <w:bookmarkEnd w:id="2"/>
        </w:p>
      </w:docPartBody>
    </w:docPart>
    <w:docPart>
      <w:docPartPr>
        <w:name w:val="9267B85A0CA446D4BB27FBB4DFC214BD"/>
        <w:category>
          <w:name w:val="General"/>
          <w:gallery w:val="placeholder"/>
        </w:category>
        <w:types>
          <w:type w:val="bbPlcHdr"/>
        </w:types>
        <w:behaviors>
          <w:behavior w:val="content"/>
        </w:behaviors>
        <w:guid w:val="{E27E370B-4676-4004-9B73-207D28303BCC}"/>
      </w:docPartPr>
      <w:docPartBody>
        <w:p w:rsidR="00C12182" w:rsidRPr="00D84035" w:rsidRDefault="00000000" w:rsidP="00D84035">
          <w:pPr>
            <w:pStyle w:val="TipText"/>
          </w:pPr>
          <w:r w:rsidRPr="00D84035">
            <w:t>Below is an example of a list of works cited using APA style. Arrange your list of references alphabetically.</w:t>
          </w:r>
        </w:p>
        <w:p w:rsidR="00C12182" w:rsidRDefault="00000000" w:rsidP="00D84035">
          <w:pPr>
            <w:pStyle w:val="TipText"/>
          </w:pPr>
          <w:r w:rsidRPr="00D84035">
            <w:t>When citing books, use the format as shown in the following examples, applying Bibliography style to the format:</w:t>
          </w:r>
        </w:p>
        <w:p w:rsidR="00C12182" w:rsidRDefault="00000000"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C12182" w:rsidRDefault="00000000" w:rsidP="00D84035">
          <w:pPr>
            <w:pStyle w:val="TipText"/>
            <w:ind w:left="1800" w:hanging="540"/>
          </w:pPr>
          <w:r>
            <w:t xml:space="preserve">King, S. (2000). </w:t>
          </w:r>
          <w:r w:rsidRPr="00414D16">
            <w:rPr>
              <w:i/>
            </w:rPr>
            <w:t>On writing: A memoir of the craft.</w:t>
          </w:r>
          <w:r>
            <w:t xml:space="preserve"> New York, NY: Pocket Books.</w:t>
          </w:r>
        </w:p>
        <w:p w:rsidR="00C12182" w:rsidRDefault="00000000"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C12182" w:rsidRDefault="00000000" w:rsidP="00D84035">
          <w:pPr>
            <w:pStyle w:val="TipText"/>
          </w:pPr>
          <w:r w:rsidRPr="00593D2D">
            <w:rPr>
              <w:u w:val="single"/>
            </w:rPr>
            <w:t>For internet documents</w:t>
          </w:r>
        </w:p>
        <w:p w:rsidR="00C12182" w:rsidRDefault="00000000"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C12182" w:rsidRDefault="00000000"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C12182" w:rsidRDefault="00000000" w:rsidP="00D84035">
          <w:pPr>
            <w:pStyle w:val="TipText"/>
          </w:pPr>
          <w:r w:rsidRPr="00593D2D">
            <w:rPr>
              <w:u w:val="single"/>
            </w:rPr>
            <w:t>For online periodicals</w:t>
          </w:r>
        </w:p>
        <w:p w:rsidR="00C12182" w:rsidRDefault="00000000"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C12182" w:rsidRDefault="00000000"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C12182" w:rsidRDefault="00000000" w:rsidP="00D84035">
          <w:pPr>
            <w:pStyle w:val="TipText"/>
          </w:pPr>
          <w:r w:rsidRPr="00DA6FC3">
            <w:t>When citing magazines, use the format as shown in the following examples:</w:t>
          </w:r>
        </w:p>
        <w:p w:rsidR="00C12182" w:rsidRPr="00D84035" w:rsidRDefault="00000000" w:rsidP="00D84035">
          <w:pPr>
            <w:pStyle w:val="TipText"/>
            <w:rPr>
              <w:u w:val="single"/>
            </w:rPr>
          </w:pPr>
          <w:r w:rsidRPr="00DA6FC3">
            <w:rPr>
              <w:u w:val="single"/>
            </w:rPr>
            <w:t>For magazines and periodicals</w:t>
          </w:r>
        </w:p>
        <w:p w:rsidR="00C12182" w:rsidRDefault="00000000"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C12182" w:rsidRDefault="00000000"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495D50" w:rsidRDefault="00000000">
          <w:pPr>
            <w:pStyle w:val="9267B85A0CA446D4BB27FBB4DFC214BD"/>
          </w:pPr>
          <w:r>
            <w:t>For more details and guidelines, consult the APA Publication Manual.</w:t>
          </w:r>
        </w:p>
      </w:docPartBody>
    </w:docPart>
    <w:docPart>
      <w:docPartPr>
        <w:name w:val="086C419F72F142B586E24DA393357309"/>
        <w:category>
          <w:name w:val="General"/>
          <w:gallery w:val="placeholder"/>
        </w:category>
        <w:types>
          <w:type w:val="bbPlcHdr"/>
        </w:types>
        <w:behaviors>
          <w:behavior w:val="content"/>
        </w:behaviors>
        <w:guid w:val="{F2120DE5-A2FD-4DB7-B513-3E6C4899DB9E}"/>
      </w:docPartPr>
      <w:docPartBody>
        <w:p w:rsidR="00495D50" w:rsidRDefault="00000000">
          <w:pPr>
            <w:pStyle w:val="086C419F72F142B586E24DA393357309"/>
          </w:pPr>
          <w:bookmarkStart w:id="3" w:name="_Toc527370450"/>
          <w:r w:rsidRPr="001710CE">
            <w:t>Acknowledgments</w:t>
          </w:r>
          <w:bookmarkEnd w:id="3"/>
        </w:p>
      </w:docPartBody>
    </w:docPart>
    <w:docPart>
      <w:docPartPr>
        <w:name w:val="BF6FD66EC7E343759200A5C969C60202"/>
        <w:category>
          <w:name w:val="General"/>
          <w:gallery w:val="placeholder"/>
        </w:category>
        <w:types>
          <w:type w:val="bbPlcHdr"/>
        </w:types>
        <w:behaviors>
          <w:behavior w:val="content"/>
        </w:behaviors>
        <w:guid w:val="{BBAE90E1-1E06-41F0-A030-8CB3E66F13FE}"/>
      </w:docPartPr>
      <w:docPartBody>
        <w:p w:rsidR="00495D50" w:rsidRDefault="00000000">
          <w:pPr>
            <w:pStyle w:val="BF6FD66EC7E343759200A5C969C60202"/>
          </w:pPr>
          <w:r w:rsidRPr="001710CE">
            <w:t>Insert content here…</w:t>
          </w:r>
        </w:p>
      </w:docPartBody>
    </w:docPart>
    <w:docPart>
      <w:docPartPr>
        <w:name w:val="A619609E7A4B4274961B4A087178D4A0"/>
        <w:category>
          <w:name w:val="General"/>
          <w:gallery w:val="placeholder"/>
        </w:category>
        <w:types>
          <w:type w:val="bbPlcHdr"/>
        </w:types>
        <w:behaviors>
          <w:behavior w:val="content"/>
        </w:behaviors>
        <w:guid w:val="{823BB7F9-C94A-4621-969F-773E5106C10C}"/>
      </w:docPartPr>
      <w:docPartBody>
        <w:p w:rsidR="00495D50" w:rsidRDefault="00000000">
          <w:pPr>
            <w:pStyle w:val="A619609E7A4B4274961B4A087178D4A0"/>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385E4F28FB31486993A5FD1CC9F1724D"/>
        <w:category>
          <w:name w:val="General"/>
          <w:gallery w:val="placeholder"/>
        </w:category>
        <w:types>
          <w:type w:val="bbPlcHdr"/>
        </w:types>
        <w:behaviors>
          <w:behavior w:val="content"/>
        </w:behaviors>
        <w:guid w:val="{11C2CCCA-E316-48E4-8814-760B74AADEB3}"/>
      </w:docPartPr>
      <w:docPartBody>
        <w:p w:rsidR="00495D50" w:rsidRDefault="00000000">
          <w:pPr>
            <w:pStyle w:val="385E4F28FB31486993A5FD1CC9F1724D"/>
          </w:pPr>
          <w:bookmarkStart w:id="4" w:name="_Toc527370451"/>
          <w:r w:rsidRPr="001710CE">
            <w:t>About the Author</w:t>
          </w:r>
          <w:bookmarkEnd w:id="4"/>
        </w:p>
      </w:docPartBody>
    </w:docPart>
    <w:docPart>
      <w:docPartPr>
        <w:name w:val="059EF05682724D3189E9AB795C0F5B1B"/>
        <w:category>
          <w:name w:val="General"/>
          <w:gallery w:val="placeholder"/>
        </w:category>
        <w:types>
          <w:type w:val="bbPlcHdr"/>
        </w:types>
        <w:behaviors>
          <w:behavior w:val="content"/>
        </w:behaviors>
        <w:guid w:val="{D2DF3793-B56A-4323-B30B-C0A44D5C9F23}"/>
      </w:docPartPr>
      <w:docPartBody>
        <w:p w:rsidR="00495D50" w:rsidRDefault="00000000">
          <w:pPr>
            <w:pStyle w:val="059EF05682724D3189E9AB795C0F5B1B"/>
          </w:pPr>
          <w:r w:rsidRPr="001710CE">
            <w:t>Insert content here…</w:t>
          </w:r>
        </w:p>
      </w:docPartBody>
    </w:docPart>
    <w:docPart>
      <w:docPartPr>
        <w:name w:val="03866959E1C54C539AB9C9A334F8D667"/>
        <w:category>
          <w:name w:val="General"/>
          <w:gallery w:val="placeholder"/>
        </w:category>
        <w:types>
          <w:type w:val="bbPlcHdr"/>
        </w:types>
        <w:behaviors>
          <w:behavior w:val="content"/>
        </w:behaviors>
        <w:guid w:val="{478F5096-9D62-45C1-BB1C-C26FB478FB12}"/>
      </w:docPartPr>
      <w:docPartBody>
        <w:p w:rsidR="00C12182" w:rsidRPr="001710CE" w:rsidRDefault="00000000"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C12182" w:rsidRPr="001710CE" w:rsidRDefault="00000000" w:rsidP="00107695">
          <w:pPr>
            <w:pStyle w:val="TipTextBullets"/>
            <w:tabs>
              <w:tab w:val="clear" w:pos="360"/>
            </w:tabs>
          </w:pPr>
          <w:r w:rsidRPr="001710CE">
            <w:t>Professional and personal achievements related to the topic at hand</w:t>
          </w:r>
        </w:p>
        <w:p w:rsidR="00C12182" w:rsidRPr="001710CE" w:rsidRDefault="00000000" w:rsidP="00107695">
          <w:pPr>
            <w:pStyle w:val="TipTextBullets"/>
            <w:tabs>
              <w:tab w:val="clear" w:pos="360"/>
            </w:tabs>
          </w:pPr>
          <w:r w:rsidRPr="001710CE">
            <w:t>List of other published works and a link to your website</w:t>
          </w:r>
        </w:p>
        <w:p w:rsidR="00C12182" w:rsidRPr="001710CE" w:rsidRDefault="00000000" w:rsidP="00107695">
          <w:pPr>
            <w:pStyle w:val="TipTextBullets"/>
            <w:tabs>
              <w:tab w:val="clear" w:pos="360"/>
            </w:tabs>
          </w:pPr>
          <w:r w:rsidRPr="001710CE">
            <w:t>Educational background</w:t>
          </w:r>
        </w:p>
        <w:p w:rsidR="00C12182" w:rsidRPr="001710CE" w:rsidRDefault="00000000" w:rsidP="00107695">
          <w:pPr>
            <w:pStyle w:val="TipTextBullets"/>
            <w:tabs>
              <w:tab w:val="clear" w:pos="360"/>
            </w:tabs>
          </w:pPr>
          <w:r w:rsidRPr="001710CE">
            <w:t>Mention other notable experts in the field that you have worked with</w:t>
          </w:r>
        </w:p>
        <w:p w:rsidR="00495D50" w:rsidRDefault="00000000">
          <w:pPr>
            <w:pStyle w:val="03866959E1C54C539AB9C9A334F8D667"/>
          </w:pPr>
          <w:r w:rsidRPr="001710CE">
            <w:t>Your area of residence, family status, hobbies, etc.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yidaungsu">
    <w:panose1 w:val="020B0502040204020203"/>
    <w:charset w:val="00"/>
    <w:family w:val="swiss"/>
    <w:pitch w:val="variable"/>
    <w:sig w:usb0="00000003" w:usb1="10000000" w:usb2="00000400" w:usb3="00000000" w:csb0="00000001"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A60A0"/>
    <w:multiLevelType w:val="multilevel"/>
    <w:tmpl w:val="C9B6CCCA"/>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74EF385C"/>
    <w:multiLevelType w:val="hybridMultilevel"/>
    <w:tmpl w:val="ABE01D30"/>
    <w:lvl w:ilvl="0" w:tplc="0D668086">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558709029">
    <w:abstractNumId w:val="0"/>
  </w:num>
  <w:num w:numId="2" w16cid:durableId="1172600737">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8F"/>
    <w:rsid w:val="00495D50"/>
    <w:rsid w:val="005E5578"/>
    <w:rsid w:val="00F9358F"/>
  </w:rsids>
  <m:mathPr>
    <m:mathFont m:val="Cambria Math"/>
    <m:brkBin m:val="before"/>
    <m:brkBinSub m:val="--"/>
    <m:smallFrac m:val="0"/>
    <m:dispDef/>
    <m:lMargin m:val="0"/>
    <m:rMargin m:val="0"/>
    <m:defJc m:val="centerGroup"/>
    <m:wrapIndent m:val="1440"/>
    <m:intLim m:val="subSup"/>
    <m:naryLim m:val="undOvr"/>
  </m:mathPr>
  <w:themeFontLang w:val="en-SG"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ACE5157F1C4CABA086DC39F8F8BD68">
    <w:name w:val="20ACE5157F1C4CABA086DC39F8F8BD68"/>
  </w:style>
  <w:style w:type="paragraph" w:customStyle="1" w:styleId="7F6E4466751C459C9251F22E9642698C">
    <w:name w:val="7F6E4466751C459C9251F22E9642698C"/>
  </w:style>
  <w:style w:type="paragraph" w:customStyle="1" w:styleId="2D01BD98211D4B069DC963552CBB5EF5">
    <w:name w:val="2D01BD98211D4B069DC963552CBB5EF5"/>
  </w:style>
  <w:style w:type="paragraph" w:customStyle="1" w:styleId="TipText">
    <w:name w:val="Tip Text"/>
    <w:basedOn w:val="Normal"/>
    <w:qFormat/>
    <w:pPr>
      <w:ind w:firstLine="720"/>
    </w:pPr>
    <w:rPr>
      <w:rFonts w:ascii="Calibri" w:eastAsia="Calibri" w:hAnsi="Calibri" w:cs="Times New Roman"/>
      <w:color w:val="2E74B5" w:themeColor="accent5" w:themeShade="BF"/>
      <w:sz w:val="24"/>
      <w:szCs w:val="24"/>
      <w:lang w:val="en-US" w:eastAsia="en-US" w:bidi="ar-SA"/>
    </w:rPr>
  </w:style>
  <w:style w:type="paragraph" w:customStyle="1" w:styleId="11D6B9E9DABB4FDF811A096826AC5C22">
    <w:name w:val="11D6B9E9DABB4FDF811A096826AC5C22"/>
  </w:style>
  <w:style w:type="paragraph" w:customStyle="1" w:styleId="D7371128C957430D858BC22DDA513865">
    <w:name w:val="D7371128C957430D858BC22DDA513865"/>
  </w:style>
  <w:style w:type="paragraph" w:customStyle="1" w:styleId="8924CB2C83B6402FB58089D3ED8E4BC0">
    <w:name w:val="8924CB2C83B6402FB58089D3ED8E4BC0"/>
  </w:style>
  <w:style w:type="paragraph" w:customStyle="1" w:styleId="A92B0D1297FC4D929D34F8EB168F94DA">
    <w:name w:val="A92B0D1297FC4D929D34F8EB168F94DA"/>
  </w:style>
  <w:style w:type="paragraph" w:customStyle="1" w:styleId="56C6EEC8C57A42FEA4D8A3080856EEAC">
    <w:name w:val="56C6EEC8C57A42FEA4D8A3080856EEAC"/>
  </w:style>
  <w:style w:type="paragraph" w:customStyle="1" w:styleId="9017ADD5C9ED489DB1FF5207BFCDCE46">
    <w:name w:val="9017ADD5C9ED489DB1FF5207BFCDCE46"/>
  </w:style>
  <w:style w:type="paragraph" w:customStyle="1" w:styleId="4BE72C2D31D6456C9BBF5859E2139E49">
    <w:name w:val="4BE72C2D31D6456C9BBF5859E2139E49"/>
  </w:style>
  <w:style w:type="paragraph" w:customStyle="1" w:styleId="288DDBB7C7864A778F4002BC0FAD738C">
    <w:name w:val="288DDBB7C7864A778F4002BC0FAD738C"/>
  </w:style>
  <w:style w:type="paragraph" w:customStyle="1" w:styleId="192360BDB9DF4C47B4B005FA72E394DC">
    <w:name w:val="192360BDB9DF4C47B4B005FA72E394DC"/>
  </w:style>
  <w:style w:type="paragraph" w:customStyle="1" w:styleId="2E292A288DA843FCB81CEA47CE538A91">
    <w:name w:val="2E292A288DA843FCB81CEA47CE538A91"/>
  </w:style>
  <w:style w:type="paragraph" w:customStyle="1" w:styleId="7FA38F16C2434538AD55A58231B60EDD">
    <w:name w:val="7FA38F16C2434538AD55A58231B60EDD"/>
  </w:style>
  <w:style w:type="paragraph" w:customStyle="1" w:styleId="704C955A2B724A29AB41DC10350E53EA">
    <w:name w:val="704C955A2B724A29AB41DC10350E53EA"/>
  </w:style>
  <w:style w:type="paragraph" w:customStyle="1" w:styleId="EFFB7F315E6F4C6D99E418B09D28A865">
    <w:name w:val="EFFB7F315E6F4C6D99E418B09D28A865"/>
  </w:style>
  <w:style w:type="paragraph" w:styleId="ListParagraph">
    <w:name w:val="List Paragraph"/>
    <w:basedOn w:val="Normal"/>
    <w:uiPriority w:val="34"/>
    <w:qFormat/>
    <w:pPr>
      <w:numPr>
        <w:numId w:val="1"/>
      </w:numPr>
      <w:spacing w:before="240" w:after="60"/>
    </w:pPr>
    <w:rPr>
      <w:rFonts w:asciiTheme="majorHAnsi" w:eastAsia="Calibri" w:hAnsiTheme="majorHAnsi" w:cs="Times New Roman"/>
      <w:color w:val="000000" w:themeColor="text1"/>
      <w:sz w:val="24"/>
      <w:szCs w:val="24"/>
      <w:lang w:val="en-US" w:eastAsia="en-US" w:bidi="ar-SA"/>
    </w:rPr>
  </w:style>
  <w:style w:type="paragraph" w:customStyle="1" w:styleId="TipTextList">
    <w:name w:val="Tip Text List"/>
    <w:basedOn w:val="ListParagraph"/>
    <w:qFormat/>
    <w:pPr>
      <w:spacing w:before="120" w:after="0"/>
    </w:pPr>
    <w:rPr>
      <w:rFonts w:ascii="Calibri" w:hAnsi="Calibri"/>
      <w:color w:val="2E74B5" w:themeColor="accent5" w:themeShade="BF"/>
    </w:rPr>
  </w:style>
  <w:style w:type="paragraph" w:customStyle="1" w:styleId="044FF035D05A4F9A8721C4DD35B57195">
    <w:name w:val="044FF035D05A4F9A8721C4DD35B57195"/>
  </w:style>
  <w:style w:type="paragraph" w:customStyle="1" w:styleId="B08119E3D3EE445AB4B142BF6C718F57">
    <w:name w:val="B08119E3D3EE445AB4B142BF6C718F57"/>
  </w:style>
  <w:style w:type="paragraph" w:customStyle="1" w:styleId="734E5653AF834B66BE94192B0633BA40">
    <w:name w:val="734E5653AF834B66BE94192B0633BA40"/>
  </w:style>
  <w:style w:type="paragraph" w:customStyle="1" w:styleId="B8C3EC7F17EB4B1CA0E8CF7CD42DB43B">
    <w:name w:val="B8C3EC7F17EB4B1CA0E8CF7CD42DB43B"/>
  </w:style>
  <w:style w:type="paragraph" w:customStyle="1" w:styleId="9AA56D7A5FCE49B6826A2E391CA323E0">
    <w:name w:val="9AA56D7A5FCE49B6826A2E391CA323E0"/>
  </w:style>
  <w:style w:type="paragraph" w:customStyle="1" w:styleId="AFE3BF921C37487CA589631C579A5C22">
    <w:name w:val="AFE3BF921C37487CA589631C579A5C22"/>
  </w:style>
  <w:style w:type="paragraph" w:customStyle="1" w:styleId="37DDAAD26F39471DAF31CF42AAFC83EF">
    <w:name w:val="37DDAAD26F39471DAF31CF42AAFC83EF"/>
  </w:style>
  <w:style w:type="paragraph" w:customStyle="1" w:styleId="9F35DDE1381649E1A65C6F9ADACEC968">
    <w:name w:val="9F35DDE1381649E1A65C6F9ADACEC968"/>
  </w:style>
  <w:style w:type="paragraph" w:customStyle="1" w:styleId="42D5EEA58952476D9AC37BDF41783A0A">
    <w:name w:val="42D5EEA58952476D9AC37BDF41783A0A"/>
  </w:style>
  <w:style w:type="paragraph" w:customStyle="1" w:styleId="8BB104DA0E9E4217B6F35CC0DB79163B">
    <w:name w:val="8BB104DA0E9E4217B6F35CC0DB79163B"/>
  </w:style>
  <w:style w:type="paragraph" w:customStyle="1" w:styleId="7624086341AC4EF99B180A81B4C7E6A2">
    <w:name w:val="7624086341AC4EF99B180A81B4C7E6A2"/>
  </w:style>
  <w:style w:type="character" w:styleId="Hyperlink">
    <w:name w:val="Hyperlink"/>
    <w:uiPriority w:val="99"/>
    <w:unhideWhenUsed/>
    <w:rPr>
      <w:color w:val="0563C1"/>
      <w:u w:val="single"/>
    </w:rPr>
  </w:style>
  <w:style w:type="paragraph" w:customStyle="1" w:styleId="3EFAD3EFA463459EB3DA8ACB56595921">
    <w:name w:val="3EFAD3EFA463459EB3DA8ACB56595921"/>
  </w:style>
  <w:style w:type="paragraph" w:customStyle="1" w:styleId="1ED8239D67AC4691B703A531BF78E27A">
    <w:name w:val="1ED8239D67AC4691B703A531BF78E27A"/>
  </w:style>
  <w:style w:type="paragraph" w:customStyle="1" w:styleId="4DE3C66730AD43D29A6B52EF9336690C">
    <w:name w:val="4DE3C66730AD43D29A6B52EF9336690C"/>
  </w:style>
  <w:style w:type="paragraph" w:customStyle="1" w:styleId="C2C18F5BE67D4952A42AB35CB62C69E4">
    <w:name w:val="C2C18F5BE67D4952A42AB35CB62C69E4"/>
  </w:style>
  <w:style w:type="paragraph" w:customStyle="1" w:styleId="1EDA45D5B17F4A93BAC096095445A973">
    <w:name w:val="1EDA45D5B17F4A93BAC096095445A973"/>
  </w:style>
  <w:style w:type="paragraph" w:customStyle="1" w:styleId="35F57AD56759468A8E3A052E4DC9AE8A">
    <w:name w:val="35F57AD56759468A8E3A052E4DC9AE8A"/>
  </w:style>
  <w:style w:type="paragraph" w:customStyle="1" w:styleId="8BDC80BC1E2648B8B8219CF050E3F4A3">
    <w:name w:val="8BDC80BC1E2648B8B8219CF050E3F4A3"/>
  </w:style>
  <w:style w:type="paragraph" w:customStyle="1" w:styleId="23CA604B53FB459AA418FF461903AEF5">
    <w:name w:val="23CA604B53FB459AA418FF461903AEF5"/>
  </w:style>
  <w:style w:type="paragraph" w:customStyle="1" w:styleId="3767D2FF4E4D428D9195B3BCCA548C3A">
    <w:name w:val="3767D2FF4E4D428D9195B3BCCA548C3A"/>
  </w:style>
  <w:style w:type="paragraph" w:styleId="ListBullet">
    <w:name w:val="List Bullet"/>
    <w:basedOn w:val="ListParagraph"/>
    <w:uiPriority w:val="99"/>
    <w:pPr>
      <w:numPr>
        <w:numId w:val="2"/>
      </w:numPr>
      <w:tabs>
        <w:tab w:val="num" w:pos="360"/>
      </w:tabs>
      <w:ind w:left="1080" w:hanging="360"/>
    </w:pPr>
  </w:style>
  <w:style w:type="paragraph" w:customStyle="1" w:styleId="TipTextBullets">
    <w:name w:val="Tip Text Bullets"/>
    <w:basedOn w:val="ListBullet"/>
    <w:qFormat/>
    <w:pPr>
      <w:spacing w:before="0"/>
    </w:pPr>
    <w:rPr>
      <w:rFonts w:ascii="Calibri" w:hAnsi="Calibri"/>
      <w:color w:val="2E74B5" w:themeColor="accent5" w:themeShade="BF"/>
    </w:rPr>
  </w:style>
  <w:style w:type="paragraph" w:customStyle="1" w:styleId="58C58C55E10B4163B7BADB75BB194075">
    <w:name w:val="58C58C55E10B4163B7BADB75BB194075"/>
  </w:style>
  <w:style w:type="paragraph" w:customStyle="1" w:styleId="31CF182B7BBD460593B12FC2EF990891">
    <w:name w:val="31CF182B7BBD460593B12FC2EF990891"/>
  </w:style>
  <w:style w:type="paragraph" w:customStyle="1" w:styleId="24AEFB5994294165BF7E6EFC92570AF3">
    <w:name w:val="24AEFB5994294165BF7E6EFC92570AF3"/>
  </w:style>
  <w:style w:type="paragraph" w:customStyle="1" w:styleId="C0BFE70F0E3B4DB287C2ACC6FA146E12">
    <w:name w:val="C0BFE70F0E3B4DB287C2ACC6FA146E12"/>
  </w:style>
  <w:style w:type="paragraph" w:customStyle="1" w:styleId="CAB2C2FB8EA14CBAA6A51871E3BB1C4C">
    <w:name w:val="CAB2C2FB8EA14CBAA6A51871E3BB1C4C"/>
  </w:style>
  <w:style w:type="paragraph" w:customStyle="1" w:styleId="FA5D577E80A446F693E75360340A6F38">
    <w:name w:val="FA5D577E80A446F693E75360340A6F38"/>
  </w:style>
  <w:style w:type="paragraph" w:customStyle="1" w:styleId="6051816245604DFAB22B7FC7FE7AA6E7">
    <w:name w:val="6051816245604DFAB22B7FC7FE7AA6E7"/>
  </w:style>
  <w:style w:type="paragraph" w:customStyle="1" w:styleId="12A470CB0F114A82A9904D78B78C8387">
    <w:name w:val="12A470CB0F114A82A9904D78B78C8387"/>
  </w:style>
  <w:style w:type="paragraph" w:customStyle="1" w:styleId="ED8DEEE164074F038489EB6B5B4E8973">
    <w:name w:val="ED8DEEE164074F038489EB6B5B4E8973"/>
  </w:style>
  <w:style w:type="paragraph" w:customStyle="1" w:styleId="CEA00A865F82432CB845A26F27F8F0D6">
    <w:name w:val="CEA00A865F82432CB845A26F27F8F0D6"/>
  </w:style>
  <w:style w:type="paragraph" w:customStyle="1" w:styleId="4D786C148AE240979D292CED3B1391D2">
    <w:name w:val="4D786C148AE240979D292CED3B1391D2"/>
  </w:style>
  <w:style w:type="paragraph" w:customStyle="1" w:styleId="349DAFAAA83940C1840FEC2E9F36FC2B">
    <w:name w:val="349DAFAAA83940C1840FEC2E9F36FC2B"/>
  </w:style>
  <w:style w:type="paragraph" w:customStyle="1" w:styleId="EC938F518FBE414089D938D62AD9AC16">
    <w:name w:val="EC938F518FBE414089D938D62AD9AC16"/>
  </w:style>
  <w:style w:type="paragraph" w:customStyle="1" w:styleId="920D1280FC6C4B66B04BE26EF71EFB8E">
    <w:name w:val="920D1280FC6C4B66B04BE26EF71EFB8E"/>
  </w:style>
  <w:style w:type="paragraph" w:customStyle="1" w:styleId="E635A2238B2E4645A18C8A0A59B6E951">
    <w:name w:val="E635A2238B2E4645A18C8A0A59B6E951"/>
  </w:style>
  <w:style w:type="paragraph" w:customStyle="1" w:styleId="DD1A1F15F9654373BB36A72D892AD15E">
    <w:name w:val="DD1A1F15F9654373BB36A72D892AD15E"/>
  </w:style>
  <w:style w:type="paragraph" w:customStyle="1" w:styleId="20C30AA171EB4CD7B3890489B1577E5A">
    <w:name w:val="20C30AA171EB4CD7B3890489B1577E5A"/>
  </w:style>
  <w:style w:type="paragraph" w:customStyle="1" w:styleId="959E66A70D9D4A4E9EB7477B0639B472">
    <w:name w:val="959E66A70D9D4A4E9EB7477B0639B472"/>
  </w:style>
  <w:style w:type="paragraph" w:customStyle="1" w:styleId="C1AF2E23B65748CBAB8D7F02843E3AA7">
    <w:name w:val="C1AF2E23B65748CBAB8D7F02843E3AA7"/>
  </w:style>
  <w:style w:type="paragraph" w:customStyle="1" w:styleId="1B9192CA220C4484BAA5DE025F62F5C0">
    <w:name w:val="1B9192CA220C4484BAA5DE025F62F5C0"/>
  </w:style>
  <w:style w:type="paragraph" w:customStyle="1" w:styleId="B2D8C24B436E4C4AB5FE7FA7F38DA943">
    <w:name w:val="B2D8C24B436E4C4AB5FE7FA7F38DA943"/>
  </w:style>
  <w:style w:type="paragraph" w:customStyle="1" w:styleId="E09FF494AA99461CBDEE0458969BC866">
    <w:name w:val="E09FF494AA99461CBDEE0458969BC866"/>
  </w:style>
  <w:style w:type="paragraph" w:customStyle="1" w:styleId="373D37B9B4E947948E1294863C2E1EBC">
    <w:name w:val="373D37B9B4E947948E1294863C2E1EBC"/>
  </w:style>
  <w:style w:type="paragraph" w:customStyle="1" w:styleId="118CC667D444464285302097CC997399">
    <w:name w:val="118CC667D444464285302097CC997399"/>
  </w:style>
  <w:style w:type="paragraph" w:customStyle="1" w:styleId="A4CFFDEB0B674DB58B6BB686E693AACF">
    <w:name w:val="A4CFFDEB0B674DB58B6BB686E693AACF"/>
  </w:style>
  <w:style w:type="paragraph" w:customStyle="1" w:styleId="9FCA687ABF3848CE98CE39127DB630F5">
    <w:name w:val="9FCA687ABF3848CE98CE39127DB630F5"/>
  </w:style>
  <w:style w:type="paragraph" w:customStyle="1" w:styleId="F623F3CBA54C4551BF59108BDD690AED">
    <w:name w:val="F623F3CBA54C4551BF59108BDD690AED"/>
  </w:style>
  <w:style w:type="paragraph" w:customStyle="1" w:styleId="A249F0CCD6554275AA28557AD39141E2">
    <w:name w:val="A249F0CCD6554275AA28557AD39141E2"/>
  </w:style>
  <w:style w:type="paragraph" w:customStyle="1" w:styleId="88EBF063C7D9440EB8F08E0E421FC7EC">
    <w:name w:val="88EBF063C7D9440EB8F08E0E421FC7EC"/>
  </w:style>
  <w:style w:type="paragraph" w:customStyle="1" w:styleId="933BEFC2DBB14A868B8C5254F06F6DD3">
    <w:name w:val="933BEFC2DBB14A868B8C5254F06F6DD3"/>
  </w:style>
  <w:style w:type="paragraph" w:customStyle="1" w:styleId="B4F58AB99A914CC5A0A92DED019DC36A">
    <w:name w:val="B4F58AB99A914CC5A0A92DED019DC36A"/>
  </w:style>
  <w:style w:type="paragraph" w:customStyle="1" w:styleId="3A9B0E24CB1840109D9F2CA3E70D681F">
    <w:name w:val="3A9B0E24CB1840109D9F2CA3E70D681F"/>
  </w:style>
  <w:style w:type="paragraph" w:customStyle="1" w:styleId="17FDD2850D794417BA7D037F9EF9FB5A">
    <w:name w:val="17FDD2850D794417BA7D037F9EF9FB5A"/>
  </w:style>
  <w:style w:type="paragraph" w:customStyle="1" w:styleId="CB501CC65E534B13A1AEA21678F1D270">
    <w:name w:val="CB501CC65E534B13A1AEA21678F1D270"/>
  </w:style>
  <w:style w:type="paragraph" w:customStyle="1" w:styleId="93BDCAD1B4E0499D894666B72F9D521F">
    <w:name w:val="93BDCAD1B4E0499D894666B72F9D521F"/>
  </w:style>
  <w:style w:type="paragraph" w:customStyle="1" w:styleId="DF9CF73A54014736A9E761F463EC797B">
    <w:name w:val="DF9CF73A54014736A9E761F463EC797B"/>
  </w:style>
  <w:style w:type="paragraph" w:customStyle="1" w:styleId="222DAF4FA8CA4CD7B453E5A4CB846AB2">
    <w:name w:val="222DAF4FA8CA4CD7B453E5A4CB846AB2"/>
  </w:style>
  <w:style w:type="paragraph" w:customStyle="1" w:styleId="D5AC17840EC34D50BB93044E0F7A8DC0">
    <w:name w:val="D5AC17840EC34D50BB93044E0F7A8DC0"/>
  </w:style>
  <w:style w:type="paragraph" w:customStyle="1" w:styleId="A32B9C21386C435AADF5FF9E6BCE670D">
    <w:name w:val="A32B9C21386C435AADF5FF9E6BCE670D"/>
  </w:style>
  <w:style w:type="paragraph" w:customStyle="1" w:styleId="42D6DF955B9144E4A3F74F573F1EB9D6">
    <w:name w:val="42D6DF955B9144E4A3F74F573F1EB9D6"/>
  </w:style>
  <w:style w:type="paragraph" w:customStyle="1" w:styleId="CC1F4463A6ED4262A0BC10F94A2D6CF2">
    <w:name w:val="CC1F4463A6ED4262A0BC10F94A2D6CF2"/>
  </w:style>
  <w:style w:type="paragraph" w:customStyle="1" w:styleId="E4197535034A4FECBBE5B3C9847DD415">
    <w:name w:val="E4197535034A4FECBBE5B3C9847DD415"/>
  </w:style>
  <w:style w:type="paragraph" w:customStyle="1" w:styleId="503EA6332D2F419B9210F713911C2C0A">
    <w:name w:val="503EA6332D2F419B9210F713911C2C0A"/>
  </w:style>
  <w:style w:type="paragraph" w:customStyle="1" w:styleId="27D2F079916441939326CBF3FC8AC9EF">
    <w:name w:val="27D2F079916441939326CBF3FC8AC9EF"/>
  </w:style>
  <w:style w:type="paragraph" w:customStyle="1" w:styleId="FBB19D4090A342D1A9DD61B5B308982C">
    <w:name w:val="FBB19D4090A342D1A9DD61B5B308982C"/>
  </w:style>
  <w:style w:type="paragraph" w:customStyle="1" w:styleId="D459377B023243738E19DAB76D52C05F">
    <w:name w:val="D459377B023243738E19DAB76D52C05F"/>
  </w:style>
  <w:style w:type="paragraph" w:customStyle="1" w:styleId="3879D7E69D0D4E72ADAF8112953AA784">
    <w:name w:val="3879D7E69D0D4E72ADAF8112953AA784"/>
  </w:style>
  <w:style w:type="paragraph" w:customStyle="1" w:styleId="8B6A7401329B46F99235D0042A789FE4">
    <w:name w:val="8B6A7401329B46F99235D0042A789FE4"/>
  </w:style>
  <w:style w:type="paragraph" w:customStyle="1" w:styleId="E6FC5F28BED045148A4079FF8B1B8BC4">
    <w:name w:val="E6FC5F28BED045148A4079FF8B1B8BC4"/>
  </w:style>
  <w:style w:type="paragraph" w:customStyle="1" w:styleId="451A3B8C60A646C9B36B0B269F9A0369">
    <w:name w:val="451A3B8C60A646C9B36B0B269F9A0369"/>
  </w:style>
  <w:style w:type="paragraph" w:customStyle="1" w:styleId="054C9B8BD2464C87A5F89E1D69E2FF65">
    <w:name w:val="054C9B8BD2464C87A5F89E1D69E2FF65"/>
  </w:style>
  <w:style w:type="paragraph" w:customStyle="1" w:styleId="ADACA0ADC08744DEAFA73DA31C4E32B3">
    <w:name w:val="ADACA0ADC08744DEAFA73DA31C4E32B3"/>
  </w:style>
  <w:style w:type="paragraph" w:customStyle="1" w:styleId="A9B3278C11DD465C8247CD8659D285F3">
    <w:name w:val="A9B3278C11DD465C8247CD8659D285F3"/>
  </w:style>
  <w:style w:type="paragraph" w:customStyle="1" w:styleId="35255C6785F745E7AE42E1756A8862F2">
    <w:name w:val="35255C6785F745E7AE42E1756A8862F2"/>
  </w:style>
  <w:style w:type="paragraph" w:customStyle="1" w:styleId="2F970DA3A61148EE89C9585ECCB1AD35">
    <w:name w:val="2F970DA3A61148EE89C9585ECCB1AD35"/>
  </w:style>
  <w:style w:type="paragraph" w:customStyle="1" w:styleId="3F135470C1824041AC14AE867B950EFC">
    <w:name w:val="3F135470C1824041AC14AE867B950EFC"/>
  </w:style>
  <w:style w:type="paragraph" w:customStyle="1" w:styleId="B6547B234E294AF9BEA8239D7F5617B3">
    <w:name w:val="B6547B234E294AF9BEA8239D7F5617B3"/>
  </w:style>
  <w:style w:type="paragraph" w:customStyle="1" w:styleId="37879FE0CFF54CD7BE811E3E565FC1E1">
    <w:name w:val="37879FE0CFF54CD7BE811E3E565FC1E1"/>
  </w:style>
  <w:style w:type="paragraph" w:customStyle="1" w:styleId="6E44D052A5F34F11BEA4BCB59C0C425E">
    <w:name w:val="6E44D052A5F34F11BEA4BCB59C0C425E"/>
  </w:style>
  <w:style w:type="paragraph" w:customStyle="1" w:styleId="0FD4CEFE56F840B4934C8EE0CD4EF816">
    <w:name w:val="0FD4CEFE56F840B4934C8EE0CD4EF816"/>
  </w:style>
  <w:style w:type="paragraph" w:customStyle="1" w:styleId="D740D5D0BABA4F919FA835A39E8DB414">
    <w:name w:val="D740D5D0BABA4F919FA835A39E8DB414"/>
  </w:style>
  <w:style w:type="paragraph" w:customStyle="1" w:styleId="394ACE45E2D14E3E8483676D0B927C21">
    <w:name w:val="394ACE45E2D14E3E8483676D0B927C21"/>
  </w:style>
  <w:style w:type="paragraph" w:customStyle="1" w:styleId="D26E226E71394F868507DDFAC6D1A485">
    <w:name w:val="D26E226E71394F868507DDFAC6D1A485"/>
  </w:style>
  <w:style w:type="paragraph" w:customStyle="1" w:styleId="0F372ED91F654EF1BF8005268105A984">
    <w:name w:val="0F372ED91F654EF1BF8005268105A984"/>
  </w:style>
  <w:style w:type="paragraph" w:customStyle="1" w:styleId="00162C0763B14E78A3B2CFD38E048E32">
    <w:name w:val="00162C0763B14E78A3B2CFD38E048E32"/>
  </w:style>
  <w:style w:type="paragraph" w:customStyle="1" w:styleId="6B6F99D75E894382B4E1E7207491963C">
    <w:name w:val="6B6F99D75E894382B4E1E7207491963C"/>
  </w:style>
  <w:style w:type="paragraph" w:customStyle="1" w:styleId="868C978838F648B5B939D77201E23D9B">
    <w:name w:val="868C978838F648B5B939D77201E23D9B"/>
  </w:style>
  <w:style w:type="paragraph" w:customStyle="1" w:styleId="0B2AB6C9668B4B65940E2E78808BB079">
    <w:name w:val="0B2AB6C9668B4B65940E2E78808BB079"/>
  </w:style>
  <w:style w:type="paragraph" w:customStyle="1" w:styleId="9267B85A0CA446D4BB27FBB4DFC214BD">
    <w:name w:val="9267B85A0CA446D4BB27FBB4DFC214BD"/>
  </w:style>
  <w:style w:type="paragraph" w:customStyle="1" w:styleId="086C419F72F142B586E24DA393357309">
    <w:name w:val="086C419F72F142B586E24DA393357309"/>
  </w:style>
  <w:style w:type="paragraph" w:customStyle="1" w:styleId="BF6FD66EC7E343759200A5C969C60202">
    <w:name w:val="BF6FD66EC7E343759200A5C969C60202"/>
  </w:style>
  <w:style w:type="paragraph" w:customStyle="1" w:styleId="A619609E7A4B4274961B4A087178D4A0">
    <w:name w:val="A619609E7A4B4274961B4A087178D4A0"/>
  </w:style>
  <w:style w:type="paragraph" w:customStyle="1" w:styleId="385E4F28FB31486993A5FD1CC9F1724D">
    <w:name w:val="385E4F28FB31486993A5FD1CC9F1724D"/>
  </w:style>
  <w:style w:type="paragraph" w:customStyle="1" w:styleId="059EF05682724D3189E9AB795C0F5B1B">
    <w:name w:val="059EF05682724D3189E9AB795C0F5B1B"/>
  </w:style>
  <w:style w:type="paragraph" w:customStyle="1" w:styleId="03866959E1C54C539AB9C9A334F8D667">
    <w:name w:val="03866959E1C54C539AB9C9A334F8D6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33478217">
      <a:dk1>
        <a:srgbClr val="000000"/>
      </a:dk1>
      <a:lt1>
        <a:srgbClr val="FFFFFF"/>
      </a:lt1>
      <a:dk2>
        <a:srgbClr val="44546A"/>
      </a:dk2>
      <a:lt2>
        <a:srgbClr val="E7E6E6"/>
      </a:lt2>
      <a:accent1>
        <a:srgbClr val="A3D3C8"/>
      </a:accent1>
      <a:accent2>
        <a:srgbClr val="A9DFEB"/>
      </a:accent2>
      <a:accent3>
        <a:srgbClr val="EA8989"/>
      </a:accent3>
      <a:accent4>
        <a:srgbClr val="197723"/>
      </a:accent4>
      <a:accent5>
        <a:srgbClr val="416BFF"/>
      </a:accent5>
      <a:accent6>
        <a:srgbClr val="FCCB17"/>
      </a:accent6>
      <a:hlink>
        <a:srgbClr val="0563C1"/>
      </a:hlink>
      <a:folHlink>
        <a:srgbClr val="954F72"/>
      </a:folHlink>
    </a:clrScheme>
    <a:fontScheme name="Custom 8">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4071255E-17C4-4643-A0B1-99CC995E6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F26C64-F14E-4943-B401-EFABB277D942}">
  <ds:schemaRefs>
    <ds:schemaRef ds:uri="http://schemas.openxmlformats.org/officeDocument/2006/bibliography"/>
  </ds:schemaRefs>
</ds:datastoreItem>
</file>

<file path=customXml/itemProps3.xml><?xml version="1.0" encoding="utf-8"?>
<ds:datastoreItem xmlns:ds="http://schemas.openxmlformats.org/officeDocument/2006/customXml" ds:itemID="{352DD17B-F007-4592-B318-BF6D57391F3C}">
  <ds:schemaRefs>
    <ds:schemaRef ds:uri="http://schemas.microsoft.com/sharepoint/v3/contenttype/forms"/>
  </ds:schemaRefs>
</ds:datastoreItem>
</file>

<file path=customXml/itemProps4.xml><?xml version="1.0" encoding="utf-8"?>
<ds:datastoreItem xmlns:ds="http://schemas.openxmlformats.org/officeDocument/2006/customXml" ds:itemID="{7256745E-0AE1-491A-816B-118FF769A4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Write non-fiction.dotx</Template>
  <TotalTime>0</TotalTime>
  <Pages>24</Pages>
  <Words>3173</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21223</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2023-01-21T17:02:00Z</dcterms:created>
  <dcterms:modified xsi:type="dcterms:W3CDTF">2023-01-22T08:47:00Z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64cbff9f-761c-49fa-8702-954df8e6121d</vt:lpwstr>
  </property>
</Properties>
</file>